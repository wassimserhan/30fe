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14:paraId="02F01909" w14:textId="77777777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DE18F60" w14:textId="58E12A49" w:rsidR="00A77B99" w:rsidRPr="00565B06" w:rsidRDefault="001D0CF1" w:rsidP="00E5521B">
            <w:pPr>
              <w:pStyle w:val="Subtitle"/>
            </w:pPr>
            <w:r>
              <w:t>GANIMAT BHINDER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B31D3D" w14:paraId="2D63054B" w14:textId="77777777" w:rsidTr="00DE7B41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1465422" w14:textId="795AAF81" w:rsidR="00323C3F" w:rsidRPr="00B31D3D" w:rsidRDefault="00180901" w:rsidP="00323C3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11E7D3E2B7904E31B56E66F4FE8D9AC1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1D0CF1" w:rsidRPr="00B31D3D">
                        <w:t xml:space="preserve">2 </w:t>
                      </w:r>
                      <w:proofErr w:type="spellStart"/>
                      <w:r w:rsidR="001D0CF1" w:rsidRPr="00B31D3D">
                        <w:t>Gwillam</w:t>
                      </w:r>
                      <w:proofErr w:type="spellEnd"/>
                      <w:r w:rsidR="001D0CF1" w:rsidRPr="00B31D3D">
                        <w:t xml:space="preserve"> Court</w:t>
                      </w:r>
                      <w:r w:rsidR="001B5EC3" w:rsidRPr="00B31D3D">
                        <w:t xml:space="preserve">, </w:t>
                      </w:r>
                      <w:r w:rsidR="001D0CF1" w:rsidRPr="00B31D3D">
                        <w:t>Etobicoke</w:t>
                      </w:r>
                      <w:r w:rsidR="005B14E2" w:rsidRPr="00B31D3D">
                        <w:t xml:space="preserve"> </w:t>
                      </w:r>
                    </w:sdtContent>
                  </w:sdt>
                </w:p>
              </w:tc>
              <w:tc>
                <w:tcPr>
                  <w:tcW w:w="339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2165261" w14:textId="77777777" w:rsidR="00323C3F" w:rsidRPr="00B31D3D" w:rsidRDefault="00323C3F" w:rsidP="00323C3F">
                  <w:pPr>
                    <w:pStyle w:val="Icons"/>
                  </w:pPr>
                  <w:r w:rsidRPr="00B31D3D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51625CD" wp14:editId="4DB50D94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C61C8B2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B31D3D" w14:paraId="104C6748" w14:textId="77777777" w:rsidTr="00DE7B41">
              <w:sdt>
                <w:sdtPr>
                  <w:alias w:val="Enter phone:"/>
                  <w:tag w:val="Enter phone:"/>
                  <w:id w:val="-1849400302"/>
                  <w:placeholder>
                    <w:docPart w:val="7689AA0B05F2436D81E54168A7154889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4ACEDA1C" w14:textId="2ACBF80D" w:rsidR="00323C3F" w:rsidRPr="00B31D3D" w:rsidRDefault="00E976B0" w:rsidP="00323C3F">
                      <w:pPr>
                        <w:pStyle w:val="ContactInfo"/>
                      </w:pPr>
                      <w:r w:rsidRPr="00B31D3D">
                        <w:t>(</w:t>
                      </w:r>
                      <w:r w:rsidR="001D0CF1" w:rsidRPr="00B31D3D">
                        <w:t>437</w:t>
                      </w:r>
                      <w:r w:rsidRPr="00B31D3D">
                        <w:t>)-</w:t>
                      </w:r>
                      <w:r w:rsidR="001D0CF1" w:rsidRPr="00B31D3D">
                        <w:t>929</w:t>
                      </w:r>
                      <w:r w:rsidRPr="00B31D3D">
                        <w:t>-</w:t>
                      </w:r>
                      <w:r w:rsidR="001D0CF1" w:rsidRPr="00B31D3D">
                        <w:t>1581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7C9236C7" w14:textId="77777777" w:rsidR="00323C3F" w:rsidRPr="00B31D3D" w:rsidRDefault="00323C3F" w:rsidP="00323C3F">
                  <w:pPr>
                    <w:pStyle w:val="Icons"/>
                  </w:pPr>
                  <w:r w:rsidRPr="00B31D3D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5D6B405" wp14:editId="08C4E1B6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F58A6D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B31D3D" w14:paraId="76911D23" w14:textId="77777777" w:rsidTr="00DE7B41">
              <w:sdt>
                <w:sdtPr>
                  <w:alias w:val="Enter email:"/>
                  <w:tag w:val="Enter email:"/>
                  <w:id w:val="-675184368"/>
                  <w:placeholder>
                    <w:docPart w:val="7354535DB7494965A8671BCA6F9F2067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5E22F9B7" w14:textId="63D66EE9" w:rsidR="00323C3F" w:rsidRPr="00B31D3D" w:rsidRDefault="00B31D3D" w:rsidP="00B31D3D">
                      <w:pPr>
                        <w:pStyle w:val="ContactInfo"/>
                        <w:jc w:val="left"/>
                      </w:pPr>
                      <w:r w:rsidRPr="00B31D3D">
                        <w:t>Ganimatbhinder12@gmail.com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7ED2C309" w14:textId="77777777" w:rsidR="00323C3F" w:rsidRPr="00B31D3D" w:rsidRDefault="00323C3F" w:rsidP="00323C3F">
                  <w:pPr>
                    <w:pStyle w:val="Icons"/>
                  </w:pPr>
                  <w:r w:rsidRPr="00B31D3D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413B7F2" wp14:editId="03847491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495285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817C512" w14:textId="77777777" w:rsidR="00E5521B" w:rsidRPr="00B31D3D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7F7A81BC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FFD2B69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B789441" wp14:editId="2BDC3038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C6517D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E773D61" w14:textId="77777777" w:rsidR="000E24AC" w:rsidRPr="00565B06" w:rsidRDefault="00180901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193EDDBE4BE54CC49FDB6CE8BB1E7EAF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14:paraId="12509A75" w14:textId="5C21889B" w:rsidR="00214F18" w:rsidRPr="00565B06" w:rsidRDefault="00B31D3D" w:rsidP="007850D1">
      <w:r>
        <w:t>Eager to apply skills and knowledge gained from academic labs and fieldwork experience in an Environmental Technician rol</w:t>
      </w:r>
      <w:r w:rsidR="00214F18">
        <w:t>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5B889E1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B6E37AA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932AD6F" wp14:editId="6834540A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FDA4BA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E5A5C03" w14:textId="77777777" w:rsidR="00A77B4D" w:rsidRPr="00565B06" w:rsidRDefault="00180901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844E864C9C854C579DE41818139F4763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2326426F" w14:textId="79676DE8" w:rsidR="007C0E0E" w:rsidRPr="003D4CEF" w:rsidRDefault="001D0CF1" w:rsidP="003D4CEF">
      <w:pPr>
        <w:pStyle w:val="Heading2"/>
      </w:pPr>
      <w:r>
        <w:t>Environmental Technician</w:t>
      </w:r>
    </w:p>
    <w:p w14:paraId="67C49FA8" w14:textId="329DED51" w:rsidR="000B1E0B" w:rsidRDefault="000B1E0B" w:rsidP="007C0E0E">
      <w:r>
        <w:t>DATE: From 20</w:t>
      </w:r>
      <w:r w:rsidR="001D0CF1">
        <w:t>18 to 2019</w:t>
      </w:r>
    </w:p>
    <w:p w14:paraId="2A4CF876" w14:textId="4A412E83" w:rsidR="00324943" w:rsidRPr="00565B06" w:rsidRDefault="001D0CF1" w:rsidP="007C0E0E">
      <w:r>
        <w:t>Sheridan College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4CC29641" w14:textId="77777777" w:rsidTr="009F5D5A">
        <w:tc>
          <w:tcPr>
            <w:tcW w:w="725" w:type="dxa"/>
            <w:tcMar>
              <w:right w:w="216" w:type="dxa"/>
            </w:tcMar>
            <w:vAlign w:val="bottom"/>
          </w:tcPr>
          <w:p w14:paraId="65E4867B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A88DFDF" wp14:editId="3001387E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2FF4B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B07FEB1" w14:textId="77777777" w:rsidR="005E088C" w:rsidRPr="00565B06" w:rsidRDefault="00180901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6A3E0D1816E542F580B8BC0DB868907B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2EEE5C6E" w14:textId="51F5C31D" w:rsidR="001D0CF1" w:rsidRDefault="001D0CF1" w:rsidP="00B47E1E">
      <w:pPr>
        <w:pStyle w:val="Heading2"/>
      </w:pPr>
      <w:r>
        <w:t>Overnight Fulfillment Associate</w:t>
      </w:r>
      <w:r w:rsidR="00657D89">
        <w:t xml:space="preserve"> (Walmart)</w:t>
      </w:r>
      <w:bookmarkStart w:id="0" w:name="_GoBack"/>
      <w:bookmarkEnd w:id="0"/>
    </w:p>
    <w:p w14:paraId="4D8B70E8" w14:textId="11406B2D" w:rsidR="001D0CF1" w:rsidRPr="001D0CF1" w:rsidRDefault="001D0CF1" w:rsidP="001D0CF1">
      <w:r>
        <w:t>Date: From 2018</w:t>
      </w:r>
    </w:p>
    <w:p w14:paraId="71BD6444" w14:textId="4FA9A8C8" w:rsidR="001D0CF1" w:rsidRDefault="001D0CF1" w:rsidP="001D0CF1">
      <w:pPr>
        <w:pStyle w:val="ListParagraph"/>
        <w:numPr>
          <w:ilvl w:val="0"/>
          <w:numId w:val="28"/>
        </w:numPr>
      </w:pPr>
      <w:r>
        <w:t xml:space="preserve">Stocking and zoning  </w:t>
      </w:r>
    </w:p>
    <w:p w14:paraId="1F12D7BD" w14:textId="2FBA2379" w:rsidR="001D0CF1" w:rsidRPr="001D0CF1" w:rsidRDefault="001D0CF1" w:rsidP="00B47E1E">
      <w:pPr>
        <w:pStyle w:val="ListParagraph"/>
        <w:numPr>
          <w:ilvl w:val="0"/>
          <w:numId w:val="28"/>
        </w:numPr>
      </w:pPr>
      <w:r>
        <w:t>Sorting out the stuff</w:t>
      </w:r>
    </w:p>
    <w:p w14:paraId="556413DC" w14:textId="77777777" w:rsidR="005E088C" w:rsidRPr="00565B06" w:rsidRDefault="00324943" w:rsidP="00324943">
      <w:pPr>
        <w:pStyle w:val="Heading2"/>
      </w:pPr>
      <w:r>
        <w:t>Volunteer Experience</w:t>
      </w:r>
    </w:p>
    <w:p w14:paraId="7B5ACC2A" w14:textId="77777777" w:rsidR="005E088C" w:rsidRDefault="00324943" w:rsidP="00324943">
      <w:pPr>
        <w:pStyle w:val="ListParagraph"/>
        <w:numPr>
          <w:ilvl w:val="0"/>
          <w:numId w:val="17"/>
        </w:numPr>
      </w:pPr>
      <w:r>
        <w:t xml:space="preserve">Read out stories and nursery rhymes to kindergarten </w:t>
      </w:r>
      <w:r w:rsidR="003D4CEF">
        <w:t>students</w:t>
      </w:r>
    </w:p>
    <w:p w14:paraId="65576104" w14:textId="2FC3B2E6" w:rsidR="00324943" w:rsidRDefault="00B31D3D" w:rsidP="00324943">
      <w:pPr>
        <w:pStyle w:val="ListParagraph"/>
        <w:numPr>
          <w:ilvl w:val="0"/>
          <w:numId w:val="17"/>
        </w:numPr>
      </w:pPr>
      <w:r>
        <w:t>Taught Mathematics and Science to grade 8 students.</w:t>
      </w:r>
    </w:p>
    <w:p w14:paraId="6431B6BC" w14:textId="12EFB0C7" w:rsidR="003D4CEF" w:rsidRDefault="003D4CEF" w:rsidP="00324943">
      <w:pPr>
        <w:pStyle w:val="ListParagraph"/>
        <w:numPr>
          <w:ilvl w:val="0"/>
          <w:numId w:val="17"/>
        </w:numPr>
      </w:pPr>
      <w:r>
        <w:t>Assisted teachers during events like School Annual Function</w:t>
      </w:r>
    </w:p>
    <w:p w14:paraId="3EC7E443" w14:textId="70078FE7" w:rsidR="00B31D3D" w:rsidRDefault="001D0CF1" w:rsidP="001D0CF1">
      <w:pPr>
        <w:pStyle w:val="Heading2"/>
      </w:pPr>
      <w:r>
        <w:t>Experience in Labs</w:t>
      </w:r>
    </w:p>
    <w:p w14:paraId="485FA37E" w14:textId="1E09B97B" w:rsidR="00B31D3D" w:rsidRDefault="00B31D3D" w:rsidP="00B31D3D">
      <w:pPr>
        <w:pStyle w:val="ListParagraph"/>
        <w:numPr>
          <w:ilvl w:val="0"/>
          <w:numId w:val="29"/>
        </w:numPr>
      </w:pPr>
      <w:r>
        <w:t>Gained knowledge in experimental techniques such as TSS, pH, Turbidity, Titration (Redox, Acid/Base etc.)</w:t>
      </w:r>
    </w:p>
    <w:p w14:paraId="184D8D38" w14:textId="32EA9D28" w:rsidR="001D0CF1" w:rsidRDefault="0013690D" w:rsidP="0013690D">
      <w:pPr>
        <w:pStyle w:val="ListParagraph"/>
        <w:numPr>
          <w:ilvl w:val="0"/>
          <w:numId w:val="29"/>
        </w:numPr>
      </w:pPr>
      <w:r>
        <w:t xml:space="preserve">Operated lab </w:t>
      </w:r>
      <w:r w:rsidR="001D0CF1">
        <w:t>instruments like FTRI, HPLG</w:t>
      </w:r>
      <w:r>
        <w:t>, ICP etc. and analyzed various samples (like Anion in Well-water, Vanillin in Chocolate Syrup) using filtration, centrifugation, digestion, mass spectrometry and many more.</w:t>
      </w:r>
    </w:p>
    <w:p w14:paraId="6D9BD17C" w14:textId="10919DC7" w:rsidR="0013690D" w:rsidRDefault="0013690D" w:rsidP="0013690D">
      <w:pPr>
        <w:pStyle w:val="ListParagraph"/>
        <w:numPr>
          <w:ilvl w:val="0"/>
          <w:numId w:val="29"/>
        </w:numPr>
      </w:pPr>
      <w:r>
        <w:t xml:space="preserve">Operated the </w:t>
      </w:r>
      <w:r w:rsidR="00B323D5">
        <w:t>G</w:t>
      </w:r>
      <w:r>
        <w:t>as</w:t>
      </w:r>
      <w:r w:rsidR="00B323D5">
        <w:t>-liquid</w:t>
      </w:r>
      <w:r>
        <w:t xml:space="preserve"> chromatography to analyses the </w:t>
      </w:r>
      <w:r w:rsidR="00B323D5">
        <w:t>unknown components in the given sample (like Fragrance Component in Aromatherapy Citrus Oils)</w:t>
      </w:r>
    </w:p>
    <w:p w14:paraId="5514D2FC" w14:textId="4A14A455" w:rsidR="00B323D5" w:rsidRDefault="00B323D5" w:rsidP="0013690D">
      <w:pPr>
        <w:pStyle w:val="ListParagraph"/>
        <w:numPr>
          <w:ilvl w:val="0"/>
          <w:numId w:val="29"/>
        </w:numPr>
      </w:pPr>
      <w:r>
        <w:t>Performed Separation process (for Cation and Pigments in Spinach) using Thin Layer Chromatography and Ion- Exchange Method.</w:t>
      </w:r>
    </w:p>
    <w:p w14:paraId="5CF10845" w14:textId="65471D97" w:rsidR="00B323D5" w:rsidRDefault="00B323D5" w:rsidP="00B323D5">
      <w:pPr>
        <w:pStyle w:val="ListParagraph"/>
        <w:numPr>
          <w:ilvl w:val="0"/>
          <w:numId w:val="29"/>
        </w:numPr>
      </w:pPr>
      <w:r>
        <w:t>Synthesized various Organic Compound (like Methyl Benzoate, ASA etc.) and perform several reactions on the synthesized organic compound.</w:t>
      </w:r>
    </w:p>
    <w:p w14:paraId="7447080A" w14:textId="025DF895" w:rsidR="00B323D5" w:rsidRDefault="00D04BF9" w:rsidP="00B323D5">
      <w:pPr>
        <w:pStyle w:val="ListParagraph"/>
        <w:numPr>
          <w:ilvl w:val="0"/>
          <w:numId w:val="29"/>
        </w:numPr>
      </w:pPr>
      <w:r>
        <w:t>Worked in Aseptic Environment and co</w:t>
      </w:r>
      <w:r w:rsidR="00B323D5">
        <w:t>nducted Microbiological testing including Growth promotion, isolation, Colony formation, microbial identification</w:t>
      </w:r>
      <w:r>
        <w:t>.</w:t>
      </w:r>
    </w:p>
    <w:p w14:paraId="0DA19F7B" w14:textId="1E206FB4" w:rsidR="00B31D3D" w:rsidRDefault="00B31D3D" w:rsidP="00B31D3D">
      <w:pPr>
        <w:pStyle w:val="ListParagraph"/>
        <w:numPr>
          <w:ilvl w:val="0"/>
          <w:numId w:val="29"/>
        </w:numPr>
      </w:pPr>
      <w:r>
        <w:t>Performed Field testing and collection of water sample</w:t>
      </w:r>
      <w:r w:rsidR="00D04BF9">
        <w:t xml:space="preserve"> and performed and monitored wastewater treatment methods using Batch Neutralization tank, pH Controller and Ion-selective electrode.</w:t>
      </w:r>
    </w:p>
    <w:p w14:paraId="5D6A18AB" w14:textId="37CAC1A5" w:rsidR="00D04BF9" w:rsidRDefault="00D04BF9" w:rsidP="00B31D3D">
      <w:pPr>
        <w:pStyle w:val="ListParagraph"/>
        <w:numPr>
          <w:ilvl w:val="0"/>
          <w:numId w:val="29"/>
        </w:numPr>
      </w:pPr>
      <w:r>
        <w:t xml:space="preserve">Determined the concentration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in contaminated air</w:t>
      </w:r>
      <w:r w:rsidR="00214F18">
        <w:rPr>
          <w:rFonts w:eastAsiaTheme="minorEastAsia"/>
        </w:rP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0A54368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23C33CB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39E10261" wp14:editId="08251D75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82569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A9BE95C" w14:textId="77777777" w:rsidR="00143224" w:rsidRPr="00565B06" w:rsidRDefault="00180901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F731184FDC7A4F9881535B07E937215F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1423B121" w14:textId="77777777" w:rsidTr="00565B06">
        <w:tc>
          <w:tcPr>
            <w:tcW w:w="4320" w:type="dxa"/>
          </w:tcPr>
          <w:p w14:paraId="5BBBC2A9" w14:textId="2FD6853E" w:rsidR="00143224" w:rsidRPr="00565B06" w:rsidRDefault="003D4CEF" w:rsidP="00565B06">
            <w:pPr>
              <w:pStyle w:val="ListBullet"/>
              <w:spacing w:after="80"/>
            </w:pPr>
            <w:r>
              <w:t>Fluent in English, Punjabi and Hindi</w:t>
            </w:r>
          </w:p>
          <w:p w14:paraId="4D27B864" w14:textId="77777777" w:rsidR="00316CE4" w:rsidRDefault="003D4CEF" w:rsidP="00316CE4">
            <w:pPr>
              <w:pStyle w:val="ListBullet"/>
              <w:spacing w:after="80"/>
            </w:pPr>
            <w:r>
              <w:t>Excellent communication skills</w:t>
            </w:r>
          </w:p>
          <w:p w14:paraId="7AF6C93E" w14:textId="77777777" w:rsidR="003D4CEF" w:rsidRDefault="003D4CEF" w:rsidP="00316CE4">
            <w:pPr>
              <w:pStyle w:val="ListBullet"/>
              <w:spacing w:after="80"/>
            </w:pPr>
            <w:r>
              <w:t>Team worker but can work alone under minimal supervision</w:t>
            </w:r>
          </w:p>
          <w:p w14:paraId="10C66D53" w14:textId="77777777" w:rsidR="0028777B" w:rsidRDefault="0028777B" w:rsidP="00316CE4">
            <w:pPr>
              <w:pStyle w:val="ListBullet"/>
              <w:spacing w:after="80"/>
            </w:pPr>
            <w:r>
              <w:t xml:space="preserve">WHIMPS Certified </w:t>
            </w:r>
          </w:p>
          <w:p w14:paraId="7AE45A13" w14:textId="77777777" w:rsidR="00214F18" w:rsidRDefault="00214F18" w:rsidP="00316CE4">
            <w:pPr>
              <w:pStyle w:val="ListBullet"/>
              <w:spacing w:after="80"/>
            </w:pPr>
            <w:r>
              <w:t>Ability to work in variable field conditions.</w:t>
            </w:r>
          </w:p>
          <w:p w14:paraId="5BB1E7DD" w14:textId="77777777" w:rsidR="00214F18" w:rsidRDefault="00214F18" w:rsidP="00316CE4">
            <w:pPr>
              <w:pStyle w:val="ListBullet"/>
              <w:spacing w:after="80"/>
            </w:pPr>
            <w:r>
              <w:t xml:space="preserve">Capacity to work alone by following Safety rules and regulations. </w:t>
            </w:r>
          </w:p>
          <w:p w14:paraId="07D9BCDB" w14:textId="0A97B780" w:rsidR="00214F18" w:rsidRPr="00565B06" w:rsidRDefault="00214F18" w:rsidP="00316CE4">
            <w:pPr>
              <w:pStyle w:val="ListBullet"/>
              <w:spacing w:after="80"/>
            </w:pPr>
            <w:r>
              <w:t>Excellent analytical and critical thinking.</w:t>
            </w:r>
          </w:p>
        </w:tc>
        <w:tc>
          <w:tcPr>
            <w:tcW w:w="4320" w:type="dxa"/>
            <w:tcMar>
              <w:left w:w="576" w:type="dxa"/>
            </w:tcMar>
          </w:tcPr>
          <w:p w14:paraId="472EDFF2" w14:textId="77777777" w:rsidR="00143224" w:rsidRPr="00565B06" w:rsidRDefault="003D4CEF" w:rsidP="00565B06">
            <w:pPr>
              <w:pStyle w:val="ListBullet"/>
              <w:spacing w:after="80"/>
            </w:pPr>
            <w:r>
              <w:t>Well organized and Methodical</w:t>
            </w:r>
          </w:p>
          <w:p w14:paraId="6C521E34" w14:textId="77777777" w:rsidR="00F904FC" w:rsidRPr="00565B06" w:rsidRDefault="003D4CEF" w:rsidP="00565B06">
            <w:pPr>
              <w:pStyle w:val="ListBullet"/>
              <w:spacing w:after="80"/>
            </w:pPr>
            <w:r>
              <w:t>Honest and reliable</w:t>
            </w:r>
          </w:p>
          <w:p w14:paraId="0D0690FA" w14:textId="77777777" w:rsidR="006B2B5D" w:rsidRDefault="003D4CEF" w:rsidP="006B2B5D">
            <w:pPr>
              <w:pStyle w:val="ListBullet"/>
              <w:spacing w:after="80"/>
            </w:pPr>
            <w:r>
              <w:t>Devoted and Punctual</w:t>
            </w:r>
          </w:p>
          <w:p w14:paraId="65041F76" w14:textId="1A8710FA" w:rsidR="009F5D5A" w:rsidRDefault="00214F18" w:rsidP="006B2B5D">
            <w:pPr>
              <w:pStyle w:val="ListBullet"/>
              <w:spacing w:after="80"/>
            </w:pPr>
            <w:r>
              <w:t xml:space="preserve">Skilled in Microsoft Office particularly in </w:t>
            </w:r>
            <w:r w:rsidR="009F5D5A">
              <w:t>Microsoft Excel</w:t>
            </w:r>
            <w:r w:rsidR="00F87CAC">
              <w:t xml:space="preserve">, </w:t>
            </w:r>
            <w:r>
              <w:t>W</w:t>
            </w:r>
            <w:r w:rsidR="00F87CAC">
              <w:t>ord and PowerPoint</w:t>
            </w:r>
          </w:p>
          <w:p w14:paraId="2979DB14" w14:textId="47736B1F" w:rsidR="001D0CF1" w:rsidRDefault="00214F18" w:rsidP="006B2B5D">
            <w:pPr>
              <w:pStyle w:val="ListBullet"/>
              <w:spacing w:after="80"/>
            </w:pPr>
            <w:r>
              <w:t>Expertise in Sample Preparation and Analyzing samples.</w:t>
            </w:r>
          </w:p>
          <w:p w14:paraId="032B9530" w14:textId="77777777" w:rsidR="007C2A43" w:rsidRDefault="007C2A43" w:rsidP="006B2B5D">
            <w:pPr>
              <w:pStyle w:val="ListBullet"/>
              <w:spacing w:after="80"/>
            </w:pPr>
            <w:r>
              <w:t xml:space="preserve">Have knowledge regarding GIS </w:t>
            </w:r>
          </w:p>
          <w:p w14:paraId="255DA22F" w14:textId="681BCD73" w:rsidR="007C2A43" w:rsidRPr="00565B06" w:rsidRDefault="007C2A43" w:rsidP="007C2A43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</w:tr>
      <w:tr w:rsidR="007C2A43" w:rsidRPr="00565B06" w14:paraId="06E2D5D0" w14:textId="77777777" w:rsidTr="00565B06">
        <w:tc>
          <w:tcPr>
            <w:tcW w:w="4320" w:type="dxa"/>
          </w:tcPr>
          <w:p w14:paraId="12266EF5" w14:textId="456A48B6" w:rsidR="007C2A43" w:rsidRDefault="007C2A43" w:rsidP="007C2A43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320" w:type="dxa"/>
            <w:tcMar>
              <w:left w:w="576" w:type="dxa"/>
            </w:tcMar>
          </w:tcPr>
          <w:p w14:paraId="677B7921" w14:textId="77777777" w:rsidR="007C2A43" w:rsidRDefault="007C2A43" w:rsidP="007C2A4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574FF04C" w14:textId="77777777" w:rsidR="007C2A43" w:rsidRDefault="007C2A43" w:rsidP="00DE7B41"/>
    <w:p w14:paraId="60FC9612" w14:textId="77777777" w:rsidR="00DE7B41" w:rsidRPr="00DE7B41" w:rsidRDefault="00DE7B41" w:rsidP="00DE7B41">
      <w:pPr>
        <w:pStyle w:val="Heading2"/>
        <w:ind w:left="360"/>
      </w:pPr>
    </w:p>
    <w:sectPr w:rsidR="00DE7B41" w:rsidRPr="00DE7B41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B8D00" w14:textId="77777777" w:rsidR="00180901" w:rsidRDefault="00180901" w:rsidP="00F534FB">
      <w:pPr>
        <w:spacing w:after="0"/>
      </w:pPr>
      <w:r>
        <w:separator/>
      </w:r>
    </w:p>
  </w:endnote>
  <w:endnote w:type="continuationSeparator" w:id="0">
    <w:p w14:paraId="01178638" w14:textId="77777777" w:rsidR="00180901" w:rsidRDefault="0018090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6B19D5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B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BC637" w14:textId="77777777" w:rsidR="00180901" w:rsidRDefault="00180901" w:rsidP="00F534FB">
      <w:pPr>
        <w:spacing w:after="0"/>
      </w:pPr>
      <w:r>
        <w:separator/>
      </w:r>
    </w:p>
  </w:footnote>
  <w:footnote w:type="continuationSeparator" w:id="0">
    <w:p w14:paraId="000F9412" w14:textId="77777777" w:rsidR="00180901" w:rsidRDefault="0018090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D9261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79413E" wp14:editId="54C8D3A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CB74FF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8F21D4"/>
    <w:multiLevelType w:val="hybridMultilevel"/>
    <w:tmpl w:val="18BE9D1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DA7799C"/>
    <w:multiLevelType w:val="hybridMultilevel"/>
    <w:tmpl w:val="48F68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EC239FC"/>
    <w:multiLevelType w:val="hybridMultilevel"/>
    <w:tmpl w:val="4E684C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00815"/>
    <w:multiLevelType w:val="hybridMultilevel"/>
    <w:tmpl w:val="81E25394"/>
    <w:lvl w:ilvl="0" w:tplc="CD721B5C">
      <w:start w:val="1"/>
      <w:numFmt w:val="bullet"/>
      <w:lvlText w:val="•"/>
      <w:lvlJc w:val="left"/>
      <w:pPr>
        <w:ind w:left="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12EFF4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8C055A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80D06A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22B8C2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344ACE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82040C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1AEEF6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AA1B14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62293"/>
    <w:multiLevelType w:val="hybridMultilevel"/>
    <w:tmpl w:val="5A0848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87833"/>
    <w:multiLevelType w:val="hybridMultilevel"/>
    <w:tmpl w:val="3D08AB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75213"/>
    <w:multiLevelType w:val="hybridMultilevel"/>
    <w:tmpl w:val="82A6C1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50229"/>
    <w:multiLevelType w:val="hybridMultilevel"/>
    <w:tmpl w:val="2102D4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B71C5"/>
    <w:multiLevelType w:val="hybridMultilevel"/>
    <w:tmpl w:val="E41A53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F4E24"/>
    <w:multiLevelType w:val="hybridMultilevel"/>
    <w:tmpl w:val="E11C82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1B6FEE"/>
    <w:multiLevelType w:val="hybridMultilevel"/>
    <w:tmpl w:val="9E7442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34C7E"/>
    <w:multiLevelType w:val="hybridMultilevel"/>
    <w:tmpl w:val="85DCE3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24A28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C844974"/>
    <w:multiLevelType w:val="hybridMultilevel"/>
    <w:tmpl w:val="594E5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7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3"/>
  </w:num>
  <w:num w:numId="16">
    <w:abstractNumId w:val="20"/>
  </w:num>
  <w:num w:numId="17">
    <w:abstractNumId w:val="19"/>
  </w:num>
  <w:num w:numId="18">
    <w:abstractNumId w:val="21"/>
  </w:num>
  <w:num w:numId="19">
    <w:abstractNumId w:val="25"/>
  </w:num>
  <w:num w:numId="20">
    <w:abstractNumId w:val="23"/>
  </w:num>
  <w:num w:numId="21">
    <w:abstractNumId w:val="18"/>
  </w:num>
  <w:num w:numId="22">
    <w:abstractNumId w:val="12"/>
  </w:num>
  <w:num w:numId="23">
    <w:abstractNumId w:val="26"/>
  </w:num>
  <w:num w:numId="24">
    <w:abstractNumId w:val="24"/>
  </w:num>
  <w:num w:numId="25">
    <w:abstractNumId w:val="11"/>
  </w:num>
  <w:num w:numId="26">
    <w:abstractNumId w:val="15"/>
  </w:num>
  <w:num w:numId="27">
    <w:abstractNumId w:val="14"/>
  </w:num>
  <w:num w:numId="28">
    <w:abstractNumId w:val="2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0B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3793"/>
    <w:rsid w:val="00056FE7"/>
    <w:rsid w:val="000570FF"/>
    <w:rsid w:val="00057244"/>
    <w:rsid w:val="0006454B"/>
    <w:rsid w:val="00071F6C"/>
    <w:rsid w:val="00075B13"/>
    <w:rsid w:val="00092692"/>
    <w:rsid w:val="00096203"/>
    <w:rsid w:val="000A0229"/>
    <w:rsid w:val="000B1E0B"/>
    <w:rsid w:val="000C3DC0"/>
    <w:rsid w:val="000E24AC"/>
    <w:rsid w:val="000E4A73"/>
    <w:rsid w:val="000F79EA"/>
    <w:rsid w:val="00134F92"/>
    <w:rsid w:val="0013690D"/>
    <w:rsid w:val="00137DC1"/>
    <w:rsid w:val="00143224"/>
    <w:rsid w:val="00145B33"/>
    <w:rsid w:val="001468F3"/>
    <w:rsid w:val="00152C3A"/>
    <w:rsid w:val="001539C4"/>
    <w:rsid w:val="00153FAF"/>
    <w:rsid w:val="00162BEE"/>
    <w:rsid w:val="00171E1B"/>
    <w:rsid w:val="00180901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5EC3"/>
    <w:rsid w:val="001B720C"/>
    <w:rsid w:val="001C0DEE"/>
    <w:rsid w:val="001C3957"/>
    <w:rsid w:val="001C46E5"/>
    <w:rsid w:val="001D0CF1"/>
    <w:rsid w:val="001E08A4"/>
    <w:rsid w:val="001E78AC"/>
    <w:rsid w:val="0020735F"/>
    <w:rsid w:val="002146F8"/>
    <w:rsid w:val="00214F1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777B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4943"/>
    <w:rsid w:val="003279A4"/>
    <w:rsid w:val="00337114"/>
    <w:rsid w:val="0035004C"/>
    <w:rsid w:val="003571C8"/>
    <w:rsid w:val="00383057"/>
    <w:rsid w:val="0039703C"/>
    <w:rsid w:val="003974BB"/>
    <w:rsid w:val="003A091E"/>
    <w:rsid w:val="003D4CEF"/>
    <w:rsid w:val="003E5D64"/>
    <w:rsid w:val="00403149"/>
    <w:rsid w:val="004037EF"/>
    <w:rsid w:val="00405BAD"/>
    <w:rsid w:val="004113D8"/>
    <w:rsid w:val="00415DD3"/>
    <w:rsid w:val="00416463"/>
    <w:rsid w:val="00420877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2CE5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14E2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57D89"/>
    <w:rsid w:val="00663536"/>
    <w:rsid w:val="006648D4"/>
    <w:rsid w:val="00673F18"/>
    <w:rsid w:val="00676CEB"/>
    <w:rsid w:val="00683A86"/>
    <w:rsid w:val="0069300B"/>
    <w:rsid w:val="006A499B"/>
    <w:rsid w:val="006A4C72"/>
    <w:rsid w:val="006B2B5D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29C5"/>
    <w:rsid w:val="007A729F"/>
    <w:rsid w:val="007B3F4F"/>
    <w:rsid w:val="007C0E0E"/>
    <w:rsid w:val="007C153D"/>
    <w:rsid w:val="007C2A43"/>
    <w:rsid w:val="007C333C"/>
    <w:rsid w:val="007C34A8"/>
    <w:rsid w:val="007E7052"/>
    <w:rsid w:val="007F71A4"/>
    <w:rsid w:val="008030EE"/>
    <w:rsid w:val="00812148"/>
    <w:rsid w:val="00814B43"/>
    <w:rsid w:val="0083016A"/>
    <w:rsid w:val="00840D84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9F5D5A"/>
    <w:rsid w:val="00A1144C"/>
    <w:rsid w:val="00A1329C"/>
    <w:rsid w:val="00A25023"/>
    <w:rsid w:val="00A2760D"/>
    <w:rsid w:val="00A42CE4"/>
    <w:rsid w:val="00A56B81"/>
    <w:rsid w:val="00A6314E"/>
    <w:rsid w:val="00A77B4D"/>
    <w:rsid w:val="00A77B99"/>
    <w:rsid w:val="00A8052D"/>
    <w:rsid w:val="00A9077F"/>
    <w:rsid w:val="00AA04BD"/>
    <w:rsid w:val="00AA276C"/>
    <w:rsid w:val="00AA622E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1D3D"/>
    <w:rsid w:val="00B323D5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0D10"/>
    <w:rsid w:val="00CB3192"/>
    <w:rsid w:val="00CC1E5C"/>
    <w:rsid w:val="00CC27C0"/>
    <w:rsid w:val="00CD1043"/>
    <w:rsid w:val="00CD114E"/>
    <w:rsid w:val="00CE2C76"/>
    <w:rsid w:val="00D046EF"/>
    <w:rsid w:val="00D04BF9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A7904"/>
    <w:rsid w:val="00DB0B61"/>
    <w:rsid w:val="00DB4676"/>
    <w:rsid w:val="00DD2D34"/>
    <w:rsid w:val="00DD467E"/>
    <w:rsid w:val="00DE136D"/>
    <w:rsid w:val="00DE4136"/>
    <w:rsid w:val="00DE4550"/>
    <w:rsid w:val="00DE6534"/>
    <w:rsid w:val="00DE7B41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2FD9"/>
    <w:rsid w:val="00E63862"/>
    <w:rsid w:val="00E665C1"/>
    <w:rsid w:val="00E72DA3"/>
    <w:rsid w:val="00E87FD5"/>
    <w:rsid w:val="00E976B0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87CAC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5F537"/>
  <w15:chartTrackingRefBased/>
  <w15:docId w15:val="{F2AB126B-1B42-4274-B099-416ED7AD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32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nim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E7D3E2B7904E31B56E66F4FE8D9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D7518-EB58-41A6-8D25-827AFAF6C014}"/>
      </w:docPartPr>
      <w:docPartBody>
        <w:p w:rsidR="00290B35" w:rsidRDefault="00DB2E39">
          <w:pPr>
            <w:pStyle w:val="11E7D3E2B7904E31B56E66F4FE8D9AC1"/>
          </w:pPr>
          <w:r w:rsidRPr="009D0878">
            <w:t>Address</w:t>
          </w:r>
        </w:p>
      </w:docPartBody>
    </w:docPart>
    <w:docPart>
      <w:docPartPr>
        <w:name w:val="7689AA0B05F2436D81E54168A7154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0C699-F45F-45D9-98E2-9C7FFE316573}"/>
      </w:docPartPr>
      <w:docPartBody>
        <w:p w:rsidR="00290B35" w:rsidRDefault="00DB2E39">
          <w:pPr>
            <w:pStyle w:val="7689AA0B05F2436D81E54168A7154889"/>
          </w:pPr>
          <w:r w:rsidRPr="009D0878">
            <w:t>Phone</w:t>
          </w:r>
        </w:p>
      </w:docPartBody>
    </w:docPart>
    <w:docPart>
      <w:docPartPr>
        <w:name w:val="7354535DB7494965A8671BCA6F9F2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13E99-F6C6-45AA-B699-BB964965BCE2}"/>
      </w:docPartPr>
      <w:docPartBody>
        <w:p w:rsidR="00290B35" w:rsidRDefault="00DB2E39">
          <w:pPr>
            <w:pStyle w:val="7354535DB7494965A8671BCA6F9F2067"/>
          </w:pPr>
          <w:r w:rsidRPr="009D0878">
            <w:t>Email</w:t>
          </w:r>
        </w:p>
      </w:docPartBody>
    </w:docPart>
    <w:docPart>
      <w:docPartPr>
        <w:name w:val="193EDDBE4BE54CC49FDB6CE8BB1E7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DBC0C-689A-41B6-9FF2-B33BF66AB55E}"/>
      </w:docPartPr>
      <w:docPartBody>
        <w:p w:rsidR="00290B35" w:rsidRDefault="00DB2E39">
          <w:pPr>
            <w:pStyle w:val="193EDDBE4BE54CC49FDB6CE8BB1E7EAF"/>
          </w:pPr>
          <w:r w:rsidRPr="00565B06">
            <w:t>Objective</w:t>
          </w:r>
        </w:p>
      </w:docPartBody>
    </w:docPart>
    <w:docPart>
      <w:docPartPr>
        <w:name w:val="844E864C9C854C579DE41818139F4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B062D-B7C0-414C-93C9-3DBF84981C71}"/>
      </w:docPartPr>
      <w:docPartBody>
        <w:p w:rsidR="00290B35" w:rsidRDefault="00DB2E39">
          <w:pPr>
            <w:pStyle w:val="844E864C9C854C579DE41818139F4763"/>
          </w:pPr>
          <w:r w:rsidRPr="00565B06">
            <w:t>Education</w:t>
          </w:r>
        </w:p>
      </w:docPartBody>
    </w:docPart>
    <w:docPart>
      <w:docPartPr>
        <w:name w:val="6A3E0D1816E542F580B8BC0DB8689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7CE83-482C-4984-AEF1-957673B1B484}"/>
      </w:docPartPr>
      <w:docPartBody>
        <w:p w:rsidR="00290B35" w:rsidRDefault="00DB2E39">
          <w:pPr>
            <w:pStyle w:val="6A3E0D1816E542F580B8BC0DB868907B"/>
          </w:pPr>
          <w:r w:rsidRPr="00565B06">
            <w:t>Experience</w:t>
          </w:r>
        </w:p>
      </w:docPartBody>
    </w:docPart>
    <w:docPart>
      <w:docPartPr>
        <w:name w:val="F731184FDC7A4F9881535B07E9372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5AD98-7659-45D3-BD93-E81BB3534F17}"/>
      </w:docPartPr>
      <w:docPartBody>
        <w:p w:rsidR="00290B35" w:rsidRDefault="00DB2E39">
          <w:pPr>
            <w:pStyle w:val="F731184FDC7A4F9881535B07E937215F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39"/>
    <w:rsid w:val="001A5653"/>
    <w:rsid w:val="00290B35"/>
    <w:rsid w:val="00670332"/>
    <w:rsid w:val="006A1CC0"/>
    <w:rsid w:val="008345F8"/>
    <w:rsid w:val="008E76C8"/>
    <w:rsid w:val="00941B00"/>
    <w:rsid w:val="00A76605"/>
    <w:rsid w:val="00B30423"/>
    <w:rsid w:val="00B57215"/>
    <w:rsid w:val="00CB4989"/>
    <w:rsid w:val="00DB2E39"/>
    <w:rsid w:val="00F60392"/>
    <w:rsid w:val="00F87812"/>
    <w:rsid w:val="00FB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6CD64ADE554B8BB799ED89DA7A5EC4">
    <w:name w:val="CB6CD64ADE554B8BB799ED89DA7A5EC4"/>
  </w:style>
  <w:style w:type="paragraph" w:customStyle="1" w:styleId="95E22B46658347F8B148CBA032369B72">
    <w:name w:val="95E22B46658347F8B148CBA032369B72"/>
  </w:style>
  <w:style w:type="paragraph" w:customStyle="1" w:styleId="11E7D3E2B7904E31B56E66F4FE8D9AC1">
    <w:name w:val="11E7D3E2B7904E31B56E66F4FE8D9AC1"/>
  </w:style>
  <w:style w:type="paragraph" w:customStyle="1" w:styleId="7689AA0B05F2436D81E54168A7154889">
    <w:name w:val="7689AA0B05F2436D81E54168A7154889"/>
  </w:style>
  <w:style w:type="paragraph" w:customStyle="1" w:styleId="7354535DB7494965A8671BCA6F9F2067">
    <w:name w:val="7354535DB7494965A8671BCA6F9F2067"/>
  </w:style>
  <w:style w:type="paragraph" w:customStyle="1" w:styleId="A3C8755CB5174BAB853B7DDB898A6FD1">
    <w:name w:val="A3C8755CB5174BAB853B7DDB898A6FD1"/>
  </w:style>
  <w:style w:type="paragraph" w:customStyle="1" w:styleId="BAB9339DE81A4066BAA781E20AFC2757">
    <w:name w:val="BAB9339DE81A4066BAA781E20AFC2757"/>
  </w:style>
  <w:style w:type="paragraph" w:customStyle="1" w:styleId="193EDDBE4BE54CC49FDB6CE8BB1E7EAF">
    <w:name w:val="193EDDBE4BE54CC49FDB6CE8BB1E7EAF"/>
  </w:style>
  <w:style w:type="paragraph" w:customStyle="1" w:styleId="C5E7E2C122ED43BC9BEF28516F62E3C1">
    <w:name w:val="C5E7E2C122ED43BC9BEF28516F62E3C1"/>
  </w:style>
  <w:style w:type="paragraph" w:customStyle="1" w:styleId="844E864C9C854C579DE41818139F4763">
    <w:name w:val="844E864C9C854C579DE41818139F4763"/>
  </w:style>
  <w:style w:type="paragraph" w:customStyle="1" w:styleId="E22189C826DD4F0A97D9FC0E7126D0B1">
    <w:name w:val="E22189C826DD4F0A97D9FC0E7126D0B1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03A17B8BC6034688950B6662D8FF2D24">
    <w:name w:val="03A17B8BC6034688950B6662D8FF2D24"/>
  </w:style>
  <w:style w:type="paragraph" w:customStyle="1" w:styleId="774CE7FF09F549FAA070F46ED390BE66">
    <w:name w:val="774CE7FF09F549FAA070F46ED390BE66"/>
  </w:style>
  <w:style w:type="paragraph" w:customStyle="1" w:styleId="C9F9521B85614BCBBA5556881C871C8A">
    <w:name w:val="C9F9521B85614BCBBA5556881C871C8A"/>
  </w:style>
  <w:style w:type="paragraph" w:customStyle="1" w:styleId="9A91053989D34E7780A984B24220270E">
    <w:name w:val="9A91053989D34E7780A984B24220270E"/>
  </w:style>
  <w:style w:type="paragraph" w:customStyle="1" w:styleId="4D1BC3B12D274EF898069E3B6E13EB8D">
    <w:name w:val="4D1BC3B12D274EF898069E3B6E13EB8D"/>
  </w:style>
  <w:style w:type="paragraph" w:customStyle="1" w:styleId="C8EB2FE60EBC416EBB701BAA2A6E4D1E">
    <w:name w:val="C8EB2FE60EBC416EBB701BAA2A6E4D1E"/>
  </w:style>
  <w:style w:type="paragraph" w:customStyle="1" w:styleId="A3F03423666E40248D0E6741D4D94A14">
    <w:name w:val="A3F03423666E40248D0E6741D4D94A14"/>
  </w:style>
  <w:style w:type="paragraph" w:customStyle="1" w:styleId="B57D2713687C4CCEB6D204116A4867CF">
    <w:name w:val="B57D2713687C4CCEB6D204116A4867CF"/>
  </w:style>
  <w:style w:type="paragraph" w:customStyle="1" w:styleId="4C07B19B8DDB463D8B1D2FA8E7D138C2">
    <w:name w:val="4C07B19B8DDB463D8B1D2FA8E7D138C2"/>
  </w:style>
  <w:style w:type="paragraph" w:customStyle="1" w:styleId="6A3E0D1816E542F580B8BC0DB868907B">
    <w:name w:val="6A3E0D1816E542F580B8BC0DB868907B"/>
  </w:style>
  <w:style w:type="paragraph" w:customStyle="1" w:styleId="269996FD6C2F4A31BE3E57314A75B4E5">
    <w:name w:val="269996FD6C2F4A31BE3E57314A75B4E5"/>
  </w:style>
  <w:style w:type="paragraph" w:customStyle="1" w:styleId="32033F7A99664A4692999FE357D78BC4">
    <w:name w:val="32033F7A99664A4692999FE357D78BC4"/>
  </w:style>
  <w:style w:type="paragraph" w:customStyle="1" w:styleId="10CEA64A163D492B92841842AE0C21A2">
    <w:name w:val="10CEA64A163D492B92841842AE0C21A2"/>
  </w:style>
  <w:style w:type="paragraph" w:customStyle="1" w:styleId="46DB4F93DD114AA7B579E881C6025F4E">
    <w:name w:val="46DB4F93DD114AA7B579E881C6025F4E"/>
  </w:style>
  <w:style w:type="paragraph" w:customStyle="1" w:styleId="6B13C13718254D84BC08FE362EFDBB4C">
    <w:name w:val="6B13C13718254D84BC08FE362EFDBB4C"/>
  </w:style>
  <w:style w:type="paragraph" w:customStyle="1" w:styleId="417437E6BFB340ACA7793BC928C3F683">
    <w:name w:val="417437E6BFB340ACA7793BC928C3F683"/>
  </w:style>
  <w:style w:type="paragraph" w:customStyle="1" w:styleId="0CF5D2BA06584D1E879557DEFF54C34E">
    <w:name w:val="0CF5D2BA06584D1E879557DEFF54C34E"/>
  </w:style>
  <w:style w:type="paragraph" w:customStyle="1" w:styleId="43AF5755225F4A5397486E2529E87F89">
    <w:name w:val="43AF5755225F4A5397486E2529E87F89"/>
  </w:style>
  <w:style w:type="paragraph" w:customStyle="1" w:styleId="AFF7B10FF92447008D755AE5F3ED01DB">
    <w:name w:val="AFF7B10FF92447008D755AE5F3ED01DB"/>
  </w:style>
  <w:style w:type="paragraph" w:customStyle="1" w:styleId="162B3CB47BB14231B0023166D4A9B1CA">
    <w:name w:val="162B3CB47BB14231B0023166D4A9B1CA"/>
  </w:style>
  <w:style w:type="paragraph" w:customStyle="1" w:styleId="F731184FDC7A4F9881535B07E937215F">
    <w:name w:val="F731184FDC7A4F9881535B07E937215F"/>
  </w:style>
  <w:style w:type="paragraph" w:customStyle="1" w:styleId="66F88E0F03014A2DB1BD846DD1580B77">
    <w:name w:val="66F88E0F03014A2DB1BD846DD1580B77"/>
  </w:style>
  <w:style w:type="paragraph" w:customStyle="1" w:styleId="56EABF0DFE2547C9986FC494921DF0CA">
    <w:name w:val="56EABF0DFE2547C9986FC494921DF0CA"/>
  </w:style>
  <w:style w:type="paragraph" w:customStyle="1" w:styleId="8479A7B0915F49F9BBE6B2DFA13DEE57">
    <w:name w:val="8479A7B0915F49F9BBE6B2DFA13DEE57"/>
  </w:style>
  <w:style w:type="paragraph" w:customStyle="1" w:styleId="C6C1B634FCF44177B7E0B9ECD3907D51">
    <w:name w:val="C6C1B634FCF44177B7E0B9ECD3907D51"/>
  </w:style>
  <w:style w:type="paragraph" w:customStyle="1" w:styleId="661909847C2B4E3A92A5758E4AA65130">
    <w:name w:val="661909847C2B4E3A92A5758E4AA65130"/>
  </w:style>
  <w:style w:type="paragraph" w:customStyle="1" w:styleId="EBD80C0ACADA46C993755EC6FB494B62">
    <w:name w:val="EBD80C0ACADA46C993755EC6FB494B62"/>
  </w:style>
  <w:style w:type="paragraph" w:customStyle="1" w:styleId="36804F5A9972487187C1FD8AB5B4BB70">
    <w:name w:val="36804F5A9972487187C1FD8AB5B4BB70"/>
  </w:style>
  <w:style w:type="character" w:styleId="PlaceholderText">
    <w:name w:val="Placeholder Text"/>
    <w:basedOn w:val="DefaultParagraphFont"/>
    <w:uiPriority w:val="99"/>
    <w:semiHidden/>
    <w:rsid w:val="00941B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 Gwillam Court, Etobicoke </CompanyAddress>
  <CompanyPhone>(437)-929-1581</CompanyPhone>
  <CompanyFax/>
  <CompanyEmail>Ganimatbhinder12@gmail.com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1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ganim</dc:creator>
  <cp:keywords/>
  <dc:description/>
  <cp:lastModifiedBy>Ganimat Bhinder</cp:lastModifiedBy>
  <cp:revision>3</cp:revision>
  <dcterms:created xsi:type="dcterms:W3CDTF">2019-05-23T02:58:00Z</dcterms:created>
  <dcterms:modified xsi:type="dcterms:W3CDTF">2019-05-23T03:16:00Z</dcterms:modified>
  <cp:category/>
  <cp:contentStatus/>
</cp:coreProperties>
</file>