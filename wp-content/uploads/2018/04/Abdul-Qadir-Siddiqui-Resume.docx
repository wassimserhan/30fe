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0DFF" w14:textId="77777777" w:rsidR="000C0DE3" w:rsidRPr="002A2CFF" w:rsidRDefault="000C0DE3" w:rsidP="000C0DE3">
      <w:pPr>
        <w:pStyle w:val="SectionHeading"/>
        <w:spacing w:before="0"/>
        <w:rPr>
          <w:rFonts w:ascii="Arial" w:hAnsi="Arial" w:cs="Arial"/>
          <w:b/>
          <w:color w:val="auto"/>
          <w:sz w:val="26"/>
          <w:szCs w:val="26"/>
          <w:u w:val="single"/>
        </w:rPr>
      </w:pPr>
      <w:r w:rsidRPr="002A2CFF">
        <w:rPr>
          <w:rFonts w:ascii="Arial" w:hAnsi="Arial" w:cs="Arial"/>
          <w:b/>
          <w:color w:val="auto"/>
          <w:sz w:val="26"/>
          <w:szCs w:val="26"/>
          <w:u w:val="single"/>
        </w:rPr>
        <w:t>OBJECTIVE</w:t>
      </w:r>
    </w:p>
    <w:p w14:paraId="30748AEE" w14:textId="2A8700B3" w:rsidR="00486144" w:rsidRDefault="000C0DE3" w:rsidP="000C0D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seek </w:t>
      </w:r>
      <w:r w:rsidR="00F351B1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</w:t>
      </w:r>
      <w:r w:rsidR="003227D3">
        <w:rPr>
          <w:rFonts w:ascii="Arial" w:hAnsi="Arial" w:cs="Arial"/>
          <w:sz w:val="24"/>
          <w:szCs w:val="24"/>
        </w:rPr>
        <w:t xml:space="preserve">engineering </w:t>
      </w:r>
      <w:r w:rsidR="00E02E0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osition in the </w:t>
      </w:r>
      <w:r w:rsidR="003B3CC5">
        <w:rPr>
          <w:rFonts w:ascii="Arial" w:hAnsi="Arial" w:cs="Arial"/>
          <w:sz w:val="24"/>
          <w:szCs w:val="24"/>
        </w:rPr>
        <w:t>forensic engineering</w:t>
      </w:r>
      <w:r w:rsidR="00285DE1">
        <w:rPr>
          <w:rFonts w:ascii="Arial" w:hAnsi="Arial" w:cs="Arial"/>
          <w:sz w:val="24"/>
          <w:szCs w:val="24"/>
        </w:rPr>
        <w:t xml:space="preserve"> </w:t>
      </w:r>
      <w:r w:rsidR="00E10662">
        <w:rPr>
          <w:rFonts w:ascii="Arial" w:hAnsi="Arial" w:cs="Arial"/>
          <w:sz w:val="24"/>
          <w:szCs w:val="24"/>
        </w:rPr>
        <w:t>field</w:t>
      </w:r>
      <w:r>
        <w:rPr>
          <w:rFonts w:ascii="Arial" w:hAnsi="Arial" w:cs="Arial"/>
          <w:sz w:val="24"/>
          <w:szCs w:val="24"/>
        </w:rPr>
        <w:t>. Where I can utilize my skills and abilities to further enhance them and gain valuable exp</w:t>
      </w:r>
      <w:r w:rsidR="00EE588F">
        <w:rPr>
          <w:rFonts w:ascii="Arial" w:hAnsi="Arial" w:cs="Arial"/>
          <w:sz w:val="24"/>
          <w:szCs w:val="24"/>
        </w:rPr>
        <w:t>erience</w:t>
      </w:r>
      <w:r w:rsidR="00ED6DD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51C5CAFB" w14:textId="77777777" w:rsidR="000C0DE3" w:rsidRPr="002A2CFF" w:rsidRDefault="000C0DE3" w:rsidP="000C0DE3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2A2CFF">
        <w:rPr>
          <w:rFonts w:ascii="Arial" w:hAnsi="Arial" w:cs="Arial"/>
          <w:b/>
          <w:sz w:val="26"/>
          <w:szCs w:val="26"/>
          <w:u w:val="single"/>
        </w:rPr>
        <w:t>PROFILE</w:t>
      </w:r>
    </w:p>
    <w:p w14:paraId="0F953B87" w14:textId="221E63F4" w:rsidR="00E02E00" w:rsidRPr="00E02E00" w:rsidRDefault="00E02E00" w:rsidP="00E02E0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486144" w:rsidRPr="00486144">
        <w:rPr>
          <w:rFonts w:ascii="Arial" w:hAnsi="Arial" w:cs="Arial"/>
          <w:sz w:val="24"/>
          <w:szCs w:val="24"/>
          <w:vertAlign w:val="superscript"/>
        </w:rPr>
        <w:t>th</w:t>
      </w:r>
      <w:r w:rsidR="00486144">
        <w:rPr>
          <w:rFonts w:ascii="Arial" w:hAnsi="Arial" w:cs="Arial"/>
          <w:sz w:val="24"/>
          <w:szCs w:val="24"/>
        </w:rPr>
        <w:t xml:space="preserve"> semester student in mechanical engineering technology at Mohawk College</w:t>
      </w:r>
      <w:r>
        <w:rPr>
          <w:rFonts w:ascii="Arial" w:hAnsi="Arial" w:cs="Arial"/>
          <w:sz w:val="24"/>
          <w:szCs w:val="24"/>
        </w:rPr>
        <w:t>, who will be graduating in April 2018.</w:t>
      </w:r>
    </w:p>
    <w:p w14:paraId="7FD593F3" w14:textId="30C73BD5" w:rsidR="00AD70AD" w:rsidRDefault="00AD70AD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and testing prototypes, using Solid</w:t>
      </w:r>
      <w:r w:rsidR="00402C4E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orks and AutoCAD, through various experience at </w:t>
      </w:r>
      <w:proofErr w:type="spellStart"/>
      <w:r>
        <w:rPr>
          <w:rFonts w:ascii="Arial" w:hAnsi="Arial" w:cs="Arial"/>
          <w:sz w:val="24"/>
          <w:szCs w:val="24"/>
        </w:rPr>
        <w:t>Jamesway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D29D8" w14:textId="3879065B" w:rsidR="00285DE1" w:rsidRDefault="00285DE1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on a start-up venture for virtual reality in engineering, to display interactive prototypes </w:t>
      </w:r>
      <w:r w:rsidR="00402C4E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designs to customers.</w:t>
      </w:r>
    </w:p>
    <w:p w14:paraId="3F99D4C7" w14:textId="7A0000D7" w:rsidR="00AD70AD" w:rsidRDefault="00AD70AD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Managed PLM for </w:t>
      </w:r>
      <w:proofErr w:type="spellStart"/>
      <w:r>
        <w:rPr>
          <w:rFonts w:ascii="Arial" w:hAnsi="Arial" w:cs="Arial"/>
          <w:sz w:val="24"/>
          <w:szCs w:val="24"/>
        </w:rPr>
        <w:t>Jamesway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84A7BE" w14:textId="656A57C6" w:rsidR="00AD70AD" w:rsidRDefault="00AD70AD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Saved </w:t>
      </w:r>
      <w:proofErr w:type="spellStart"/>
      <w:r>
        <w:rPr>
          <w:rFonts w:ascii="Arial" w:hAnsi="Arial" w:cs="Arial"/>
          <w:sz w:val="24"/>
          <w:szCs w:val="24"/>
        </w:rPr>
        <w:t>Jamesway</w:t>
      </w:r>
      <w:r w:rsidR="00402C4E">
        <w:rPr>
          <w:rFonts w:ascii="Arial" w:hAnsi="Arial" w:cs="Arial"/>
          <w:sz w:val="24"/>
          <w:szCs w:val="24"/>
        </w:rPr>
        <w:t>’s</w:t>
      </w:r>
      <w:proofErr w:type="spellEnd"/>
      <w:r>
        <w:rPr>
          <w:rFonts w:ascii="Arial" w:hAnsi="Arial" w:cs="Arial"/>
          <w:sz w:val="24"/>
          <w:szCs w:val="24"/>
        </w:rPr>
        <w:t xml:space="preserve"> cost with new controls box design and prototype</w:t>
      </w:r>
      <w:r w:rsidR="00285DE1">
        <w:rPr>
          <w:rFonts w:ascii="Arial" w:hAnsi="Arial" w:cs="Arial"/>
          <w:sz w:val="24"/>
          <w:szCs w:val="24"/>
        </w:rPr>
        <w:t>.</w:t>
      </w:r>
    </w:p>
    <w:p w14:paraId="34C63EEB" w14:textId="77777777" w:rsidR="00AD70AD" w:rsidRDefault="00AD70AD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mechanical aptitude.</w:t>
      </w:r>
    </w:p>
    <w:p w14:paraId="7B23E881" w14:textId="77777777" w:rsidR="00AD70AD" w:rsidRPr="007F7234" w:rsidRDefault="00AD70AD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F7234">
        <w:rPr>
          <w:rFonts w:ascii="Arial" w:hAnsi="Arial" w:cs="Arial"/>
          <w:sz w:val="24"/>
          <w:szCs w:val="24"/>
        </w:rPr>
        <w:t>Managed team projects at No Interest Investments INC.</w:t>
      </w:r>
    </w:p>
    <w:p w14:paraId="2B9B9DD1" w14:textId="77777777" w:rsidR="00AD70AD" w:rsidRPr="00CE7A50" w:rsidRDefault="00AD70AD" w:rsidP="00AD70A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Instructed and trained new employees at No Interest Investments INC and m</w:t>
      </w:r>
      <w:r w:rsidRPr="000E4AB1">
        <w:rPr>
          <w:rFonts w:ascii="Arial" w:hAnsi="Arial" w:cs="Arial"/>
          <w:sz w:val="24"/>
          <w:szCs w:val="24"/>
        </w:rPr>
        <w:t>anaged all of No Interest Investments INC while manager was on leave.</w:t>
      </w:r>
    </w:p>
    <w:p w14:paraId="2C08D281" w14:textId="12472B94" w:rsidR="000C0DE3" w:rsidRDefault="003B3CC5" w:rsidP="000C0D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</w:t>
      </w:r>
      <w:r w:rsidR="003227D3">
        <w:rPr>
          <w:rFonts w:ascii="Arial" w:hAnsi="Arial" w:cs="Arial"/>
          <w:sz w:val="24"/>
          <w:szCs w:val="24"/>
        </w:rPr>
        <w:t xml:space="preserve"> </w:t>
      </w:r>
      <w:r w:rsidR="00F351B1">
        <w:rPr>
          <w:rFonts w:ascii="Arial" w:hAnsi="Arial" w:cs="Arial"/>
          <w:sz w:val="24"/>
          <w:szCs w:val="24"/>
        </w:rPr>
        <w:t>and innovative thinker.</w:t>
      </w:r>
    </w:p>
    <w:p w14:paraId="38DE3A43" w14:textId="05BC6B3A" w:rsidR="00EB1196" w:rsidRPr="000F7052" w:rsidRDefault="00DA20D7" w:rsidP="000F7052">
      <w:pPr>
        <w:rPr>
          <w:rFonts w:ascii="Arial" w:hAnsi="Arial" w:cs="Arial"/>
          <w:b/>
          <w:sz w:val="26"/>
          <w:szCs w:val="26"/>
          <w:u w:val="single"/>
        </w:rPr>
      </w:pPr>
      <w:r w:rsidRPr="000F7052">
        <w:rPr>
          <w:rFonts w:ascii="Arial" w:hAnsi="Arial" w:cs="Arial"/>
          <w:b/>
          <w:sz w:val="26"/>
          <w:szCs w:val="26"/>
          <w:u w:val="single"/>
        </w:rPr>
        <w:t>TECHNICAL SKILLS</w:t>
      </w:r>
    </w:p>
    <w:p w14:paraId="02BAEE31" w14:textId="6FD5F382" w:rsidR="00E10662" w:rsidRDefault="00E10662" w:rsidP="00E1066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Designing in </w:t>
      </w:r>
      <w:proofErr w:type="spellStart"/>
      <w:r>
        <w:rPr>
          <w:rFonts w:ascii="Arial" w:hAnsi="Arial" w:cs="Arial"/>
          <w:sz w:val="24"/>
          <w:szCs w:val="24"/>
        </w:rPr>
        <w:t>Solidworks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EBBD68" w14:textId="2ED320C7" w:rsidR="00285DE1" w:rsidRDefault="00285DE1" w:rsidP="00E1066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and Testing Prototypes (R&amp;D).</w:t>
      </w:r>
    </w:p>
    <w:p w14:paraId="1B8DA456" w14:textId="638F1ED5" w:rsidR="003227D3" w:rsidRDefault="003227D3" w:rsidP="003227D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Geometric Dimensioning and </w:t>
      </w:r>
      <w:r w:rsidR="00285DE1">
        <w:rPr>
          <w:rFonts w:ascii="Arial" w:hAnsi="Arial" w:cs="Arial"/>
          <w:sz w:val="24"/>
          <w:szCs w:val="24"/>
        </w:rPr>
        <w:t>Tolerancing.</w:t>
      </w:r>
    </w:p>
    <w:p w14:paraId="4DD7B022" w14:textId="633A1E3C" w:rsidR="00F351B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Extensive knowledge in 2D AutoCAD/ 3D Solid Works designing</w:t>
      </w:r>
      <w:r w:rsidR="00285DE1">
        <w:rPr>
          <w:rFonts w:ascii="Arial" w:hAnsi="Arial" w:cs="Arial"/>
          <w:sz w:val="24"/>
          <w:szCs w:val="24"/>
        </w:rPr>
        <w:t xml:space="preserve"> and rendering</w:t>
      </w:r>
      <w:r>
        <w:rPr>
          <w:rFonts w:ascii="Arial" w:hAnsi="Arial" w:cs="Arial"/>
          <w:sz w:val="24"/>
          <w:szCs w:val="24"/>
        </w:rPr>
        <w:t>.</w:t>
      </w:r>
    </w:p>
    <w:p w14:paraId="668CEF87" w14:textId="510E6B11" w:rsidR="00F351B1" w:rsidRPr="00C57347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and Design (Drill Jig, Gearbox, and Camshaft Designing)</w:t>
      </w:r>
      <w:r w:rsidR="00285DE1">
        <w:rPr>
          <w:rFonts w:ascii="Arial" w:hAnsi="Arial" w:cs="Arial"/>
          <w:sz w:val="24"/>
          <w:szCs w:val="24"/>
        </w:rPr>
        <w:t>.</w:t>
      </w:r>
    </w:p>
    <w:p w14:paraId="47CDEC74" w14:textId="77777777" w:rsidR="00F351B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of metals and other material properties (Grain Structure Analysis and Polishing, Tensile Test, Rockwell and Vickers Hardness Test, Steel Rolling, Annealing Heat Treatment, Aging/Quenching of Metals, etc.)</w:t>
      </w:r>
    </w:p>
    <w:p w14:paraId="43BDA449" w14:textId="77777777" w:rsidR="00F351B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Planning/Project Management (Cost Analysis, Project Leader, Machining/Operation Times etc.)</w:t>
      </w:r>
    </w:p>
    <w:p w14:paraId="41F4F2E2" w14:textId="77777777" w:rsidR="00F351B1" w:rsidRPr="00333E2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solving (FMEA, SPC, Lean Six Sigma, etc.)</w:t>
      </w:r>
    </w:p>
    <w:p w14:paraId="6D16B2A6" w14:textId="77777777" w:rsidR="00F351B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Fluid Mechanics (Pressure in pipe, Specific weight, Density and Viscosity). </w:t>
      </w:r>
    </w:p>
    <w:p w14:paraId="1AD06F63" w14:textId="77777777" w:rsidR="00F351B1" w:rsidRPr="00E02E00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0F83">
        <w:rPr>
          <w:rFonts w:ascii="Arial" w:hAnsi="Arial" w:cs="Arial"/>
          <w:sz w:val="24"/>
          <w:szCs w:val="24"/>
        </w:rPr>
        <w:t>Quality</w:t>
      </w:r>
      <w:r>
        <w:rPr>
          <w:rFonts w:ascii="Arial" w:hAnsi="Arial" w:cs="Arial"/>
          <w:sz w:val="24"/>
          <w:szCs w:val="24"/>
          <w:lang w:val="fr-CA"/>
        </w:rPr>
        <w:t xml:space="preserve"> assurance (</w:t>
      </w:r>
      <w:proofErr w:type="spellStart"/>
      <w:r>
        <w:rPr>
          <w:rFonts w:ascii="Arial" w:hAnsi="Arial" w:cs="Arial"/>
          <w:sz w:val="24"/>
          <w:szCs w:val="24"/>
          <w:lang w:val="fr-CA"/>
        </w:rPr>
        <w:t>Cpk</w:t>
      </w:r>
      <w:proofErr w:type="spellEnd"/>
      <w:r>
        <w:rPr>
          <w:rFonts w:ascii="Arial" w:hAnsi="Arial" w:cs="Arial"/>
          <w:sz w:val="24"/>
          <w:szCs w:val="24"/>
          <w:lang w:val="fr-CA"/>
        </w:rPr>
        <w:t xml:space="preserve">, Cp, Standard </w:t>
      </w:r>
      <w:r w:rsidRPr="00AD70AD">
        <w:rPr>
          <w:rFonts w:ascii="Arial" w:hAnsi="Arial" w:cs="Arial"/>
          <w:sz w:val="24"/>
          <w:szCs w:val="24"/>
        </w:rPr>
        <w:t>Deviation</w:t>
      </w:r>
      <w:r>
        <w:rPr>
          <w:rFonts w:ascii="Arial" w:hAnsi="Arial" w:cs="Arial"/>
          <w:sz w:val="24"/>
          <w:szCs w:val="24"/>
          <w:lang w:val="fr-CA"/>
        </w:rPr>
        <w:t>, Z Charts, Mini Tab, etc.)</w:t>
      </w:r>
    </w:p>
    <w:p w14:paraId="494DDDCA" w14:textId="77777777" w:rsidR="00F351B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expert (Word, PowerPoint, Excel, Publisher, etc.)</w:t>
      </w:r>
    </w:p>
    <w:p w14:paraId="7F571C35" w14:textId="312E4BE9" w:rsidR="00F351B1" w:rsidRPr="00A93EEC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PLM Systems Administrator</w:t>
      </w:r>
      <w:r w:rsidR="00285DE1">
        <w:rPr>
          <w:rFonts w:ascii="Arial" w:hAnsi="Arial" w:cs="Arial"/>
          <w:sz w:val="24"/>
          <w:szCs w:val="24"/>
        </w:rPr>
        <w:t>.</w:t>
      </w:r>
    </w:p>
    <w:p w14:paraId="69494B48" w14:textId="77777777" w:rsidR="00F351B1" w:rsidRDefault="00F351B1" w:rsidP="00F351B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Robotics (Fanuc Certificate)</w:t>
      </w:r>
    </w:p>
    <w:p w14:paraId="1BF6AF86" w14:textId="5822F03A" w:rsidR="00121BBB" w:rsidRDefault="00121BBB" w:rsidP="00E1066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CNC and CIM</w:t>
      </w:r>
      <w:r w:rsidR="00285DE1">
        <w:rPr>
          <w:rFonts w:ascii="Arial" w:hAnsi="Arial" w:cs="Arial"/>
          <w:sz w:val="24"/>
          <w:szCs w:val="24"/>
        </w:rPr>
        <w:t>.</w:t>
      </w:r>
    </w:p>
    <w:p w14:paraId="1A55DC89" w14:textId="6293E9D1" w:rsidR="000C0DE3" w:rsidRPr="002A2CFF" w:rsidRDefault="000C0DE3" w:rsidP="000C0DE3">
      <w:pPr>
        <w:pStyle w:val="SectionHeading"/>
        <w:rPr>
          <w:rFonts w:ascii="Arial" w:hAnsi="Arial" w:cs="Arial"/>
          <w:b/>
          <w:color w:val="auto"/>
          <w:sz w:val="26"/>
          <w:szCs w:val="26"/>
          <w:u w:val="single"/>
        </w:rPr>
      </w:pPr>
      <w:r w:rsidRPr="002A2CFF">
        <w:rPr>
          <w:rFonts w:ascii="Arial" w:hAnsi="Arial" w:cs="Arial"/>
          <w:b/>
          <w:color w:val="auto"/>
          <w:sz w:val="26"/>
          <w:szCs w:val="26"/>
          <w:u w:val="single"/>
        </w:rPr>
        <w:lastRenderedPageBreak/>
        <w:t>EXPERIENCE</w:t>
      </w:r>
    </w:p>
    <w:p w14:paraId="0BA08DE4" w14:textId="77777777" w:rsidR="007F7234" w:rsidRDefault="007F7234" w:rsidP="007F7234">
      <w:pPr>
        <w:pStyle w:val="Subsection"/>
        <w:rPr>
          <w:rFonts w:ascii="Arial" w:hAnsi="Arial" w:cs="Arial"/>
          <w:color w:val="auto"/>
          <w:szCs w:val="24"/>
        </w:rPr>
      </w:pPr>
    </w:p>
    <w:p w14:paraId="7F6A12FD" w14:textId="2B169AC1" w:rsidR="007F7234" w:rsidRDefault="007F7234" w:rsidP="007F723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Jamesway</w:t>
      </w:r>
      <w:proofErr w:type="spellEnd"/>
      <w:r>
        <w:rPr>
          <w:rFonts w:ascii="Arial" w:hAnsi="Arial" w:cs="Arial"/>
          <w:sz w:val="24"/>
          <w:szCs w:val="24"/>
        </w:rPr>
        <w:t xml:space="preserve"> Incubator Company INC | </w:t>
      </w:r>
      <w:r w:rsidR="00E10662">
        <w:rPr>
          <w:rFonts w:ascii="Arial" w:hAnsi="Arial" w:cs="Arial"/>
          <w:sz w:val="24"/>
          <w:szCs w:val="24"/>
        </w:rPr>
        <w:t>Cambridge, ON</w:t>
      </w:r>
    </w:p>
    <w:p w14:paraId="23676128" w14:textId="21E631CD" w:rsidR="007F7234" w:rsidRDefault="007F7234" w:rsidP="007F7234">
      <w:pPr>
        <w:pStyle w:val="SubsectionDate"/>
        <w:rPr>
          <w:rFonts w:ascii="Arial" w:hAnsi="Arial" w:cs="Arial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color w:val="auto"/>
          <w:sz w:val="24"/>
          <w:szCs w:val="24"/>
        </w:rPr>
        <w:t>PLM Systems Administrator</w:t>
      </w:r>
      <w:r w:rsidR="00CB014A">
        <w:rPr>
          <w:rStyle w:val="IntenseEmphasis"/>
          <w:rFonts w:ascii="Arial" w:hAnsi="Arial" w:cs="Arial"/>
          <w:color w:val="auto"/>
          <w:sz w:val="24"/>
          <w:szCs w:val="24"/>
        </w:rPr>
        <w:t>/Mechanical Designer</w:t>
      </w:r>
      <w:r>
        <w:rPr>
          <w:rStyle w:val="IntenseEmphasis"/>
          <w:rFonts w:ascii="Arial" w:hAnsi="Arial" w:cs="Arial"/>
          <w:color w:val="auto"/>
          <w:sz w:val="24"/>
          <w:szCs w:val="24"/>
        </w:rPr>
        <w:t xml:space="preserve"> </w:t>
      </w:r>
      <w:r w:rsidR="00402C4E">
        <w:rPr>
          <w:rStyle w:val="IntenseEmphasis"/>
          <w:rFonts w:ascii="Arial" w:hAnsi="Arial" w:cs="Arial"/>
          <w:color w:val="auto"/>
          <w:sz w:val="24"/>
          <w:szCs w:val="24"/>
        </w:rPr>
        <w:t xml:space="preserve">(R&amp;D) </w:t>
      </w:r>
      <w:r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May 2017</w:t>
      </w:r>
      <w:r>
        <w:rPr>
          <w:rFonts w:ascii="Arial" w:hAnsi="Arial" w:cs="Arial"/>
          <w:color w:val="auto"/>
          <w:sz w:val="24"/>
          <w:szCs w:val="24"/>
        </w:rPr>
        <w:t xml:space="preserve"> – Present</w:t>
      </w:r>
    </w:p>
    <w:p w14:paraId="03F1B8A7" w14:textId="3AC03CA9" w:rsidR="007F7234" w:rsidRDefault="007F7234" w:rsidP="007F723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Solid</w:t>
      </w:r>
      <w:r w:rsidR="00285DE1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 mechanical designing.</w:t>
      </w:r>
    </w:p>
    <w:p w14:paraId="5B0995A3" w14:textId="5D9040E7" w:rsidR="007F7234" w:rsidRDefault="007F7234" w:rsidP="007F723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PLM systems.</w:t>
      </w:r>
    </w:p>
    <w:p w14:paraId="0216B357" w14:textId="42525E85" w:rsidR="007F7234" w:rsidRDefault="007F7234" w:rsidP="007F723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Building and designing prototype for </w:t>
      </w:r>
      <w:r w:rsidR="00E10662">
        <w:rPr>
          <w:rFonts w:ascii="Arial" w:hAnsi="Arial" w:cs="Arial"/>
          <w:sz w:val="24"/>
          <w:szCs w:val="24"/>
        </w:rPr>
        <w:t>various projects.</w:t>
      </w:r>
    </w:p>
    <w:p w14:paraId="3C0C8905" w14:textId="6B7A4790" w:rsidR="007F7234" w:rsidRDefault="007F7234" w:rsidP="007F723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Plant </w:t>
      </w:r>
      <w:r w:rsidR="00E10662">
        <w:rPr>
          <w:rFonts w:ascii="Arial" w:hAnsi="Arial" w:cs="Arial"/>
          <w:sz w:val="24"/>
          <w:szCs w:val="24"/>
        </w:rPr>
        <w:t>drawings</w:t>
      </w:r>
      <w:r>
        <w:rPr>
          <w:rFonts w:ascii="Arial" w:hAnsi="Arial" w:cs="Arial"/>
          <w:sz w:val="24"/>
          <w:szCs w:val="24"/>
        </w:rPr>
        <w:t xml:space="preserve"> troubleshooting</w:t>
      </w:r>
      <w:r w:rsidR="00402C4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4E1340" w14:textId="4D1848E3" w:rsidR="00E10662" w:rsidRDefault="007F7234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with co-workers and brain storming ideas</w:t>
      </w:r>
      <w:r w:rsidR="00402C4E">
        <w:rPr>
          <w:rFonts w:ascii="Arial" w:hAnsi="Arial" w:cs="Arial"/>
          <w:sz w:val="24"/>
          <w:szCs w:val="24"/>
        </w:rPr>
        <w:t>.</w:t>
      </w:r>
    </w:p>
    <w:p w14:paraId="6AFA3388" w14:textId="44F680A7" w:rsidR="000C0DE3" w:rsidRPr="00285DE1" w:rsidRDefault="00402C4E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24"/>
        </w:rPr>
      </w:pPr>
      <w:r w:rsidRPr="00E10662">
        <w:rPr>
          <w:rFonts w:ascii="Arial" w:hAnsi="Arial" w:cs="Arial"/>
          <w:sz w:val="24"/>
          <w:szCs w:val="24"/>
        </w:rPr>
        <w:t>Plan</w:t>
      </w:r>
      <w:r>
        <w:rPr>
          <w:rFonts w:ascii="Arial" w:hAnsi="Arial" w:cs="Arial"/>
          <w:sz w:val="24"/>
          <w:szCs w:val="24"/>
        </w:rPr>
        <w:t xml:space="preserve">ning </w:t>
      </w:r>
      <w:r w:rsidR="00E10662" w:rsidRPr="00E10662">
        <w:rPr>
          <w:rFonts w:ascii="Arial" w:hAnsi="Arial" w:cs="Arial"/>
          <w:sz w:val="24"/>
          <w:szCs w:val="24"/>
        </w:rPr>
        <w:t>and implements design validation / verification testing through the R&amp;D lab</w:t>
      </w:r>
      <w:r>
        <w:rPr>
          <w:rFonts w:ascii="Arial" w:hAnsi="Arial" w:cs="Arial"/>
          <w:sz w:val="24"/>
          <w:szCs w:val="24"/>
        </w:rPr>
        <w:t>.</w:t>
      </w:r>
    </w:p>
    <w:p w14:paraId="2F466B4D" w14:textId="77777777" w:rsidR="00285DE1" w:rsidRDefault="00285DE1" w:rsidP="00285D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Brose Canada | London, ON</w:t>
      </w:r>
    </w:p>
    <w:p w14:paraId="3B8F273D" w14:textId="77777777" w:rsidR="00285DE1" w:rsidRDefault="00285DE1" w:rsidP="00285DE1">
      <w:pPr>
        <w:pStyle w:val="SubsectionDate"/>
        <w:rPr>
          <w:rFonts w:ascii="Arial" w:hAnsi="Arial" w:cs="Arial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color w:val="auto"/>
          <w:sz w:val="24"/>
          <w:szCs w:val="24"/>
        </w:rPr>
        <w:t xml:space="preserve">Capstone Project </w:t>
      </w:r>
      <w:r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January 2017</w:t>
      </w:r>
      <w:r>
        <w:rPr>
          <w:rFonts w:ascii="Arial" w:hAnsi="Arial" w:cs="Arial"/>
          <w:color w:val="auto"/>
          <w:sz w:val="24"/>
          <w:szCs w:val="24"/>
        </w:rPr>
        <w:t xml:space="preserve"> – April 2018</w:t>
      </w:r>
    </w:p>
    <w:p w14:paraId="7DE126D3" w14:textId="77777777" w:rsidR="00285DE1" w:rsidRDefault="00285DE1" w:rsidP="00285DE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Solving HVAC Over Heating Issue.</w:t>
      </w:r>
    </w:p>
    <w:p w14:paraId="419B5A6C" w14:textId="565205D5" w:rsidR="00285DE1" w:rsidRDefault="00285DE1" w:rsidP="00285DE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Saving Brose Thousands of Dollars</w:t>
      </w:r>
      <w:r w:rsidR="00402C4E">
        <w:rPr>
          <w:rFonts w:ascii="Arial" w:hAnsi="Arial" w:cs="Arial"/>
          <w:sz w:val="24"/>
          <w:szCs w:val="24"/>
        </w:rPr>
        <w:t>.</w:t>
      </w:r>
    </w:p>
    <w:p w14:paraId="0B419704" w14:textId="0CCF2551" w:rsidR="00285DE1" w:rsidRPr="00285DE1" w:rsidRDefault="00285DE1" w:rsidP="00285DE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Presenting Over Heating Solution.</w:t>
      </w:r>
    </w:p>
    <w:p w14:paraId="1B97D85A" w14:textId="4B72144A" w:rsidR="000C0DE3" w:rsidRDefault="00E10662" w:rsidP="000C0DE3">
      <w:pPr>
        <w:pStyle w:val="NoSpacing"/>
        <w:rPr>
          <w:rFonts w:ascii="Arial" w:hAnsi="Arial" w:cs="Arial"/>
          <w:sz w:val="24"/>
          <w:szCs w:val="24"/>
        </w:rPr>
      </w:pPr>
      <w:r w:rsidRPr="00E10662">
        <w:rPr>
          <w:rFonts w:ascii="Arial" w:hAnsi="Arial" w:cs="Arial"/>
          <w:sz w:val="24"/>
          <w:szCs w:val="24"/>
        </w:rPr>
        <w:t>No Interest Investments</w:t>
      </w:r>
      <w:r w:rsidR="000C0DE3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Mississauga, ON</w:t>
      </w:r>
    </w:p>
    <w:p w14:paraId="2B53B68F" w14:textId="77777777" w:rsidR="000C0DE3" w:rsidRDefault="000C0DE3" w:rsidP="000C0DE3">
      <w:pPr>
        <w:pStyle w:val="SubsectionDate"/>
        <w:rPr>
          <w:rFonts w:ascii="Arial" w:hAnsi="Arial" w:cs="Arial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color w:val="auto"/>
          <w:sz w:val="24"/>
          <w:szCs w:val="24"/>
        </w:rPr>
        <w:t xml:space="preserve">Executive Assistant and Marketing Liaison </w:t>
      </w:r>
      <w:r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Dec 2015</w:t>
      </w:r>
      <w:r>
        <w:rPr>
          <w:rFonts w:ascii="Arial" w:hAnsi="Arial" w:cs="Arial"/>
          <w:color w:val="auto"/>
          <w:sz w:val="24"/>
          <w:szCs w:val="24"/>
        </w:rPr>
        <w:t xml:space="preserve"> – Present</w:t>
      </w:r>
    </w:p>
    <w:p w14:paraId="458F58D3" w14:textId="53951FF3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</w:t>
      </w:r>
      <w:r w:rsidR="000258BF">
        <w:rPr>
          <w:rFonts w:ascii="Arial" w:hAnsi="Arial" w:cs="Arial"/>
          <w:sz w:val="24"/>
          <w:szCs w:val="24"/>
        </w:rPr>
        <w:t>ng up RESP, RRSP, TFSA accounts.</w:t>
      </w:r>
    </w:p>
    <w:p w14:paraId="274F7E6E" w14:textId="334F43B4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up PFR (Personal Financial Reviews)</w:t>
      </w:r>
      <w:r w:rsidR="000258BF">
        <w:rPr>
          <w:rFonts w:ascii="Arial" w:hAnsi="Arial" w:cs="Arial"/>
          <w:sz w:val="24"/>
          <w:szCs w:val="24"/>
        </w:rPr>
        <w:t>.</w:t>
      </w:r>
    </w:p>
    <w:p w14:paraId="2FB20B64" w14:textId="07A19BEB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Meeting with clients and handling </w:t>
      </w:r>
      <w:r w:rsidR="00345904">
        <w:rPr>
          <w:rFonts w:ascii="Arial" w:hAnsi="Arial" w:cs="Arial"/>
          <w:sz w:val="24"/>
          <w:szCs w:val="24"/>
        </w:rPr>
        <w:t>customer complaint issues.</w:t>
      </w:r>
    </w:p>
    <w:p w14:paraId="5C6BD577" w14:textId="4E588B78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Proficiently communicating with clients through means of phone and email</w:t>
      </w:r>
      <w:r w:rsidR="000258BF">
        <w:rPr>
          <w:rFonts w:ascii="Arial" w:hAnsi="Arial" w:cs="Arial"/>
          <w:sz w:val="24"/>
          <w:szCs w:val="24"/>
        </w:rPr>
        <w:t>.</w:t>
      </w:r>
    </w:p>
    <w:p w14:paraId="2FE923C7" w14:textId="20BEAF51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Expert (Word, Excel, PowerPoint, etc.)</w:t>
      </w:r>
    </w:p>
    <w:p w14:paraId="5FE2F6ED" w14:textId="239E3E16" w:rsidR="00980AC5" w:rsidRPr="00486144" w:rsidRDefault="00345904" w:rsidP="00980AC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45904">
        <w:rPr>
          <w:rFonts w:ascii="Arial" w:hAnsi="Arial" w:cs="Arial"/>
          <w:sz w:val="24"/>
          <w:szCs w:val="24"/>
        </w:rPr>
        <w:t xml:space="preserve">Accurately processed </w:t>
      </w:r>
      <w:r w:rsidR="00E02E00">
        <w:rPr>
          <w:rFonts w:ascii="Arial" w:hAnsi="Arial" w:cs="Arial"/>
          <w:sz w:val="24"/>
          <w:szCs w:val="24"/>
        </w:rPr>
        <w:t>and verified bank</w:t>
      </w:r>
      <w:r w:rsidRPr="00345904">
        <w:rPr>
          <w:rFonts w:ascii="Arial" w:hAnsi="Arial" w:cs="Arial"/>
          <w:sz w:val="24"/>
          <w:szCs w:val="24"/>
        </w:rPr>
        <w:t xml:space="preserve"> transactions</w:t>
      </w:r>
      <w:r w:rsidR="000258BF">
        <w:rPr>
          <w:rFonts w:ascii="Arial" w:hAnsi="Arial" w:cs="Arial"/>
          <w:sz w:val="24"/>
          <w:szCs w:val="24"/>
        </w:rPr>
        <w:t>.</w:t>
      </w:r>
    </w:p>
    <w:p w14:paraId="3C1EB3A9" w14:textId="2D5D53C6" w:rsidR="000C0DE3" w:rsidRDefault="000C0DE3" w:rsidP="000C0D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Amcan</w:t>
      </w:r>
      <w:proofErr w:type="spellEnd"/>
      <w:r>
        <w:rPr>
          <w:rFonts w:ascii="Arial" w:hAnsi="Arial" w:cs="Arial"/>
          <w:sz w:val="24"/>
          <w:szCs w:val="24"/>
        </w:rPr>
        <w:t xml:space="preserve"> Bearing Company | </w:t>
      </w:r>
      <w:r w:rsidR="00E10662">
        <w:rPr>
          <w:rFonts w:ascii="Arial" w:hAnsi="Arial" w:cs="Arial"/>
          <w:sz w:val="24"/>
          <w:szCs w:val="24"/>
        </w:rPr>
        <w:t>Mississauga, ON</w:t>
      </w:r>
    </w:p>
    <w:p w14:paraId="00DF2494" w14:textId="5A56866D" w:rsidR="000C0DE3" w:rsidRDefault="00FE4790" w:rsidP="000C0DE3">
      <w:pPr>
        <w:pStyle w:val="SubsectionDate"/>
        <w:rPr>
          <w:rFonts w:ascii="Arial" w:hAnsi="Arial" w:cs="Arial"/>
          <w:color w:val="auto"/>
          <w:sz w:val="24"/>
          <w:szCs w:val="24"/>
        </w:rPr>
      </w:pPr>
      <w:r>
        <w:rPr>
          <w:rStyle w:val="IntenseEmphasis"/>
          <w:rFonts w:ascii="Arial" w:hAnsi="Arial" w:cs="Arial"/>
          <w:color w:val="auto"/>
          <w:sz w:val="24"/>
          <w:szCs w:val="24"/>
        </w:rPr>
        <w:t xml:space="preserve">Manufacturing/Bearing Picker </w:t>
      </w:r>
      <w:r w:rsidR="000C0DE3">
        <w:rPr>
          <w:rFonts w:ascii="Arial" w:hAnsi="Arial" w:cs="Arial"/>
          <w:b/>
          <w:bCs/>
          <w:i/>
          <w:iCs/>
          <w:color w:val="auto"/>
          <w:sz w:val="24"/>
          <w:szCs w:val="24"/>
        </w:rPr>
        <w:t>May 2016</w:t>
      </w:r>
      <w:r w:rsidR="000C0DE3">
        <w:rPr>
          <w:rFonts w:ascii="Arial" w:hAnsi="Arial" w:cs="Arial"/>
          <w:color w:val="auto"/>
          <w:sz w:val="24"/>
          <w:szCs w:val="24"/>
        </w:rPr>
        <w:t xml:space="preserve"> – August 2016</w:t>
      </w:r>
    </w:p>
    <w:p w14:paraId="0B8AEE80" w14:textId="25D45501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Assembling Bearings</w:t>
      </w:r>
      <w:r w:rsidR="000258BF">
        <w:rPr>
          <w:rFonts w:ascii="Arial" w:hAnsi="Arial" w:cs="Arial"/>
          <w:sz w:val="24"/>
          <w:szCs w:val="24"/>
        </w:rPr>
        <w:t>.</w:t>
      </w:r>
    </w:p>
    <w:p w14:paraId="6BEC68D5" w14:textId="5DCDC3E7" w:rsidR="000C0DE3" w:rsidRDefault="000C0DE3" w:rsidP="000C0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Bearings and Managing Customer Orders</w:t>
      </w:r>
      <w:r w:rsidR="000258BF">
        <w:rPr>
          <w:rFonts w:ascii="Arial" w:hAnsi="Arial" w:cs="Arial"/>
          <w:sz w:val="24"/>
          <w:szCs w:val="24"/>
        </w:rPr>
        <w:t>.</w:t>
      </w:r>
    </w:p>
    <w:p w14:paraId="7ED0E5FA" w14:textId="049EBD34" w:rsidR="00486144" w:rsidRPr="00285DE1" w:rsidRDefault="000C0DE3" w:rsidP="0048614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Bearing and Trouble Shooting Production Errors</w:t>
      </w:r>
      <w:r w:rsidR="000258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641BB5E" w14:textId="77777777" w:rsidR="00980AC5" w:rsidRPr="002A2CFF" w:rsidRDefault="00980AC5" w:rsidP="00980AC5">
      <w:pPr>
        <w:rPr>
          <w:rFonts w:ascii="Arial" w:hAnsi="Arial" w:cs="Arial"/>
          <w:sz w:val="26"/>
          <w:szCs w:val="26"/>
        </w:rPr>
      </w:pPr>
      <w:r w:rsidRPr="002A2CFF">
        <w:rPr>
          <w:rFonts w:ascii="Arial" w:hAnsi="Arial" w:cs="Arial"/>
          <w:b/>
          <w:sz w:val="26"/>
          <w:szCs w:val="26"/>
          <w:u w:val="single"/>
        </w:rPr>
        <w:t>EDUCATION</w:t>
      </w:r>
    </w:p>
    <w:p w14:paraId="72BDC1EA" w14:textId="77777777" w:rsidR="00980AC5" w:rsidRDefault="00980AC5" w:rsidP="00980AC5">
      <w:pPr>
        <w:pStyle w:val="Subsection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Mohawk College</w:t>
      </w:r>
    </w:p>
    <w:p w14:paraId="74C513C2" w14:textId="5CCE1AC1" w:rsidR="00980AC5" w:rsidRDefault="00285DE1" w:rsidP="00980AC5">
      <w:pPr>
        <w:spacing w:after="0"/>
        <w:rPr>
          <w:rStyle w:val="IntenseEmphasis"/>
          <w:sz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Graduating April 2018</w:t>
      </w:r>
      <w:r w:rsidR="00980AC5">
        <w:rPr>
          <w:rFonts w:ascii="Arial" w:hAnsi="Arial" w:cs="Arial"/>
          <w:sz w:val="24"/>
          <w:szCs w:val="24"/>
        </w:rPr>
        <w:t xml:space="preserve">- </w:t>
      </w:r>
      <w:r w:rsidR="003E16BA">
        <w:rPr>
          <w:rFonts w:ascii="Arial" w:hAnsi="Arial" w:cs="Arial"/>
          <w:sz w:val="24"/>
          <w:szCs w:val="24"/>
        </w:rPr>
        <w:t>Associates Degree</w:t>
      </w:r>
      <w:r w:rsidR="00980AC5">
        <w:rPr>
          <w:rFonts w:ascii="Arial" w:hAnsi="Arial" w:cs="Arial"/>
          <w:sz w:val="24"/>
          <w:szCs w:val="24"/>
        </w:rPr>
        <w:t xml:space="preserve"> (Mechanical Engineering</w:t>
      </w:r>
      <w:r w:rsidR="003E16BA">
        <w:rPr>
          <w:rFonts w:ascii="Arial" w:hAnsi="Arial" w:cs="Arial"/>
          <w:sz w:val="24"/>
          <w:szCs w:val="24"/>
        </w:rPr>
        <w:t xml:space="preserve"> Technology</w:t>
      </w:r>
      <w:r w:rsidR="003227D3">
        <w:rPr>
          <w:rFonts w:ascii="Arial" w:hAnsi="Arial" w:cs="Arial"/>
          <w:sz w:val="24"/>
          <w:szCs w:val="24"/>
        </w:rPr>
        <w:t>)</w:t>
      </w:r>
    </w:p>
    <w:p w14:paraId="4793ED17" w14:textId="56951AA1" w:rsidR="00980AC5" w:rsidRPr="00333E21" w:rsidRDefault="00980AC5" w:rsidP="00980AC5">
      <w:pPr>
        <w:pStyle w:val="ListParagraph"/>
        <w:numPr>
          <w:ilvl w:val="0"/>
          <w:numId w:val="11"/>
        </w:numPr>
        <w:ind w:left="630" w:hanging="270"/>
      </w:pPr>
      <w:r>
        <w:rPr>
          <w:rFonts w:ascii="Arial" w:hAnsi="Arial" w:cs="Arial"/>
          <w:sz w:val="24"/>
          <w:szCs w:val="24"/>
        </w:rPr>
        <w:t>Quality Assurance</w:t>
      </w:r>
    </w:p>
    <w:p w14:paraId="312B66B5" w14:textId="49A92671" w:rsidR="00333E21" w:rsidRDefault="00333E21" w:rsidP="00980AC5">
      <w:pPr>
        <w:pStyle w:val="ListParagraph"/>
        <w:numPr>
          <w:ilvl w:val="0"/>
          <w:numId w:val="11"/>
        </w:numPr>
        <w:ind w:left="630" w:hanging="270"/>
      </w:pPr>
      <w:r>
        <w:rPr>
          <w:rFonts w:ascii="Arial" w:hAnsi="Arial" w:cs="Arial"/>
          <w:sz w:val="24"/>
          <w:szCs w:val="24"/>
        </w:rPr>
        <w:t>Engineering &amp; Design</w:t>
      </w:r>
    </w:p>
    <w:p w14:paraId="10FB6FB0" w14:textId="5BDE42D8" w:rsidR="00980AC5" w:rsidRDefault="00402C4E" w:rsidP="00980AC5">
      <w:pPr>
        <w:pStyle w:val="ListParagraph"/>
        <w:numPr>
          <w:ilvl w:val="0"/>
          <w:numId w:val="11"/>
        </w:numPr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 Six Sigma</w:t>
      </w:r>
    </w:p>
    <w:p w14:paraId="18F86EBC" w14:textId="77777777" w:rsidR="00980AC5" w:rsidRDefault="00980AC5" w:rsidP="00980AC5">
      <w:pPr>
        <w:pStyle w:val="ListParagraph"/>
        <w:numPr>
          <w:ilvl w:val="0"/>
          <w:numId w:val="11"/>
        </w:numPr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Automation/Robotics</w:t>
      </w:r>
    </w:p>
    <w:p w14:paraId="0DBCD3D4" w14:textId="250D5BB3" w:rsidR="00980AC5" w:rsidRDefault="002A3153" w:rsidP="00980AC5">
      <w:pPr>
        <w:pStyle w:val="ListParagraph"/>
        <w:numPr>
          <w:ilvl w:val="0"/>
          <w:numId w:val="11"/>
        </w:numPr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Planning/Project Management </w:t>
      </w:r>
    </w:p>
    <w:p w14:paraId="201721F7" w14:textId="77777777" w:rsidR="00980AC5" w:rsidRDefault="00980AC5" w:rsidP="00980AC5">
      <w:pPr>
        <w:pStyle w:val="ListParagraph"/>
        <w:numPr>
          <w:ilvl w:val="0"/>
          <w:numId w:val="11"/>
        </w:numPr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Fluid Mechanics</w:t>
      </w:r>
    </w:p>
    <w:p w14:paraId="4651F332" w14:textId="77777777" w:rsidR="00980AC5" w:rsidRDefault="00980AC5" w:rsidP="00980AC5">
      <w:pPr>
        <w:pStyle w:val="ListParagraph"/>
        <w:numPr>
          <w:ilvl w:val="0"/>
          <w:numId w:val="11"/>
        </w:numPr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FMEA project used as example in university lectures.</w:t>
      </w:r>
    </w:p>
    <w:sectPr w:rsidR="00980AC5" w:rsidSect="00D05B3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191DD" w14:textId="77777777" w:rsidR="00BE4306" w:rsidRDefault="00BE4306">
      <w:pPr>
        <w:spacing w:after="0" w:line="240" w:lineRule="auto"/>
      </w:pPr>
      <w:r>
        <w:separator/>
      </w:r>
    </w:p>
  </w:endnote>
  <w:endnote w:type="continuationSeparator" w:id="0">
    <w:p w14:paraId="71B42058" w14:textId="77777777" w:rsidR="00BE4306" w:rsidRDefault="00BE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Yu Gothic"/>
    <w:charset w:val="80"/>
    <w:family w:val="roman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96DDC" w14:textId="5456EEAC" w:rsidR="00D05B37" w:rsidRPr="00D05B37" w:rsidRDefault="00D05B37" w:rsidP="00D05B37">
    <w:pPr>
      <w:jc w:val="center"/>
      <w:rPr>
        <w:rFonts w:ascii="Arial" w:hAnsi="Arial" w:cs="Arial"/>
        <w:b/>
        <w:sz w:val="28"/>
        <w:szCs w:val="24"/>
      </w:rPr>
    </w:pPr>
    <w:r>
      <w:rPr>
        <w:rFonts w:ascii="Arial" w:hAnsi="Arial" w:cs="Arial"/>
        <w:b/>
        <w:sz w:val="28"/>
        <w:szCs w:val="24"/>
      </w:rPr>
      <w:t>References Available Upon Request</w:t>
    </w:r>
  </w:p>
  <w:p w14:paraId="6DD6F3C8" w14:textId="77777777" w:rsidR="00D05B37" w:rsidRDefault="00D05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D602" w14:textId="77777777" w:rsidR="00BE4306" w:rsidRDefault="00BE4306">
      <w:pPr>
        <w:spacing w:after="0" w:line="240" w:lineRule="auto"/>
      </w:pPr>
      <w:r>
        <w:separator/>
      </w:r>
    </w:p>
  </w:footnote>
  <w:footnote w:type="continuationSeparator" w:id="0">
    <w:p w14:paraId="0B8A646F" w14:textId="77777777" w:rsidR="00BE4306" w:rsidRDefault="00BE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A5632" w14:textId="016251FC" w:rsidR="00452AAA" w:rsidRPr="0095512F" w:rsidRDefault="00E87951" w:rsidP="00E87951">
    <w:pPr>
      <w:pStyle w:val="Header"/>
      <w:tabs>
        <w:tab w:val="left" w:pos="734"/>
      </w:tabs>
      <w:rPr>
        <w:u w:val="single"/>
      </w:rPr>
    </w:pPr>
    <w:r w:rsidRPr="0095512F">
      <w:rPr>
        <w:u w:val="single"/>
      </w:rPr>
      <w:t>Abdul Qadir Siddiqui                                                                                                                   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C014" w14:textId="77777777" w:rsidR="002A2CFF" w:rsidRDefault="002A2CFF" w:rsidP="002A2CFF">
    <w:pPr>
      <w:spacing w:after="0" w:line="240" w:lineRule="auto"/>
      <w:jc w:val="center"/>
    </w:pPr>
    <w:r>
      <w:rPr>
        <w:rFonts w:ascii="Arial" w:eastAsia="Arial" w:hAnsi="Arial" w:cs="Arial"/>
        <w:b/>
        <w:sz w:val="36"/>
        <w:szCs w:val="36"/>
        <w:u w:val="single"/>
      </w:rPr>
      <w:t>Abdul Qadir Siddiqui</w:t>
    </w:r>
  </w:p>
  <w:p w14:paraId="6934882B" w14:textId="77777777" w:rsidR="002A2CFF" w:rsidRDefault="002A2CFF" w:rsidP="002A2CFF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>6260 Montevideo Road Unit#10</w:t>
    </w:r>
  </w:p>
  <w:p w14:paraId="1F58CFB6" w14:textId="1C30DA79" w:rsidR="002A2CFF" w:rsidRDefault="002A2CFF" w:rsidP="002A2CFF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>Mississauga, ON L5</w:t>
    </w:r>
    <w:r w:rsidR="00CC40CE">
      <w:rPr>
        <w:rFonts w:ascii="Arial" w:eastAsia="Arial" w:hAnsi="Arial" w:cs="Arial"/>
        <w:sz w:val="24"/>
        <w:szCs w:val="24"/>
      </w:rPr>
      <w:t>N</w:t>
    </w:r>
    <w:r>
      <w:rPr>
        <w:rFonts w:ascii="Arial" w:eastAsia="Arial" w:hAnsi="Arial" w:cs="Arial"/>
        <w:sz w:val="24"/>
        <w:szCs w:val="24"/>
      </w:rPr>
      <w:t xml:space="preserve"> 4E9</w:t>
    </w:r>
  </w:p>
  <w:p w14:paraId="2D2536C9" w14:textId="77777777" w:rsidR="002A2CFF" w:rsidRDefault="002A2CFF" w:rsidP="002A2CFF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>(905) 814-5495</w:t>
    </w:r>
  </w:p>
  <w:p w14:paraId="07B3834E" w14:textId="77777777" w:rsidR="002A2CFF" w:rsidRDefault="002A2CFF" w:rsidP="002A2CFF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>(647) 444-5495</w:t>
    </w:r>
  </w:p>
  <w:p w14:paraId="0CC1095A" w14:textId="7E190BBA" w:rsidR="002A2CFF" w:rsidRDefault="00402C4E" w:rsidP="002A2CFF">
    <w:pPr>
      <w:spacing w:after="0" w:line="240" w:lineRule="auto"/>
      <w:jc w:val="center"/>
    </w:pPr>
    <w:r>
      <w:rPr>
        <w:rFonts w:ascii="Arial" w:eastAsia="Arial" w:hAnsi="Arial" w:cs="Arial"/>
        <w:color w:val="0000FF"/>
        <w:sz w:val="24"/>
        <w:szCs w:val="24"/>
        <w:u w:val="single"/>
      </w:rPr>
      <w:t>abdulqadirs97@hotmail.com</w:t>
    </w:r>
  </w:p>
  <w:p w14:paraId="552F720D" w14:textId="77777777" w:rsidR="00590AE5" w:rsidRPr="00590AE5" w:rsidRDefault="00590AE5" w:rsidP="00590AE5">
    <w:pPr>
      <w:pStyle w:val="NoSpacing"/>
      <w:pBdr>
        <w:top w:val="single" w:sz="4" w:space="1" w:color="auto"/>
      </w:pBdr>
      <w:jc w:val="center"/>
      <w:rPr>
        <w:rFonts w:ascii="Arial" w:hAnsi="Arial" w:cs="Arial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6299"/>
    <w:multiLevelType w:val="hybridMultilevel"/>
    <w:tmpl w:val="8C260E0C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19CC"/>
    <w:multiLevelType w:val="hybridMultilevel"/>
    <w:tmpl w:val="A0B828BA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66635"/>
    <w:multiLevelType w:val="hybridMultilevel"/>
    <w:tmpl w:val="17DA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3513"/>
    <w:multiLevelType w:val="hybridMultilevel"/>
    <w:tmpl w:val="9A88CF9C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6E"/>
    <w:rsid w:val="000108A2"/>
    <w:rsid w:val="000114BA"/>
    <w:rsid w:val="000258BF"/>
    <w:rsid w:val="00045B08"/>
    <w:rsid w:val="00063E2B"/>
    <w:rsid w:val="00095C8F"/>
    <w:rsid w:val="000C0DE3"/>
    <w:rsid w:val="000C3904"/>
    <w:rsid w:val="000C5BBE"/>
    <w:rsid w:val="000D1C81"/>
    <w:rsid w:val="000D36F3"/>
    <w:rsid w:val="000E4AB1"/>
    <w:rsid w:val="000F7052"/>
    <w:rsid w:val="00121BBB"/>
    <w:rsid w:val="001933A7"/>
    <w:rsid w:val="001B79B9"/>
    <w:rsid w:val="001C310B"/>
    <w:rsid w:val="001C6F2B"/>
    <w:rsid w:val="001E6949"/>
    <w:rsid w:val="001F1CAC"/>
    <w:rsid w:val="001F5961"/>
    <w:rsid w:val="00213387"/>
    <w:rsid w:val="00217A53"/>
    <w:rsid w:val="0022199B"/>
    <w:rsid w:val="002479CA"/>
    <w:rsid w:val="00285DE1"/>
    <w:rsid w:val="002867AB"/>
    <w:rsid w:val="002A2CFF"/>
    <w:rsid w:val="002A3153"/>
    <w:rsid w:val="002B4284"/>
    <w:rsid w:val="002C29DE"/>
    <w:rsid w:val="003227D3"/>
    <w:rsid w:val="0032578E"/>
    <w:rsid w:val="00333E21"/>
    <w:rsid w:val="00341A52"/>
    <w:rsid w:val="00345904"/>
    <w:rsid w:val="00346021"/>
    <w:rsid w:val="0035071C"/>
    <w:rsid w:val="0037042D"/>
    <w:rsid w:val="00375097"/>
    <w:rsid w:val="003A0D58"/>
    <w:rsid w:val="003B3CC5"/>
    <w:rsid w:val="003D4BAE"/>
    <w:rsid w:val="003E16BA"/>
    <w:rsid w:val="003F0602"/>
    <w:rsid w:val="00402C4E"/>
    <w:rsid w:val="00405BA1"/>
    <w:rsid w:val="00432227"/>
    <w:rsid w:val="00436E80"/>
    <w:rsid w:val="0045126E"/>
    <w:rsid w:val="00452AAA"/>
    <w:rsid w:val="00473B58"/>
    <w:rsid w:val="00477E74"/>
    <w:rsid w:val="00482467"/>
    <w:rsid w:val="00486144"/>
    <w:rsid w:val="004A7D83"/>
    <w:rsid w:val="004B20FE"/>
    <w:rsid w:val="004B4A93"/>
    <w:rsid w:val="004C2B2D"/>
    <w:rsid w:val="00507BC2"/>
    <w:rsid w:val="00540931"/>
    <w:rsid w:val="00547975"/>
    <w:rsid w:val="00561270"/>
    <w:rsid w:val="00566415"/>
    <w:rsid w:val="00590AE5"/>
    <w:rsid w:val="00594D49"/>
    <w:rsid w:val="00595ACB"/>
    <w:rsid w:val="00596B38"/>
    <w:rsid w:val="005C4338"/>
    <w:rsid w:val="005D0EDB"/>
    <w:rsid w:val="00621AA7"/>
    <w:rsid w:val="00682878"/>
    <w:rsid w:val="00685508"/>
    <w:rsid w:val="006B6724"/>
    <w:rsid w:val="006C7D8B"/>
    <w:rsid w:val="006D5E7F"/>
    <w:rsid w:val="006E52AA"/>
    <w:rsid w:val="006F426F"/>
    <w:rsid w:val="00705426"/>
    <w:rsid w:val="00736D7A"/>
    <w:rsid w:val="00764CA7"/>
    <w:rsid w:val="0079301B"/>
    <w:rsid w:val="00795F0B"/>
    <w:rsid w:val="007A5271"/>
    <w:rsid w:val="007A56BE"/>
    <w:rsid w:val="007B530B"/>
    <w:rsid w:val="007C5CA7"/>
    <w:rsid w:val="007F39B3"/>
    <w:rsid w:val="007F7234"/>
    <w:rsid w:val="007F7387"/>
    <w:rsid w:val="00804E86"/>
    <w:rsid w:val="008300DA"/>
    <w:rsid w:val="00830CB1"/>
    <w:rsid w:val="008346FD"/>
    <w:rsid w:val="00836001"/>
    <w:rsid w:val="00841D9C"/>
    <w:rsid w:val="00864B21"/>
    <w:rsid w:val="008A654C"/>
    <w:rsid w:val="008E1C07"/>
    <w:rsid w:val="008E772C"/>
    <w:rsid w:val="00952054"/>
    <w:rsid w:val="0095512F"/>
    <w:rsid w:val="00980AC5"/>
    <w:rsid w:val="009B59E7"/>
    <w:rsid w:val="009D6B3D"/>
    <w:rsid w:val="009F78EA"/>
    <w:rsid w:val="00A013A3"/>
    <w:rsid w:val="00A04B9D"/>
    <w:rsid w:val="00A10C9A"/>
    <w:rsid w:val="00A114FD"/>
    <w:rsid w:val="00A14D5A"/>
    <w:rsid w:val="00A3122F"/>
    <w:rsid w:val="00A34C61"/>
    <w:rsid w:val="00A43DEF"/>
    <w:rsid w:val="00A54E50"/>
    <w:rsid w:val="00A8677D"/>
    <w:rsid w:val="00A91433"/>
    <w:rsid w:val="00A93EEC"/>
    <w:rsid w:val="00AD70AD"/>
    <w:rsid w:val="00AE2859"/>
    <w:rsid w:val="00AF19DE"/>
    <w:rsid w:val="00AF454F"/>
    <w:rsid w:val="00AF6D3B"/>
    <w:rsid w:val="00B35260"/>
    <w:rsid w:val="00B70F83"/>
    <w:rsid w:val="00BA1CE2"/>
    <w:rsid w:val="00BC6BD5"/>
    <w:rsid w:val="00BE3BCD"/>
    <w:rsid w:val="00BE4306"/>
    <w:rsid w:val="00C10322"/>
    <w:rsid w:val="00C216C3"/>
    <w:rsid w:val="00C21D13"/>
    <w:rsid w:val="00C57347"/>
    <w:rsid w:val="00C82EA1"/>
    <w:rsid w:val="00CB014A"/>
    <w:rsid w:val="00CC31E3"/>
    <w:rsid w:val="00CC40CE"/>
    <w:rsid w:val="00CC5F47"/>
    <w:rsid w:val="00CE7A50"/>
    <w:rsid w:val="00CF25B5"/>
    <w:rsid w:val="00D02D9C"/>
    <w:rsid w:val="00D05B37"/>
    <w:rsid w:val="00D06EDF"/>
    <w:rsid w:val="00D2360C"/>
    <w:rsid w:val="00D23CC8"/>
    <w:rsid w:val="00D3026C"/>
    <w:rsid w:val="00D467D6"/>
    <w:rsid w:val="00D75333"/>
    <w:rsid w:val="00D77D45"/>
    <w:rsid w:val="00D80FAC"/>
    <w:rsid w:val="00DA08FB"/>
    <w:rsid w:val="00DA20D7"/>
    <w:rsid w:val="00DB46B2"/>
    <w:rsid w:val="00DB6DA3"/>
    <w:rsid w:val="00DB7432"/>
    <w:rsid w:val="00DC2831"/>
    <w:rsid w:val="00DD5048"/>
    <w:rsid w:val="00DF4FEA"/>
    <w:rsid w:val="00E02E00"/>
    <w:rsid w:val="00E10662"/>
    <w:rsid w:val="00E13178"/>
    <w:rsid w:val="00E264B9"/>
    <w:rsid w:val="00E439FA"/>
    <w:rsid w:val="00E47DBC"/>
    <w:rsid w:val="00E5722C"/>
    <w:rsid w:val="00E67430"/>
    <w:rsid w:val="00E75BD0"/>
    <w:rsid w:val="00E87951"/>
    <w:rsid w:val="00E94D79"/>
    <w:rsid w:val="00E979D2"/>
    <w:rsid w:val="00EA15F9"/>
    <w:rsid w:val="00EB1196"/>
    <w:rsid w:val="00EB6B6A"/>
    <w:rsid w:val="00EC7331"/>
    <w:rsid w:val="00ED6DD1"/>
    <w:rsid w:val="00EE588F"/>
    <w:rsid w:val="00EF22C1"/>
    <w:rsid w:val="00F10C29"/>
    <w:rsid w:val="00F13933"/>
    <w:rsid w:val="00F351B1"/>
    <w:rsid w:val="00F40020"/>
    <w:rsid w:val="00F801BA"/>
    <w:rsid w:val="00FB21B2"/>
    <w:rsid w:val="00FD6593"/>
    <w:rsid w:val="00FD791F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66DB"/>
  <w15:docId w15:val="{118FE0BB-E6E6-4FAF-8F76-A7A8312F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AE5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der\AppData\Roaming\Microsoft\Templates\Resume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6260 Montevideo Road Unit#10, Mississauga, ON, L5N4E9</CompanyAddress>
  <CompanyPhone>(647) 444-5495</CompanyPhone>
  <CompanyFax/>
  <CompanyEmail>abdulqadirs97@hotmail.com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6F0FBF4-850D-42F6-B97D-E97999C4C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</vt:lpstr>
      <vt:lpstr>EXPERIENCE</vt:lpstr>
      <vt:lpstr>    </vt:lpstr>
      <vt:lpstr>    Mohawk College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Qadir Siddiqui</dc:creator>
  <cp:keywords/>
  <cp:lastModifiedBy>Abdul Qadir Siddiqui</cp:lastModifiedBy>
  <cp:revision>4</cp:revision>
  <cp:lastPrinted>2018-02-12T20:47:00Z</cp:lastPrinted>
  <dcterms:created xsi:type="dcterms:W3CDTF">2018-04-17T20:06:00Z</dcterms:created>
  <dcterms:modified xsi:type="dcterms:W3CDTF">2018-04-17T20:06:00Z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