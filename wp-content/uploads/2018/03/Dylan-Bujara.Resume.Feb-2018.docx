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0C" w:rsidRPr="00640DA6" w:rsidRDefault="00840CAD" w:rsidP="00385CE0">
      <w:pPr>
        <w:pStyle w:val="Heading1"/>
      </w:pPr>
      <w:sdt>
        <w:sdtPr>
          <w:alias w:val="Objective:"/>
          <w:tag w:val="Objective:"/>
          <w:id w:val="1701434349"/>
          <w:placeholder>
            <w:docPart w:val="596B58DE58EE4965B28746819D330CFC"/>
          </w:placeholder>
          <w:temporary/>
          <w:showingPlcHdr/>
          <w15:appearance w15:val="hidden"/>
        </w:sdtPr>
        <w:sdtEndPr/>
        <w:sdtContent>
          <w:r w:rsidR="00CC375A" w:rsidRPr="00CA5E71">
            <w:rPr>
              <w:sz w:val="28"/>
              <w:szCs w:val="28"/>
            </w:rPr>
            <w:t>Objective</w:t>
          </w:r>
        </w:sdtContent>
      </w:sdt>
    </w:p>
    <w:p w:rsidR="008459FA" w:rsidRDefault="008459FA" w:rsidP="008E23C7">
      <w:pPr>
        <w:ind w:left="-1728" w:right="-432"/>
      </w:pPr>
      <w:r>
        <w:t>To achieve a broader working experience, while working in a position that utilizes my knowledge, understanding, and acquired skills to develop my career path as an engineer.</w:t>
      </w:r>
    </w:p>
    <w:p w:rsidR="00A07342" w:rsidRPr="00640DA6" w:rsidRDefault="00840CAD" w:rsidP="00A07342">
      <w:pPr>
        <w:pStyle w:val="Heading1"/>
      </w:pPr>
      <w:sdt>
        <w:sdtPr>
          <w:alias w:val="Skills &amp; Abilities:"/>
          <w:tag w:val="Skills &amp; Abilities:"/>
          <w:id w:val="-153141655"/>
          <w:placeholder>
            <w:docPart w:val="B8DACCA4C2C940BCA4E1F984868E4BE1"/>
          </w:placeholder>
          <w:temporary/>
          <w:showingPlcHdr/>
          <w15:appearance w15:val="hidden"/>
        </w:sdtPr>
        <w:sdtEndPr/>
        <w:sdtContent>
          <w:r w:rsidR="00A07342" w:rsidRPr="00CA5E71">
            <w:rPr>
              <w:sz w:val="28"/>
              <w:szCs w:val="28"/>
            </w:rPr>
            <w:t>Skills &amp; Abilities</w:t>
          </w:r>
        </w:sdtContent>
      </w:sdt>
    </w:p>
    <w:p w:rsidR="008459FA" w:rsidRPr="00F74264" w:rsidRDefault="008459FA" w:rsidP="008E23C7">
      <w:pPr>
        <w:pStyle w:val="ListParagraph"/>
        <w:numPr>
          <w:ilvl w:val="0"/>
          <w:numId w:val="12"/>
        </w:numPr>
        <w:spacing w:before="0" w:after="160"/>
        <w:ind w:left="-1368"/>
        <w:rPr>
          <w:b/>
        </w:rPr>
      </w:pPr>
      <w:r>
        <w:t>4</w:t>
      </w:r>
      <w:r w:rsidRPr="001F4892">
        <w:rPr>
          <w:vertAlign w:val="superscript"/>
        </w:rPr>
        <w:t>th</w:t>
      </w:r>
      <w:r>
        <w:t xml:space="preserve"> year Mechanical Energy Engineering student with specialization in energy systems at UOIT</w:t>
      </w:r>
    </w:p>
    <w:p w:rsidR="008459FA" w:rsidRPr="00F74264" w:rsidRDefault="008459FA" w:rsidP="008E23C7">
      <w:pPr>
        <w:pStyle w:val="ListParagraph"/>
        <w:numPr>
          <w:ilvl w:val="0"/>
          <w:numId w:val="12"/>
        </w:numPr>
        <w:spacing w:before="0" w:after="160"/>
        <w:ind w:left="-1368"/>
        <w:rPr>
          <w:b/>
        </w:rPr>
      </w:pPr>
      <w:r>
        <w:t>CAD</w:t>
      </w:r>
      <w:r w:rsidRPr="00F74264">
        <w:t xml:space="preserve"> </w:t>
      </w:r>
      <w:r>
        <w:t xml:space="preserve">and finite element analysis </w:t>
      </w:r>
      <w:r w:rsidRPr="00F74264">
        <w:t>experience</w:t>
      </w:r>
      <w:r>
        <w:t xml:space="preserve"> wit</w:t>
      </w:r>
      <w:r w:rsidR="00EA5CFD">
        <w:t xml:space="preserve">h Siemen’s NX 10.0, </w:t>
      </w:r>
      <w:proofErr w:type="spellStart"/>
      <w:r w:rsidR="00EA5CFD">
        <w:t>Solidworks</w:t>
      </w:r>
      <w:proofErr w:type="spellEnd"/>
      <w:r w:rsidR="00EA5CFD">
        <w:t>,</w:t>
      </w:r>
      <w:r>
        <w:t xml:space="preserve"> Rhinoceros 5 </w:t>
      </w:r>
    </w:p>
    <w:p w:rsidR="008459FA" w:rsidRPr="00877C9E" w:rsidRDefault="008459FA" w:rsidP="008E23C7">
      <w:pPr>
        <w:pStyle w:val="ListParagraph"/>
        <w:numPr>
          <w:ilvl w:val="0"/>
          <w:numId w:val="12"/>
        </w:numPr>
        <w:spacing w:before="0" w:after="160"/>
        <w:ind w:left="-1368"/>
        <w:rPr>
          <w:b/>
        </w:rPr>
      </w:pPr>
      <w:r w:rsidRPr="00F74264">
        <w:t xml:space="preserve">Leadership </w:t>
      </w:r>
      <w:r>
        <w:t>skills combined with the</w:t>
      </w:r>
      <w:r w:rsidRPr="00F74264">
        <w:t xml:space="preserve"> </w:t>
      </w:r>
      <w:r>
        <w:t xml:space="preserve">ability to assist with crew work activities </w:t>
      </w:r>
    </w:p>
    <w:p w:rsidR="008459FA" w:rsidRPr="00D41476" w:rsidRDefault="008459FA" w:rsidP="008E23C7">
      <w:pPr>
        <w:pStyle w:val="ListParagraph"/>
        <w:numPr>
          <w:ilvl w:val="0"/>
          <w:numId w:val="12"/>
        </w:numPr>
        <w:spacing w:before="0" w:after="160"/>
        <w:ind w:left="-1368"/>
        <w:rPr>
          <w:b/>
        </w:rPr>
      </w:pPr>
      <w:r>
        <w:t xml:space="preserve">Problem solving skills working with designing and implementation of innovative ideas in the engineering field  </w:t>
      </w:r>
    </w:p>
    <w:p w:rsidR="008459FA" w:rsidRPr="00F74264" w:rsidRDefault="008459FA" w:rsidP="008E23C7">
      <w:pPr>
        <w:pStyle w:val="ListParagraph"/>
        <w:numPr>
          <w:ilvl w:val="0"/>
          <w:numId w:val="12"/>
        </w:numPr>
        <w:spacing w:before="0" w:after="160"/>
        <w:ind w:left="-1368"/>
      </w:pPr>
      <w:r w:rsidRPr="00F74264">
        <w:t>Ability to think ‘outside of the box’ to engage in difficult group projects and overcome obstacles</w:t>
      </w:r>
    </w:p>
    <w:p w:rsidR="008459FA" w:rsidRDefault="008459FA" w:rsidP="008E23C7">
      <w:pPr>
        <w:pStyle w:val="ListParagraph"/>
        <w:numPr>
          <w:ilvl w:val="0"/>
          <w:numId w:val="12"/>
        </w:numPr>
        <w:spacing w:before="0" w:after="160"/>
        <w:ind w:left="-1368"/>
      </w:pPr>
      <w:r>
        <w:t xml:space="preserve">Both physical hands on experience &amp; excellent communication skills, with attention to detail </w:t>
      </w:r>
    </w:p>
    <w:p w:rsidR="008459FA" w:rsidRDefault="00882636" w:rsidP="008E23C7">
      <w:pPr>
        <w:pStyle w:val="ListParagraph"/>
        <w:numPr>
          <w:ilvl w:val="0"/>
          <w:numId w:val="12"/>
        </w:numPr>
        <w:spacing w:before="0" w:after="160"/>
        <w:ind w:left="-1368"/>
      </w:pPr>
      <w:r>
        <w:t>Ability to meet deadlines</w:t>
      </w:r>
      <w:r w:rsidR="006E6495">
        <w:t xml:space="preserve"> whilst following proper procedure,</w:t>
      </w:r>
      <w:r>
        <w:t xml:space="preserve"> with experience from multiple years of excelling at balancing intern work in the engineering field and a full course load at UOIT</w:t>
      </w:r>
    </w:p>
    <w:p w:rsidR="008459FA" w:rsidRPr="00242A87" w:rsidRDefault="008459FA" w:rsidP="008E23C7">
      <w:pPr>
        <w:pStyle w:val="ListParagraph"/>
        <w:numPr>
          <w:ilvl w:val="0"/>
          <w:numId w:val="12"/>
        </w:numPr>
        <w:spacing w:before="0" w:after="160"/>
        <w:ind w:left="-1368"/>
        <w:rPr>
          <w:b/>
        </w:rPr>
      </w:pPr>
      <w:r>
        <w:t xml:space="preserve">Experience with preforming preventative maintenance whilst putting safety first </w:t>
      </w:r>
    </w:p>
    <w:p w:rsidR="00242A87" w:rsidRPr="00242A87" w:rsidRDefault="00242A87" w:rsidP="004B60DE">
      <w:pPr>
        <w:pStyle w:val="ListParagraph"/>
        <w:spacing w:before="0" w:after="160"/>
        <w:ind w:left="-1728"/>
        <w:rPr>
          <w:b/>
        </w:rPr>
      </w:pPr>
    </w:p>
    <w:p w:rsidR="00242A87" w:rsidRPr="00640DA6" w:rsidRDefault="00840CAD" w:rsidP="00242A87">
      <w:pPr>
        <w:pStyle w:val="Heading1"/>
      </w:pPr>
      <w:sdt>
        <w:sdtPr>
          <w:alias w:val="Education:"/>
          <w:tag w:val="Education:"/>
          <w:id w:val="-1938512403"/>
          <w:placeholder>
            <w:docPart w:val="1BC0C874C7BC42C6B9E461BC5AADBFA9"/>
          </w:placeholder>
          <w:temporary/>
          <w:showingPlcHdr/>
          <w15:appearance w15:val="hidden"/>
        </w:sdtPr>
        <w:sdtEndPr/>
        <w:sdtContent>
          <w:r w:rsidR="00242A87" w:rsidRPr="00CA5E71">
            <w:rPr>
              <w:sz w:val="28"/>
              <w:szCs w:val="28"/>
            </w:rPr>
            <w:t>Education</w:t>
          </w:r>
        </w:sdtContent>
      </w:sdt>
      <w:r w:rsidR="00242A87" w:rsidRPr="007D62AC">
        <w:rPr>
          <w:sz w:val="28"/>
          <w:szCs w:val="28"/>
        </w:rPr>
        <w:t xml:space="preserve"> &amp; training</w:t>
      </w:r>
    </w:p>
    <w:p w:rsidR="00242A87" w:rsidRDefault="00242A87" w:rsidP="004B60DE">
      <w:pPr>
        <w:pStyle w:val="Heading2"/>
        <w:ind w:left="-1728"/>
      </w:pPr>
      <w:r w:rsidRPr="004B60DE">
        <w:rPr>
          <w:b/>
          <w:sz w:val="26"/>
          <w:szCs w:val="26"/>
        </w:rPr>
        <w:t>BEng (</w:t>
      </w:r>
      <w:proofErr w:type="spellStart"/>
      <w:r w:rsidRPr="004B60DE">
        <w:rPr>
          <w:b/>
          <w:sz w:val="26"/>
          <w:szCs w:val="26"/>
        </w:rPr>
        <w:t>Honours</w:t>
      </w:r>
      <w:proofErr w:type="spellEnd"/>
      <w:r w:rsidRPr="004B60DE">
        <w:rPr>
          <w:b/>
          <w:sz w:val="26"/>
          <w:szCs w:val="26"/>
        </w:rPr>
        <w:t>), Mechanical Engineering with Energy Systems</w:t>
      </w:r>
      <w:r w:rsidRPr="00CA5E71">
        <w:rPr>
          <w:sz w:val="24"/>
          <w:szCs w:val="24"/>
        </w:rPr>
        <w:t xml:space="preserve"> </w:t>
      </w:r>
      <w:r w:rsidRPr="00326011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</w:t>
      </w:r>
      <w:r w:rsidR="004B60DE">
        <w:t xml:space="preserve">        </w:t>
      </w:r>
      <w:r w:rsidRPr="004B60DE">
        <w:t>Graduation: April 2018</w:t>
      </w:r>
      <w:r>
        <w:t xml:space="preserve"> </w:t>
      </w:r>
      <w:r w:rsidRPr="00640DA6">
        <w:t xml:space="preserve"> </w:t>
      </w:r>
    </w:p>
    <w:p w:rsidR="00242A87" w:rsidRDefault="00242A87" w:rsidP="004B60DE">
      <w:pPr>
        <w:pStyle w:val="Heading2"/>
        <w:ind w:left="-1728"/>
      </w:pPr>
    </w:p>
    <w:p w:rsidR="00242A87" w:rsidRDefault="00242A87" w:rsidP="004B60DE">
      <w:pPr>
        <w:pStyle w:val="Heading2"/>
        <w:ind w:left="-1728"/>
      </w:pPr>
      <w:r w:rsidRPr="00F74264">
        <w:t>University of Ontario Institute of Technology</w:t>
      </w:r>
      <w:r>
        <w:t xml:space="preserve"> (UOIT), </w:t>
      </w:r>
      <w:r w:rsidRPr="00F74264">
        <w:t>Oshawa</w:t>
      </w:r>
      <w:r>
        <w:t>,</w:t>
      </w:r>
      <w:r w:rsidRPr="00F74264">
        <w:t xml:space="preserve"> ON</w:t>
      </w:r>
    </w:p>
    <w:p w:rsidR="00242A87" w:rsidRDefault="00242A87" w:rsidP="00242A87">
      <w:pPr>
        <w:pStyle w:val="Heading2"/>
        <w:ind w:left="-1440"/>
      </w:pPr>
    </w:p>
    <w:p w:rsidR="00242A87" w:rsidRPr="00F74264" w:rsidRDefault="00242A87" w:rsidP="008E23C7">
      <w:pPr>
        <w:pStyle w:val="ListParagraph"/>
        <w:numPr>
          <w:ilvl w:val="0"/>
          <w:numId w:val="16"/>
        </w:numPr>
        <w:spacing w:before="0" w:after="160"/>
        <w:ind w:left="-1368"/>
      </w:pPr>
      <w:r>
        <w:t>Completion of design courses, which includes</w:t>
      </w:r>
      <w:r w:rsidRPr="00F74264">
        <w:t xml:space="preserve"> CAD</w:t>
      </w:r>
      <w:r>
        <w:t xml:space="preserve"> modelling and motion simulation</w:t>
      </w:r>
      <w:r w:rsidRPr="00F74264">
        <w:t xml:space="preserve"> with use of </w:t>
      </w:r>
      <w:r>
        <w:t>Siemens NX 10</w:t>
      </w:r>
      <w:r w:rsidRPr="00F74264">
        <w:t>.0</w:t>
      </w:r>
      <w:r>
        <w:t xml:space="preserve">, </w:t>
      </w:r>
      <w:r w:rsidRPr="00F74264">
        <w:t>AutoCAD</w:t>
      </w:r>
      <w:r>
        <w:t>, Solidworks and Rhinoceros 5</w:t>
      </w:r>
    </w:p>
    <w:p w:rsidR="00242A87" w:rsidRDefault="00242A87" w:rsidP="008E23C7">
      <w:pPr>
        <w:pStyle w:val="ListParagraph"/>
        <w:numPr>
          <w:ilvl w:val="0"/>
          <w:numId w:val="16"/>
        </w:numPr>
        <w:spacing w:before="0" w:after="160"/>
        <w:ind w:left="-1368"/>
      </w:pPr>
      <w:r w:rsidRPr="00F74264">
        <w:t>Programming experience</w:t>
      </w:r>
      <w:r>
        <w:t xml:space="preserve"> with programs such as </w:t>
      </w:r>
      <w:proofErr w:type="spellStart"/>
      <w:r w:rsidRPr="00F74264">
        <w:t>MatLab</w:t>
      </w:r>
      <w:proofErr w:type="spellEnd"/>
      <w:r>
        <w:t xml:space="preserve">, C++, HTML, and </w:t>
      </w:r>
      <w:proofErr w:type="spellStart"/>
      <w:r>
        <w:t>MultiSim</w:t>
      </w:r>
      <w:proofErr w:type="spellEnd"/>
      <w:r>
        <w:t xml:space="preserve"> coding</w:t>
      </w:r>
    </w:p>
    <w:p w:rsidR="00242A87" w:rsidRPr="0008278D" w:rsidRDefault="00242A87" w:rsidP="008E23C7">
      <w:pPr>
        <w:pStyle w:val="ListParagraph"/>
        <w:numPr>
          <w:ilvl w:val="0"/>
          <w:numId w:val="16"/>
        </w:numPr>
        <w:spacing w:before="0" w:after="160"/>
        <w:ind w:left="-1368"/>
      </w:pPr>
      <w:r>
        <w:t xml:space="preserve">Design of a theoretical co-generation power plant for an underground city in Australia using a geothermal heat source as an input to produce electricity, heat and cooling as </w:t>
      </w:r>
      <w:r w:rsidR="00F473D6">
        <w:t xml:space="preserve">multiple </w:t>
      </w:r>
      <w:r>
        <w:t>outputs.</w:t>
      </w:r>
    </w:p>
    <w:p w:rsidR="00242A87" w:rsidRDefault="00242A87" w:rsidP="008E23C7">
      <w:pPr>
        <w:pStyle w:val="ListParagraph"/>
        <w:numPr>
          <w:ilvl w:val="0"/>
          <w:numId w:val="16"/>
        </w:numPr>
        <w:spacing w:before="0" w:after="160"/>
        <w:ind w:left="-1368"/>
      </w:pPr>
      <w:r>
        <w:t>Designed a tire handling mechanism that grasped a tire from one of three input conveyors, flipped the tire 180</w:t>
      </w:r>
      <m:oMath>
        <m:r>
          <w:rPr>
            <w:rFonts w:ascii="Cambria Math" w:hAnsi="Cambria Math"/>
          </w:rPr>
          <m:t>°</m:t>
        </m:r>
      </m:oMath>
      <w:r w:rsidRPr="00AD4C19">
        <w:t>, rotated to a higher altitude output conveyor</w:t>
      </w:r>
      <w:r w:rsidR="00F473D6">
        <w:t xml:space="preserve">, </w:t>
      </w:r>
      <w:proofErr w:type="gramStart"/>
      <w:r w:rsidR="00F473D6">
        <w:t>then</w:t>
      </w:r>
      <w:proofErr w:type="gramEnd"/>
      <w:r w:rsidR="00F473D6">
        <w:t xml:space="preserve"> </w:t>
      </w:r>
      <w:r w:rsidRPr="00AD4C19">
        <w:t>stacked tires. This project required co</w:t>
      </w:r>
      <w:r w:rsidR="00F473D6">
        <w:t xml:space="preserve">ncept generation, CAD modelling and </w:t>
      </w:r>
      <w:r w:rsidRPr="00AD4C19">
        <w:t>assembling, motion simulation, finite element analysis, coding of the motion and t</w:t>
      </w:r>
      <w:r w:rsidR="00F473D6">
        <w:t>he creation of a physical model.</w:t>
      </w:r>
    </w:p>
    <w:p w:rsidR="004B60DE" w:rsidRDefault="004B60DE" w:rsidP="004B60DE">
      <w:pPr>
        <w:pStyle w:val="ListParagraph"/>
        <w:spacing w:before="0" w:after="160"/>
        <w:ind w:left="-1368"/>
      </w:pPr>
    </w:p>
    <w:p w:rsidR="00242A87" w:rsidRPr="004B60DE" w:rsidRDefault="00242A87" w:rsidP="004B60DE">
      <w:pPr>
        <w:ind w:left="-1728" w:right="-432"/>
        <w:rPr>
          <w:sz w:val="24"/>
        </w:rPr>
      </w:pPr>
      <w:r w:rsidRPr="004B60DE">
        <w:rPr>
          <w:sz w:val="24"/>
        </w:rPr>
        <w:t xml:space="preserve">Forklift License                                                                               </w:t>
      </w:r>
      <w:r w:rsidR="004B60DE" w:rsidRPr="004B60DE">
        <w:rPr>
          <w:sz w:val="24"/>
        </w:rPr>
        <w:t xml:space="preserve">     </w:t>
      </w:r>
      <w:r w:rsidRPr="004B60DE">
        <w:rPr>
          <w:sz w:val="24"/>
        </w:rPr>
        <w:t xml:space="preserve">      </w:t>
      </w:r>
      <w:r w:rsidR="00F473D6" w:rsidRPr="004B60DE">
        <w:rPr>
          <w:sz w:val="24"/>
        </w:rPr>
        <w:t xml:space="preserve">       </w:t>
      </w:r>
      <w:r w:rsidRPr="004B60DE">
        <w:rPr>
          <w:sz w:val="24"/>
        </w:rPr>
        <w:t xml:space="preserve">            2017                                                                                                               </w:t>
      </w:r>
    </w:p>
    <w:p w:rsidR="00242A87" w:rsidRPr="004B60DE" w:rsidRDefault="00242A87" w:rsidP="004B60DE">
      <w:pPr>
        <w:ind w:left="-1728" w:right="-432"/>
        <w:rPr>
          <w:sz w:val="24"/>
        </w:rPr>
      </w:pPr>
      <w:r w:rsidRPr="004B60DE">
        <w:rPr>
          <w:sz w:val="24"/>
        </w:rPr>
        <w:t xml:space="preserve">Fall Arrest Training                                                                       </w:t>
      </w:r>
      <w:r w:rsidR="004B60DE" w:rsidRPr="004B60DE">
        <w:rPr>
          <w:sz w:val="24"/>
        </w:rPr>
        <w:t xml:space="preserve">     </w:t>
      </w:r>
      <w:r w:rsidRPr="004B60DE">
        <w:rPr>
          <w:sz w:val="24"/>
        </w:rPr>
        <w:t xml:space="preserve">            </w:t>
      </w:r>
      <w:r w:rsidR="00F473D6" w:rsidRPr="004B60DE">
        <w:rPr>
          <w:sz w:val="24"/>
        </w:rPr>
        <w:t xml:space="preserve">  </w:t>
      </w:r>
      <w:r w:rsidR="004B60DE">
        <w:rPr>
          <w:sz w:val="24"/>
        </w:rPr>
        <w:t xml:space="preserve"> </w:t>
      </w:r>
      <w:r w:rsidR="00F473D6" w:rsidRPr="004B60DE">
        <w:rPr>
          <w:sz w:val="24"/>
        </w:rPr>
        <w:t xml:space="preserve">     </w:t>
      </w:r>
      <w:r w:rsidRPr="004B60DE">
        <w:rPr>
          <w:sz w:val="24"/>
        </w:rPr>
        <w:t xml:space="preserve">       2016                                                                                                        </w:t>
      </w:r>
    </w:p>
    <w:p w:rsidR="00242A87" w:rsidRPr="00242A87" w:rsidRDefault="00242A87" w:rsidP="004B60DE">
      <w:pPr>
        <w:ind w:left="-1728" w:right="-432"/>
        <w:rPr>
          <w:sz w:val="24"/>
        </w:rPr>
      </w:pPr>
      <w:r w:rsidRPr="004B60DE">
        <w:rPr>
          <w:sz w:val="24"/>
        </w:rPr>
        <w:t xml:space="preserve">Scissor lift License                                                                   </w:t>
      </w:r>
      <w:r w:rsidR="004B60DE" w:rsidRPr="004B60DE">
        <w:rPr>
          <w:sz w:val="24"/>
        </w:rPr>
        <w:t xml:space="preserve">     </w:t>
      </w:r>
      <w:r w:rsidRPr="004B60DE">
        <w:rPr>
          <w:sz w:val="24"/>
        </w:rPr>
        <w:t xml:space="preserve">                   </w:t>
      </w:r>
      <w:r w:rsidR="00F473D6" w:rsidRPr="004B60DE">
        <w:rPr>
          <w:sz w:val="24"/>
        </w:rPr>
        <w:t xml:space="preserve">       </w:t>
      </w:r>
      <w:r w:rsidRPr="004B60DE">
        <w:rPr>
          <w:sz w:val="24"/>
        </w:rPr>
        <w:t xml:space="preserve">      2016 </w:t>
      </w:r>
      <w:r w:rsidRPr="007D62AC">
        <w:rPr>
          <w:i/>
          <w:sz w:val="24"/>
        </w:rPr>
        <w:t xml:space="preserve">                                                                                                          </w:t>
      </w:r>
    </w:p>
    <w:p w:rsidR="00127431" w:rsidRPr="00640DA6" w:rsidRDefault="00840CAD" w:rsidP="00A07342">
      <w:pPr>
        <w:pStyle w:val="Heading1"/>
      </w:pPr>
      <w:sdt>
        <w:sdtPr>
          <w:alias w:val="Experience:"/>
          <w:tag w:val="Experience:"/>
          <w:id w:val="-439688760"/>
          <w:placeholder>
            <w:docPart w:val="AFE9AC8B6CA1470BA8D84EFBABA2DC31"/>
          </w:placeholder>
          <w:temporary/>
          <w:showingPlcHdr/>
          <w15:appearance w15:val="hidden"/>
        </w:sdtPr>
        <w:sdtEndPr/>
        <w:sdtContent>
          <w:r w:rsidR="00CC375A" w:rsidRPr="00CA5E71">
            <w:rPr>
              <w:sz w:val="28"/>
              <w:szCs w:val="28"/>
            </w:rPr>
            <w:t>Experience</w:t>
          </w:r>
        </w:sdtContent>
      </w:sdt>
    </w:p>
    <w:p w:rsidR="004B60DE" w:rsidRPr="004B60DE" w:rsidRDefault="008459FA" w:rsidP="004B60DE">
      <w:pPr>
        <w:pStyle w:val="Heading2"/>
        <w:ind w:left="-1728" w:right="-432"/>
        <w:rPr>
          <w:sz w:val="24"/>
          <w:szCs w:val="24"/>
        </w:rPr>
      </w:pPr>
      <w:r w:rsidRPr="008459FA">
        <w:rPr>
          <w:b/>
          <w:sz w:val="24"/>
          <w:szCs w:val="24"/>
        </w:rPr>
        <w:t>Loca</w:t>
      </w:r>
      <w:r w:rsidR="00882636">
        <w:rPr>
          <w:b/>
          <w:sz w:val="24"/>
          <w:szCs w:val="24"/>
        </w:rPr>
        <w:t>l Exhaust &amp; Ventilation Company</w:t>
      </w:r>
      <w:r w:rsidRPr="008459FA">
        <w:rPr>
          <w:b/>
          <w:sz w:val="24"/>
          <w:szCs w:val="24"/>
        </w:rPr>
        <w:t xml:space="preserve"> (LEV-Co)</w:t>
      </w:r>
      <w:r>
        <w:rPr>
          <w:i/>
          <w:sz w:val="24"/>
        </w:rPr>
        <w:t xml:space="preserve">       </w:t>
      </w:r>
      <w:r w:rsidR="008D710C">
        <w:rPr>
          <w:i/>
          <w:sz w:val="24"/>
        </w:rPr>
        <w:t xml:space="preserve"> </w:t>
      </w:r>
      <w:r w:rsidR="00F473D6">
        <w:rPr>
          <w:i/>
          <w:sz w:val="24"/>
        </w:rPr>
        <w:t xml:space="preserve">   </w:t>
      </w:r>
      <w:r w:rsidR="008D710C">
        <w:rPr>
          <w:i/>
          <w:sz w:val="24"/>
        </w:rPr>
        <w:t xml:space="preserve"> </w:t>
      </w:r>
      <w:r w:rsidR="004B60DE">
        <w:rPr>
          <w:i/>
          <w:sz w:val="24"/>
        </w:rPr>
        <w:t xml:space="preserve">    </w:t>
      </w:r>
      <w:r w:rsidR="008D710C">
        <w:rPr>
          <w:i/>
          <w:sz w:val="24"/>
        </w:rPr>
        <w:t xml:space="preserve">   </w:t>
      </w:r>
      <w:r>
        <w:t>Sept</w:t>
      </w:r>
      <w:r w:rsidR="00F473D6">
        <w:t>ember</w:t>
      </w:r>
      <w:r w:rsidR="008D710C">
        <w:t xml:space="preserve"> </w:t>
      </w:r>
      <w:r>
        <w:t>2017</w:t>
      </w:r>
      <w:r w:rsidRPr="00640DA6">
        <w:t xml:space="preserve"> – </w:t>
      </w:r>
      <w:r>
        <w:t>Present</w:t>
      </w:r>
      <w:r>
        <w:rPr>
          <w:i/>
          <w:sz w:val="24"/>
        </w:rPr>
        <w:t xml:space="preserve">                                   </w:t>
      </w:r>
      <w:r w:rsidRPr="00A03AD6">
        <w:rPr>
          <w:sz w:val="24"/>
          <w:szCs w:val="24"/>
        </w:rPr>
        <w:t>Engineering Intern</w:t>
      </w:r>
    </w:p>
    <w:p w:rsidR="008459FA" w:rsidRPr="008459FA" w:rsidRDefault="008459FA" w:rsidP="004B60DE">
      <w:pPr>
        <w:pStyle w:val="Heading3"/>
        <w:numPr>
          <w:ilvl w:val="0"/>
          <w:numId w:val="13"/>
        </w:numPr>
        <w:ind w:left="-1368"/>
        <w:rPr>
          <w:i w:val="0"/>
          <w:sz w:val="22"/>
        </w:rPr>
      </w:pPr>
      <w:r w:rsidRPr="008459FA">
        <w:rPr>
          <w:i w:val="0"/>
          <w:sz w:val="22"/>
        </w:rPr>
        <w:t xml:space="preserve">Met with clients to record customer needs and requirements for future designs or retrofitting of current models  </w:t>
      </w:r>
    </w:p>
    <w:p w:rsidR="008459FA" w:rsidRPr="008459FA" w:rsidRDefault="008459FA" w:rsidP="004B60DE">
      <w:pPr>
        <w:pStyle w:val="Heading3"/>
        <w:numPr>
          <w:ilvl w:val="0"/>
          <w:numId w:val="13"/>
        </w:numPr>
        <w:ind w:left="-1368"/>
        <w:rPr>
          <w:i w:val="0"/>
          <w:sz w:val="22"/>
        </w:rPr>
      </w:pPr>
      <w:r w:rsidRPr="008459FA">
        <w:rPr>
          <w:i w:val="0"/>
          <w:sz w:val="22"/>
        </w:rPr>
        <w:t>Design and CAD models of new designs and innovative ideas for company products</w:t>
      </w:r>
    </w:p>
    <w:p w:rsidR="00215D0C" w:rsidRDefault="008459FA" w:rsidP="004B60DE">
      <w:pPr>
        <w:pStyle w:val="Heading3"/>
        <w:numPr>
          <w:ilvl w:val="0"/>
          <w:numId w:val="13"/>
        </w:numPr>
        <w:ind w:left="-1368"/>
        <w:rPr>
          <w:i w:val="0"/>
          <w:sz w:val="22"/>
        </w:rPr>
      </w:pPr>
      <w:r w:rsidRPr="008459FA">
        <w:rPr>
          <w:i w:val="0"/>
          <w:sz w:val="22"/>
        </w:rPr>
        <w:t>Problem solving by taking an old product and making a more functional design that is functional, low cost and simple to implement</w:t>
      </w:r>
    </w:p>
    <w:p w:rsidR="00F473D6" w:rsidRDefault="00215D0C" w:rsidP="004B60DE">
      <w:pPr>
        <w:pStyle w:val="Heading3"/>
        <w:numPr>
          <w:ilvl w:val="0"/>
          <w:numId w:val="13"/>
        </w:numPr>
        <w:ind w:left="-1368"/>
        <w:rPr>
          <w:i w:val="0"/>
          <w:sz w:val="22"/>
        </w:rPr>
      </w:pPr>
      <w:r w:rsidRPr="00215D0C">
        <w:rPr>
          <w:i w:val="0"/>
          <w:sz w:val="22"/>
        </w:rPr>
        <w:t>Design and retro fitting of mechanical components and assemblies f</w:t>
      </w:r>
      <w:r>
        <w:rPr>
          <w:i w:val="0"/>
          <w:sz w:val="22"/>
        </w:rPr>
        <w:t>or exhaust extraction systems.</w:t>
      </w:r>
    </w:p>
    <w:p w:rsidR="004B60DE" w:rsidRDefault="004B60DE" w:rsidP="004B60DE">
      <w:pPr>
        <w:pStyle w:val="Heading3"/>
        <w:ind w:left="-1368"/>
        <w:rPr>
          <w:i w:val="0"/>
          <w:sz w:val="22"/>
        </w:rPr>
      </w:pPr>
    </w:p>
    <w:p w:rsidR="004B60DE" w:rsidRPr="004B60DE" w:rsidRDefault="008D710C" w:rsidP="004B60DE">
      <w:pPr>
        <w:pStyle w:val="Heading2"/>
        <w:ind w:left="-1728" w:right="-432"/>
        <w:rPr>
          <w:sz w:val="24"/>
          <w:szCs w:val="24"/>
        </w:rPr>
      </w:pPr>
      <w:r w:rsidRPr="008D710C">
        <w:rPr>
          <w:b/>
          <w:sz w:val="24"/>
        </w:rPr>
        <w:t>Automotive Centre of Excellence (ACE) Wind Tunnel</w:t>
      </w:r>
      <w:r>
        <w:rPr>
          <w:b/>
          <w:i/>
          <w:sz w:val="24"/>
        </w:rPr>
        <w:t xml:space="preserve">   </w:t>
      </w:r>
      <w:r>
        <w:rPr>
          <w:i/>
          <w:sz w:val="24"/>
        </w:rPr>
        <w:t xml:space="preserve">   </w:t>
      </w:r>
      <w:r w:rsidR="00F473D6">
        <w:rPr>
          <w:i/>
          <w:sz w:val="24"/>
        </w:rPr>
        <w:t xml:space="preserve">       </w:t>
      </w:r>
      <w:r>
        <w:rPr>
          <w:i/>
          <w:sz w:val="24"/>
        </w:rPr>
        <w:t xml:space="preserve">   </w:t>
      </w:r>
      <w:r w:rsidR="004B60DE">
        <w:rPr>
          <w:i/>
          <w:sz w:val="24"/>
        </w:rPr>
        <w:t xml:space="preserve">     </w:t>
      </w:r>
      <w:r>
        <w:t>May 2016</w:t>
      </w:r>
      <w:r w:rsidRPr="00640DA6">
        <w:t xml:space="preserve"> – </w:t>
      </w:r>
      <w:r>
        <w:t>Present</w:t>
      </w:r>
      <w:r>
        <w:rPr>
          <w:i/>
          <w:sz w:val="24"/>
        </w:rPr>
        <w:t xml:space="preserve">                                   </w:t>
      </w:r>
      <w:r w:rsidRPr="00A03AD6">
        <w:rPr>
          <w:sz w:val="24"/>
          <w:szCs w:val="24"/>
        </w:rPr>
        <w:t>Engineering &amp; Operations Support</w:t>
      </w:r>
    </w:p>
    <w:p w:rsidR="008D710C" w:rsidRPr="008D710C" w:rsidRDefault="008D710C" w:rsidP="004B60DE">
      <w:pPr>
        <w:pStyle w:val="ListParagraph"/>
        <w:numPr>
          <w:ilvl w:val="0"/>
          <w:numId w:val="14"/>
        </w:numPr>
        <w:spacing w:before="0" w:after="160"/>
        <w:ind w:left="-1368"/>
      </w:pPr>
      <w:r>
        <w:t>Assisted with operation of the wind tunnel and various automotive testing chambers</w:t>
      </w:r>
    </w:p>
    <w:p w:rsidR="008D710C" w:rsidRPr="00CA4831" w:rsidRDefault="008D710C" w:rsidP="004B60DE">
      <w:pPr>
        <w:pStyle w:val="ListParagraph"/>
        <w:numPr>
          <w:ilvl w:val="0"/>
          <w:numId w:val="14"/>
        </w:numPr>
        <w:spacing w:before="0" w:after="160"/>
        <w:ind w:left="-1368"/>
      </w:pPr>
      <w:r>
        <w:t>Worked under the supervision of a refrigeration mechanic, repairing and improving systems (i.e. chillers, air make up/handling units, pumps, condensers, compressors and heat exchangers that ran the facilities climatic temperature capabilities).</w:t>
      </w:r>
    </w:p>
    <w:p w:rsidR="008D710C" w:rsidRDefault="00242A87" w:rsidP="004B60DE">
      <w:pPr>
        <w:pStyle w:val="ListParagraph"/>
        <w:numPr>
          <w:ilvl w:val="0"/>
          <w:numId w:val="14"/>
        </w:numPr>
        <w:spacing w:before="0" w:after="160"/>
        <w:ind w:left="-1368"/>
      </w:pPr>
      <w:r>
        <w:t>Lead</w:t>
      </w:r>
      <w:r w:rsidR="004B60DE">
        <w:t xml:space="preserve"> tours for clients, professors, PhD students, and the general</w:t>
      </w:r>
      <w:r w:rsidR="008D710C">
        <w:t xml:space="preserve"> public, showcasing the facilities innovative capabilities and recapping previous successful testing</w:t>
      </w:r>
    </w:p>
    <w:p w:rsidR="00242A87" w:rsidRDefault="008D710C" w:rsidP="004B60DE">
      <w:pPr>
        <w:pStyle w:val="ListParagraph"/>
        <w:numPr>
          <w:ilvl w:val="0"/>
          <w:numId w:val="14"/>
        </w:numPr>
        <w:spacing w:before="0" w:after="160"/>
        <w:ind w:left="-1368"/>
      </w:pPr>
      <w:r>
        <w:t>Assisted with testing, following up with a written report and summary for clients</w:t>
      </w:r>
    </w:p>
    <w:p w:rsidR="00242A87" w:rsidRDefault="00242A87" w:rsidP="00242A87">
      <w:pPr>
        <w:pStyle w:val="ListParagraph"/>
        <w:spacing w:before="0" w:after="160"/>
        <w:ind w:left="-936"/>
      </w:pPr>
    </w:p>
    <w:p w:rsidR="00FD6F91" w:rsidRPr="00242A87" w:rsidRDefault="00360EF5" w:rsidP="00242A8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Projects</w:t>
      </w:r>
    </w:p>
    <w:p w:rsidR="00554504" w:rsidRPr="00554504" w:rsidRDefault="00A03AD6" w:rsidP="004B60DE">
      <w:pPr>
        <w:pStyle w:val="ListParagraph"/>
        <w:numPr>
          <w:ilvl w:val="0"/>
          <w:numId w:val="18"/>
        </w:numPr>
        <w:spacing w:before="0" w:after="160"/>
        <w:ind w:left="-1368"/>
        <w:rPr>
          <w:b/>
        </w:rPr>
      </w:pPr>
      <w:r w:rsidRPr="004B60DE">
        <w:rPr>
          <w:b/>
          <w:sz w:val="24"/>
          <w:szCs w:val="24"/>
        </w:rPr>
        <w:t xml:space="preserve">Pin-on-Disc </w:t>
      </w:r>
      <w:proofErr w:type="spellStart"/>
      <w:r w:rsidR="00554504" w:rsidRPr="004B60DE">
        <w:rPr>
          <w:b/>
          <w:sz w:val="24"/>
          <w:szCs w:val="24"/>
        </w:rPr>
        <w:t>Tribometer</w:t>
      </w:r>
      <w:proofErr w:type="spellEnd"/>
      <w:r w:rsidR="00554504" w:rsidRPr="00554504">
        <w:rPr>
          <w:b/>
          <w:sz w:val="26"/>
          <w:szCs w:val="26"/>
        </w:rPr>
        <w:t xml:space="preserve"> </w:t>
      </w:r>
      <w:r w:rsidR="00554504">
        <w:rPr>
          <w:sz w:val="26"/>
          <w:szCs w:val="26"/>
        </w:rPr>
        <w:t xml:space="preserve">– </w:t>
      </w:r>
      <w:r w:rsidR="00554504">
        <w:t xml:space="preserve">Worked with a group of student engineers to design and develop a fully functional </w:t>
      </w:r>
      <w:proofErr w:type="spellStart"/>
      <w:r w:rsidR="00554504">
        <w:t>tribometer</w:t>
      </w:r>
      <w:proofErr w:type="spellEnd"/>
      <w:r w:rsidR="00554504">
        <w:t xml:space="preserve"> for wear and friction testing. The </w:t>
      </w:r>
      <w:proofErr w:type="spellStart"/>
      <w:r w:rsidR="00554504">
        <w:t>tribometer</w:t>
      </w:r>
      <w:proofErr w:type="spellEnd"/>
      <w:r w:rsidR="00554504">
        <w:t xml:space="preserve"> has a variable speed control for any testing. The </w:t>
      </w:r>
      <w:proofErr w:type="spellStart"/>
      <w:r w:rsidR="00554504">
        <w:t>tribometer</w:t>
      </w:r>
      <w:proofErr w:type="spellEnd"/>
      <w:r w:rsidR="00554504">
        <w:t xml:space="preserve"> will be implemented into future engineering student’s lab experiments at the University </w:t>
      </w:r>
      <w:proofErr w:type="gramStart"/>
      <w:r w:rsidR="00554504">
        <w:t>of Ontario Institute of</w:t>
      </w:r>
      <w:proofErr w:type="gramEnd"/>
      <w:r w:rsidR="00554504">
        <w:t xml:space="preserve"> Technology.</w:t>
      </w:r>
    </w:p>
    <w:p w:rsidR="00360EF5" w:rsidRPr="00554504" w:rsidRDefault="00554504" w:rsidP="004B60DE">
      <w:pPr>
        <w:pStyle w:val="ListParagraph"/>
        <w:numPr>
          <w:ilvl w:val="0"/>
          <w:numId w:val="18"/>
        </w:numPr>
        <w:spacing w:before="0" w:after="160"/>
        <w:ind w:left="-1368"/>
        <w:rPr>
          <w:b/>
        </w:rPr>
      </w:pPr>
      <w:r w:rsidRPr="004B60DE">
        <w:rPr>
          <w:b/>
          <w:sz w:val="24"/>
          <w:szCs w:val="24"/>
        </w:rPr>
        <w:t>Button P</w:t>
      </w:r>
      <w:r w:rsidR="00391372" w:rsidRPr="004B60DE">
        <w:rPr>
          <w:b/>
          <w:sz w:val="24"/>
          <w:szCs w:val="24"/>
        </w:rPr>
        <w:t xml:space="preserve">ressure </w:t>
      </w:r>
      <w:r w:rsidRPr="004B60DE">
        <w:rPr>
          <w:b/>
          <w:sz w:val="24"/>
          <w:szCs w:val="24"/>
        </w:rPr>
        <w:t>T</w:t>
      </w:r>
      <w:r w:rsidR="00391372" w:rsidRPr="004B60DE">
        <w:rPr>
          <w:b/>
          <w:sz w:val="24"/>
          <w:szCs w:val="24"/>
        </w:rPr>
        <w:t>aps</w:t>
      </w:r>
      <w:r w:rsidRPr="0055450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–</w:t>
      </w:r>
      <w:r w:rsidRPr="00554504">
        <w:rPr>
          <w:b/>
          <w:sz w:val="26"/>
          <w:szCs w:val="26"/>
        </w:rPr>
        <w:t xml:space="preserve"> </w:t>
      </w:r>
      <w:r>
        <w:t xml:space="preserve">A client required small pressure taps for measuring pressure on their test object under high wind testing. I designed pressure taps that would work with </w:t>
      </w:r>
      <w:proofErr w:type="spellStart"/>
      <w:r w:rsidR="00A03AD6">
        <w:t>Scanivalve</w:t>
      </w:r>
      <w:proofErr w:type="spellEnd"/>
      <w:r w:rsidR="00A03AD6">
        <w:t xml:space="preserve"> pressure tubes for the test. Design, outsourcing manufacturing and implementation were all done under a strict deadline.</w:t>
      </w:r>
    </w:p>
    <w:p w:rsidR="00A03AD6" w:rsidRPr="00A03AD6" w:rsidRDefault="00A03AD6" w:rsidP="004B60DE">
      <w:pPr>
        <w:pStyle w:val="ListParagraph"/>
        <w:numPr>
          <w:ilvl w:val="0"/>
          <w:numId w:val="18"/>
        </w:numPr>
        <w:spacing w:before="0" w:after="160"/>
        <w:ind w:left="-1368"/>
        <w:rPr>
          <w:b/>
        </w:rPr>
      </w:pPr>
      <w:r w:rsidRPr="004B60DE">
        <w:rPr>
          <w:b/>
          <w:sz w:val="24"/>
          <w:szCs w:val="24"/>
        </w:rPr>
        <w:t>Balancer Gear plate</w:t>
      </w:r>
      <w:r>
        <w:rPr>
          <w:b/>
          <w:sz w:val="26"/>
          <w:szCs w:val="26"/>
        </w:rPr>
        <w:t xml:space="preserve"> – </w:t>
      </w:r>
      <w:r>
        <w:t xml:space="preserve">Design of a new gear plate for </w:t>
      </w:r>
      <w:proofErr w:type="spellStart"/>
      <w:proofErr w:type="gramStart"/>
      <w:r>
        <w:t>a</w:t>
      </w:r>
      <w:proofErr w:type="spellEnd"/>
      <w:proofErr w:type="gramEnd"/>
      <w:r>
        <w:t xml:space="preserve"> exhaust hose balancer at LEV-Co. This gear plate retro fit allowed for a ratchet and pawl system to now operate extremely efficient. The new design met customer needs as the old design gave the client problems with daily operation.</w:t>
      </w:r>
    </w:p>
    <w:p w:rsidR="00011FB3" w:rsidRPr="00554504" w:rsidRDefault="00391372" w:rsidP="004B60DE">
      <w:pPr>
        <w:pStyle w:val="ListParagraph"/>
        <w:numPr>
          <w:ilvl w:val="0"/>
          <w:numId w:val="18"/>
        </w:numPr>
        <w:spacing w:before="0" w:after="160"/>
        <w:ind w:left="-1368"/>
        <w:rPr>
          <w:b/>
        </w:rPr>
      </w:pPr>
      <w:r w:rsidRPr="004B60DE">
        <w:rPr>
          <w:b/>
          <w:sz w:val="24"/>
          <w:szCs w:val="24"/>
        </w:rPr>
        <w:t>H</w:t>
      </w:r>
      <w:r w:rsidR="00A03AD6" w:rsidRPr="004B60DE">
        <w:rPr>
          <w:b/>
          <w:sz w:val="24"/>
          <w:szCs w:val="24"/>
        </w:rPr>
        <w:t>ose Reel Re</w:t>
      </w:r>
      <w:r w:rsidRPr="004B60DE">
        <w:rPr>
          <w:b/>
          <w:sz w:val="24"/>
          <w:szCs w:val="24"/>
        </w:rPr>
        <w:t>design</w:t>
      </w:r>
      <w:r w:rsidR="00A03AD6">
        <w:rPr>
          <w:b/>
          <w:sz w:val="26"/>
          <w:szCs w:val="26"/>
        </w:rPr>
        <w:t xml:space="preserve"> – </w:t>
      </w:r>
      <w:r w:rsidR="00A03AD6">
        <w:t xml:space="preserve">Changing a 50 year old design of all standard hose reels used in machine shops, garage bays and any industrial setting, </w:t>
      </w:r>
      <w:proofErr w:type="gramStart"/>
      <w:r w:rsidR="00A03AD6">
        <w:t>My</w:t>
      </w:r>
      <w:proofErr w:type="gramEnd"/>
      <w:r w:rsidR="00A03AD6">
        <w:t xml:space="preserve"> design of the hose reel is much more compact, </w:t>
      </w:r>
      <w:proofErr w:type="spellStart"/>
      <w:r w:rsidR="00A03AD6">
        <w:t>effieent</w:t>
      </w:r>
      <w:proofErr w:type="spellEnd"/>
      <w:r w:rsidR="00A03AD6">
        <w:t xml:space="preserve"> in locking and overall client use.</w:t>
      </w:r>
    </w:p>
    <w:p w:rsidR="00554504" w:rsidRPr="004B60DE" w:rsidRDefault="00391372" w:rsidP="004B60DE">
      <w:pPr>
        <w:pStyle w:val="ListParagraph"/>
        <w:numPr>
          <w:ilvl w:val="0"/>
          <w:numId w:val="18"/>
        </w:numPr>
        <w:spacing w:before="0" w:after="160"/>
        <w:ind w:left="-1368"/>
        <w:rPr>
          <w:b/>
        </w:rPr>
      </w:pPr>
      <w:r w:rsidRPr="004B60DE">
        <w:rPr>
          <w:b/>
          <w:sz w:val="24"/>
          <w:szCs w:val="24"/>
        </w:rPr>
        <w:t>Vehicle Refrigeration</w:t>
      </w:r>
      <w:r w:rsidR="00A03AD6" w:rsidRPr="004B60DE">
        <w:rPr>
          <w:sz w:val="24"/>
          <w:szCs w:val="24"/>
        </w:rPr>
        <w:t xml:space="preserve"> –</w:t>
      </w:r>
      <w:r w:rsidR="00A03AD6">
        <w:rPr>
          <w:sz w:val="26"/>
          <w:szCs w:val="26"/>
        </w:rPr>
        <w:t xml:space="preserve"> </w:t>
      </w:r>
      <w:r w:rsidR="00A03AD6">
        <w:t>Ran tests on a vehicle to find optimal refrigeration levels in a common vehicle for a client. Reported to client with a full report write up with conclusions and findings</w:t>
      </w:r>
      <w:r w:rsidR="00263DA8">
        <w:t>.</w:t>
      </w:r>
    </w:p>
    <w:p w:rsidR="004B60DE" w:rsidRPr="004B60DE" w:rsidRDefault="004B60DE" w:rsidP="008E23C7">
      <w:pPr>
        <w:spacing w:before="0" w:after="160"/>
        <w:ind w:left="-2016"/>
      </w:pPr>
      <w:r w:rsidRPr="008E23C7">
        <w:rPr>
          <w:sz w:val="26"/>
          <w:szCs w:val="26"/>
        </w:rPr>
        <w:t xml:space="preserve">References </w:t>
      </w:r>
      <w:r w:rsidR="00C84CE2">
        <w:rPr>
          <w:sz w:val="26"/>
          <w:szCs w:val="26"/>
        </w:rPr>
        <w:t xml:space="preserve">are </w:t>
      </w:r>
      <w:bookmarkStart w:id="0" w:name="_GoBack"/>
      <w:bookmarkEnd w:id="0"/>
      <w:r w:rsidRPr="008E23C7">
        <w:rPr>
          <w:sz w:val="26"/>
          <w:szCs w:val="26"/>
        </w:rPr>
        <w:t>available upon request.</w:t>
      </w:r>
    </w:p>
    <w:sectPr w:rsidR="004B60DE" w:rsidRPr="004B60DE" w:rsidSect="003F347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800" w:bottom="1440" w:left="4018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CAD" w:rsidRDefault="00840CAD">
      <w:r>
        <w:separator/>
      </w:r>
    </w:p>
  </w:endnote>
  <w:endnote w:type="continuationSeparator" w:id="0">
    <w:p w:rsidR="00840CAD" w:rsidRDefault="0084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3C7" w:rsidRDefault="008E23C7">
    <w:pPr>
      <w:pStyle w:val="Footer"/>
      <w:rPr>
        <w:caps w:val="0"/>
        <w:noProof/>
        <w:color w:val="4F81BD" w:themeColor="accent1"/>
      </w:rPr>
    </w:pPr>
    <w:r>
      <w:rPr>
        <w:caps w:val="0"/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aps w:val="0"/>
        <w:color w:val="4F81BD" w:themeColor="accent1"/>
      </w:rPr>
      <w:fldChar w:fldCharType="separate"/>
    </w:r>
    <w:r w:rsidR="00C84CE2">
      <w:rPr>
        <w:noProof/>
        <w:color w:val="4F81BD" w:themeColor="accent1"/>
      </w:rPr>
      <w:t>2</w:t>
    </w:r>
    <w:r>
      <w:rPr>
        <w:caps w:val="0"/>
        <w:noProof/>
        <w:color w:val="4F81BD" w:themeColor="accent1"/>
      </w:rPr>
      <w:fldChar w:fldCharType="end"/>
    </w:r>
  </w:p>
  <w:p w:rsidR="00095B9A" w:rsidRDefault="00095B9A" w:rsidP="003F3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3C7" w:rsidRDefault="008E23C7">
    <w:pPr>
      <w:pStyle w:val="Footer"/>
      <w:rPr>
        <w:caps w:val="0"/>
        <w:noProof/>
        <w:color w:val="4F81BD" w:themeColor="accent1"/>
      </w:rPr>
    </w:pPr>
    <w:r>
      <w:rPr>
        <w:caps w:val="0"/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aps w:val="0"/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aps w:val="0"/>
        <w:noProof/>
        <w:color w:val="4F81BD" w:themeColor="accent1"/>
      </w:rPr>
      <w:fldChar w:fldCharType="end"/>
    </w:r>
  </w:p>
  <w:p w:rsidR="00AC6223" w:rsidRDefault="00AC6223" w:rsidP="003F3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CAD" w:rsidRDefault="00840CAD">
      <w:r>
        <w:separator/>
      </w:r>
    </w:p>
  </w:footnote>
  <w:footnote w:type="continuationSeparator" w:id="0">
    <w:p w:rsidR="00840CAD" w:rsidRDefault="0084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636" w:rsidRPr="008459FA" w:rsidRDefault="00882636" w:rsidP="00882636">
    <w:pPr>
      <w:pStyle w:val="Title"/>
      <w:spacing w:after="100" w:afterAutospacing="1" w:line="240" w:lineRule="auto"/>
      <w:ind w:left="-2016"/>
      <w:rPr>
        <w:b/>
        <w:sz w:val="52"/>
        <w:szCs w:val="52"/>
      </w:rPr>
    </w:pPr>
    <w:r w:rsidRPr="008459FA">
      <w:rPr>
        <w:b/>
        <w:sz w:val="52"/>
        <w:szCs w:val="52"/>
      </w:rPr>
      <w:t>Dylan bujara</w:t>
    </w:r>
  </w:p>
  <w:p w:rsidR="00882636" w:rsidRDefault="00840CAD" w:rsidP="00882636">
    <w:pPr>
      <w:pStyle w:val="Heading4"/>
      <w:ind w:left="-2448"/>
      <w:jc w:val="center"/>
    </w:pPr>
    <w:hyperlink r:id="rId1" w:history="1">
      <w:r w:rsidR="00882636" w:rsidRPr="007D62AC">
        <w:t>dylan.bujara@uoit.net</w:t>
      </w:r>
    </w:hyperlink>
    <w:r w:rsidR="00882636">
      <w:t xml:space="preserve">, (289)-600-9694, </w:t>
    </w:r>
    <w:r w:rsidR="00882636" w:rsidRPr="008459FA">
      <w:t>39 Habitant Crescent, Whitby ON, L1P 1E1</w:t>
    </w:r>
  </w:p>
  <w:p w:rsidR="00882636" w:rsidRDefault="00882636" w:rsidP="00882636">
    <w:pPr>
      <w:pStyle w:val="Heading4"/>
      <w:ind w:left="-2448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9FA" w:rsidRPr="008459FA" w:rsidRDefault="008459FA" w:rsidP="007D62AC">
    <w:pPr>
      <w:pStyle w:val="Title"/>
      <w:spacing w:after="100" w:afterAutospacing="1" w:line="240" w:lineRule="auto"/>
      <w:ind w:left="-2016"/>
      <w:rPr>
        <w:b/>
        <w:sz w:val="52"/>
        <w:szCs w:val="52"/>
      </w:rPr>
    </w:pPr>
    <w:r w:rsidRPr="008459FA">
      <w:rPr>
        <w:b/>
        <w:sz w:val="52"/>
        <w:szCs w:val="52"/>
      </w:rPr>
      <w:t xml:space="preserve">Dylan </w:t>
    </w:r>
    <w:r w:rsidRPr="004B60DE">
      <w:rPr>
        <w:rFonts w:asciiTheme="minorHAnsi" w:hAnsiTheme="minorHAnsi" w:cstheme="minorHAnsi"/>
        <w:b/>
        <w:sz w:val="52"/>
        <w:szCs w:val="52"/>
      </w:rPr>
      <w:t>bujara</w:t>
    </w:r>
  </w:p>
  <w:p w:rsidR="008459FA" w:rsidRPr="008459FA" w:rsidRDefault="00840CAD" w:rsidP="007D62AC">
    <w:pPr>
      <w:pStyle w:val="Heading4"/>
      <w:ind w:left="-2448"/>
      <w:jc w:val="center"/>
    </w:pPr>
    <w:hyperlink r:id="rId1" w:history="1">
      <w:r w:rsidR="00820C4F" w:rsidRPr="00B63C88">
        <w:rPr>
          <w:rStyle w:val="Hyperlink"/>
        </w:rPr>
        <w:t>dylan.bujara@uoit.net</w:t>
      </w:r>
    </w:hyperlink>
    <w:r w:rsidR="00820C4F">
      <w:t xml:space="preserve">, (289) </w:t>
    </w:r>
    <w:r w:rsidR="007D62AC">
      <w:t xml:space="preserve">600-9694, </w:t>
    </w:r>
    <w:r w:rsidR="008459FA" w:rsidRPr="008459FA">
      <w:t>39 Habitant Crescent, Whitby ON, L1P 1E1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5CF6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1475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403B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8A69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545D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69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76AB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0AF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F8D19FF"/>
    <w:multiLevelType w:val="hybridMultilevel"/>
    <w:tmpl w:val="F806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36168"/>
    <w:multiLevelType w:val="multilevel"/>
    <w:tmpl w:val="44140BC8"/>
    <w:lvl w:ilvl="0">
      <w:start w:val="1"/>
      <w:numFmt w:val="bullet"/>
      <w:pStyle w:val="List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3981886"/>
    <w:multiLevelType w:val="multilevel"/>
    <w:tmpl w:val="6C405204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2761B0"/>
    <w:multiLevelType w:val="hybridMultilevel"/>
    <w:tmpl w:val="E09ED2DA"/>
    <w:lvl w:ilvl="0" w:tplc="0409000B">
      <w:start w:val="1"/>
      <w:numFmt w:val="bullet"/>
      <w:lvlText w:val="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3A5625F9"/>
    <w:multiLevelType w:val="hybridMultilevel"/>
    <w:tmpl w:val="18909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60BE3"/>
    <w:multiLevelType w:val="hybridMultilevel"/>
    <w:tmpl w:val="65BC7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96A22"/>
    <w:multiLevelType w:val="hybridMultilevel"/>
    <w:tmpl w:val="CB645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03438"/>
    <w:multiLevelType w:val="hybridMultilevel"/>
    <w:tmpl w:val="0CE04436"/>
    <w:lvl w:ilvl="0" w:tplc="0409000B">
      <w:start w:val="1"/>
      <w:numFmt w:val="bullet"/>
      <w:lvlText w:val="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6ABB49DE"/>
    <w:multiLevelType w:val="multilevel"/>
    <w:tmpl w:val="B97ED04A"/>
    <w:styleLink w:val="Multileve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6BEF0655"/>
    <w:multiLevelType w:val="hybridMultilevel"/>
    <w:tmpl w:val="13CCF6E6"/>
    <w:lvl w:ilvl="0" w:tplc="0409000B">
      <w:start w:val="1"/>
      <w:numFmt w:val="bullet"/>
      <w:lvlText w:val=""/>
      <w:lvlJc w:val="left"/>
      <w:pPr>
        <w:ind w:left="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6"/>
  </w:num>
  <w:num w:numId="12">
    <w:abstractNumId w:val="13"/>
  </w:num>
  <w:num w:numId="13">
    <w:abstractNumId w:val="17"/>
  </w:num>
  <w:num w:numId="14">
    <w:abstractNumId w:val="14"/>
  </w:num>
  <w:num w:numId="15">
    <w:abstractNumId w:val="11"/>
  </w:num>
  <w:num w:numId="16">
    <w:abstractNumId w:val="8"/>
  </w:num>
  <w:num w:numId="17">
    <w:abstractNumId w:val="15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50"/>
    <w:rsid w:val="00006A3E"/>
    <w:rsid w:val="00011FB3"/>
    <w:rsid w:val="000133B9"/>
    <w:rsid w:val="00027507"/>
    <w:rsid w:val="00094606"/>
    <w:rsid w:val="00095B9A"/>
    <w:rsid w:val="000A3F3C"/>
    <w:rsid w:val="00127431"/>
    <w:rsid w:val="00144399"/>
    <w:rsid w:val="0019236F"/>
    <w:rsid w:val="001B2F37"/>
    <w:rsid w:val="001F25C0"/>
    <w:rsid w:val="00215D0C"/>
    <w:rsid w:val="00242A87"/>
    <w:rsid w:val="00263DA8"/>
    <w:rsid w:val="002965FA"/>
    <w:rsid w:val="002C1584"/>
    <w:rsid w:val="002C73D5"/>
    <w:rsid w:val="002E69E7"/>
    <w:rsid w:val="0034601F"/>
    <w:rsid w:val="00355032"/>
    <w:rsid w:val="00360EF5"/>
    <w:rsid w:val="00362B5B"/>
    <w:rsid w:val="00366D50"/>
    <w:rsid w:val="00385CE0"/>
    <w:rsid w:val="00391372"/>
    <w:rsid w:val="003A0266"/>
    <w:rsid w:val="003A648A"/>
    <w:rsid w:val="003C15DA"/>
    <w:rsid w:val="003C68A8"/>
    <w:rsid w:val="003F347D"/>
    <w:rsid w:val="00435546"/>
    <w:rsid w:val="004828B2"/>
    <w:rsid w:val="004B60DE"/>
    <w:rsid w:val="004D4BC7"/>
    <w:rsid w:val="004F6C70"/>
    <w:rsid w:val="0050685A"/>
    <w:rsid w:val="00520181"/>
    <w:rsid w:val="00530B30"/>
    <w:rsid w:val="00540124"/>
    <w:rsid w:val="005527F7"/>
    <w:rsid w:val="00554504"/>
    <w:rsid w:val="00576E0A"/>
    <w:rsid w:val="005C3DAE"/>
    <w:rsid w:val="005E5362"/>
    <w:rsid w:val="00610112"/>
    <w:rsid w:val="00640DA6"/>
    <w:rsid w:val="006572F4"/>
    <w:rsid w:val="006678D7"/>
    <w:rsid w:val="006825F3"/>
    <w:rsid w:val="006E6495"/>
    <w:rsid w:val="007175F4"/>
    <w:rsid w:val="00750BE8"/>
    <w:rsid w:val="00775169"/>
    <w:rsid w:val="0079569B"/>
    <w:rsid w:val="007B2B63"/>
    <w:rsid w:val="007C3EE3"/>
    <w:rsid w:val="007D48EE"/>
    <w:rsid w:val="007D62AC"/>
    <w:rsid w:val="00814170"/>
    <w:rsid w:val="00820C4F"/>
    <w:rsid w:val="00840CAD"/>
    <w:rsid w:val="008459FA"/>
    <w:rsid w:val="00882636"/>
    <w:rsid w:val="00892292"/>
    <w:rsid w:val="008A44DA"/>
    <w:rsid w:val="008D710C"/>
    <w:rsid w:val="008E23C7"/>
    <w:rsid w:val="008F49E1"/>
    <w:rsid w:val="008F55AE"/>
    <w:rsid w:val="00907D5F"/>
    <w:rsid w:val="0091476A"/>
    <w:rsid w:val="00955AC2"/>
    <w:rsid w:val="009753FA"/>
    <w:rsid w:val="009924A5"/>
    <w:rsid w:val="009B284D"/>
    <w:rsid w:val="00A023AE"/>
    <w:rsid w:val="00A03AD6"/>
    <w:rsid w:val="00A07342"/>
    <w:rsid w:val="00A12670"/>
    <w:rsid w:val="00A54AB8"/>
    <w:rsid w:val="00AC6223"/>
    <w:rsid w:val="00AC70ED"/>
    <w:rsid w:val="00AD18DE"/>
    <w:rsid w:val="00AD18E9"/>
    <w:rsid w:val="00B35EBC"/>
    <w:rsid w:val="00B838E6"/>
    <w:rsid w:val="00BA654B"/>
    <w:rsid w:val="00BD5CB2"/>
    <w:rsid w:val="00C14A9B"/>
    <w:rsid w:val="00C15E3A"/>
    <w:rsid w:val="00C406B8"/>
    <w:rsid w:val="00C42F2A"/>
    <w:rsid w:val="00C64D84"/>
    <w:rsid w:val="00C84CE2"/>
    <w:rsid w:val="00CA41FB"/>
    <w:rsid w:val="00CA5E71"/>
    <w:rsid w:val="00CA7C59"/>
    <w:rsid w:val="00CC375A"/>
    <w:rsid w:val="00CC4C1A"/>
    <w:rsid w:val="00CC57B0"/>
    <w:rsid w:val="00D20C1E"/>
    <w:rsid w:val="00D23950"/>
    <w:rsid w:val="00DE3B0C"/>
    <w:rsid w:val="00E05AB4"/>
    <w:rsid w:val="00E12FC4"/>
    <w:rsid w:val="00E3316A"/>
    <w:rsid w:val="00E356A4"/>
    <w:rsid w:val="00E62769"/>
    <w:rsid w:val="00E65E32"/>
    <w:rsid w:val="00E6655D"/>
    <w:rsid w:val="00E86BAE"/>
    <w:rsid w:val="00E92253"/>
    <w:rsid w:val="00EA5CFD"/>
    <w:rsid w:val="00EF5669"/>
    <w:rsid w:val="00F03975"/>
    <w:rsid w:val="00F146BB"/>
    <w:rsid w:val="00F473D6"/>
    <w:rsid w:val="00F528F8"/>
    <w:rsid w:val="00FC7C21"/>
    <w:rsid w:val="00FD6F91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A4FC3"/>
  <w15:docId w15:val="{7ACEDD8E-19A9-4F7E-B186-8033B977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27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styleId="GridTable1Light">
    <w:name w:val="Grid Table 1 Light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uiPriority w:val="99"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1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1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styleId="PlainTable1">
    <w:name w:val="Plain Table 1"/>
    <w:basedOn w:val="TableNormal"/>
    <w:uiPriority w:val="41"/>
    <w:rsid w:val="006825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825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825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5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825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customStyle="1" w:styleId="SmartHyperlink">
    <w:name w:val="Smart Hyperlink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ylan.bujara@uoit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ylan.bujara@uoi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557930\AppData\Roaming\Microsoft\Templates\Sales%20manager%20resume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6B58DE58EE4965B28746819D330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2A103-41DF-4136-B28B-CAA6C4E6982C}"/>
      </w:docPartPr>
      <w:docPartBody>
        <w:p w:rsidR="003C069F" w:rsidRDefault="0042361C">
          <w:pPr>
            <w:pStyle w:val="596B58DE58EE4965B28746819D330CFC"/>
          </w:pPr>
          <w:r w:rsidRPr="00640DA6">
            <w:t>Objective</w:t>
          </w:r>
        </w:p>
      </w:docPartBody>
    </w:docPart>
    <w:docPart>
      <w:docPartPr>
        <w:name w:val="B8DACCA4C2C940BCA4E1F984868E4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EDF1-C1F0-4545-8B89-E0CD720B9FA4}"/>
      </w:docPartPr>
      <w:docPartBody>
        <w:p w:rsidR="003C069F" w:rsidRDefault="0042361C">
          <w:pPr>
            <w:pStyle w:val="B8DACCA4C2C940BCA4E1F984868E4BE1"/>
          </w:pPr>
          <w:r>
            <w:t>Skills &amp; Abilities</w:t>
          </w:r>
        </w:p>
      </w:docPartBody>
    </w:docPart>
    <w:docPart>
      <w:docPartPr>
        <w:name w:val="AFE9AC8B6CA1470BA8D84EFBABA2D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6364C-1DCC-4742-A4C2-8819C7CFCAF6}"/>
      </w:docPartPr>
      <w:docPartBody>
        <w:p w:rsidR="003C069F" w:rsidRDefault="0042361C">
          <w:pPr>
            <w:pStyle w:val="AFE9AC8B6CA1470BA8D84EFBABA2DC31"/>
          </w:pPr>
          <w:r w:rsidRPr="00640DA6">
            <w:t>Experience</w:t>
          </w:r>
        </w:p>
      </w:docPartBody>
    </w:docPart>
    <w:docPart>
      <w:docPartPr>
        <w:name w:val="1BC0C874C7BC42C6B9E461BC5AAD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E4365-617E-40E8-B1C2-E409F97D1C48}"/>
      </w:docPartPr>
      <w:docPartBody>
        <w:p w:rsidR="003C069F" w:rsidRDefault="004842E7" w:rsidP="004842E7">
          <w:pPr>
            <w:pStyle w:val="1BC0C874C7BC42C6B9E461BC5AADBFA9"/>
          </w:pPr>
          <w:r w:rsidRPr="00640DA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E7"/>
    <w:rsid w:val="00300D7B"/>
    <w:rsid w:val="003C069F"/>
    <w:rsid w:val="0042361C"/>
    <w:rsid w:val="004564CC"/>
    <w:rsid w:val="004842E7"/>
    <w:rsid w:val="0068337E"/>
    <w:rsid w:val="00746A4E"/>
    <w:rsid w:val="00A70265"/>
    <w:rsid w:val="00D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590DB54C554AB2BB1CE720A40E2585">
    <w:name w:val="6B590DB54C554AB2BB1CE720A40E2585"/>
  </w:style>
  <w:style w:type="paragraph" w:customStyle="1" w:styleId="596B58DE58EE4965B28746819D330CFC">
    <w:name w:val="596B58DE58EE4965B28746819D330CFC"/>
  </w:style>
  <w:style w:type="paragraph" w:customStyle="1" w:styleId="7F5EC6A0EFF84FF2B81BA4969D146D31">
    <w:name w:val="7F5EC6A0EFF84FF2B81BA4969D146D31"/>
  </w:style>
  <w:style w:type="paragraph" w:customStyle="1" w:styleId="B8DACCA4C2C940BCA4E1F984868E4BE1">
    <w:name w:val="B8DACCA4C2C940BCA4E1F984868E4BE1"/>
  </w:style>
  <w:style w:type="paragraph" w:customStyle="1" w:styleId="56320649531A42DF957F214D2C198E89">
    <w:name w:val="56320649531A42DF957F214D2C198E89"/>
  </w:style>
  <w:style w:type="paragraph" w:customStyle="1" w:styleId="AFE9AC8B6CA1470BA8D84EFBABA2DC31">
    <w:name w:val="AFE9AC8B6CA1470BA8D84EFBABA2DC31"/>
  </w:style>
  <w:style w:type="paragraph" w:customStyle="1" w:styleId="EBB3DB24445E4BBAB6E687BCEE066FC6">
    <w:name w:val="EBB3DB24445E4BBAB6E687BCEE066FC6"/>
  </w:style>
  <w:style w:type="paragraph" w:customStyle="1" w:styleId="86EC356D9A794A3CA0495579A8F88EDD">
    <w:name w:val="86EC356D9A794A3CA0495579A8F88EDD"/>
  </w:style>
  <w:style w:type="paragraph" w:customStyle="1" w:styleId="BA96BF7AFCE943F987FB88DE412D6742">
    <w:name w:val="BA96BF7AFCE943F987FB88DE412D6742"/>
  </w:style>
  <w:style w:type="paragraph" w:customStyle="1" w:styleId="2347625F26C544AC8E132BA1F9CA46E7">
    <w:name w:val="2347625F26C544AC8E132BA1F9CA46E7"/>
  </w:style>
  <w:style w:type="paragraph" w:customStyle="1" w:styleId="C4C2BCD1725347A2A7796D0D6EFECAF8">
    <w:name w:val="C4C2BCD1725347A2A7796D0D6EFECAF8"/>
  </w:style>
  <w:style w:type="paragraph" w:customStyle="1" w:styleId="9331FB29755C4CC0A518948A7CDAD938">
    <w:name w:val="9331FB29755C4CC0A518948A7CDAD938"/>
  </w:style>
  <w:style w:type="paragraph" w:customStyle="1" w:styleId="0450DFDAB3564E83B974073442AAA5CA">
    <w:name w:val="0450DFDAB3564E83B974073442AAA5CA"/>
  </w:style>
  <w:style w:type="paragraph" w:customStyle="1" w:styleId="113F274073AB4699B663BC18FF0935DF">
    <w:name w:val="113F274073AB4699B663BC18FF0935DF"/>
  </w:style>
  <w:style w:type="paragraph" w:customStyle="1" w:styleId="7E892A945A1542C4BD8D10B3D12CB1D0">
    <w:name w:val="7E892A945A1542C4BD8D10B3D12CB1D0"/>
  </w:style>
  <w:style w:type="paragraph" w:customStyle="1" w:styleId="ADD151EC5D72494CB95D53ED1724D96B">
    <w:name w:val="ADD151EC5D72494CB95D53ED1724D96B"/>
  </w:style>
  <w:style w:type="paragraph" w:customStyle="1" w:styleId="F35A928FF3AD4EA88CFB4DC3EF4472BB">
    <w:name w:val="F35A928FF3AD4EA88CFB4DC3EF4472BB"/>
  </w:style>
  <w:style w:type="paragraph" w:customStyle="1" w:styleId="4B1BB0D1868F435CB40E02F669746EEB">
    <w:name w:val="4B1BB0D1868F435CB40E02F669746EEB"/>
  </w:style>
  <w:style w:type="paragraph" w:customStyle="1" w:styleId="EF4303E31880403E9C87288C365BBBED">
    <w:name w:val="EF4303E31880403E9C87288C365BBBED"/>
  </w:style>
  <w:style w:type="paragraph" w:customStyle="1" w:styleId="A859ED35355C41EFB8E5A3D8FD833FC3">
    <w:name w:val="A859ED35355C41EFB8E5A3D8FD833FC3"/>
  </w:style>
  <w:style w:type="paragraph" w:customStyle="1" w:styleId="F5F065B250A949DCB894C688717860BE">
    <w:name w:val="F5F065B250A949DCB894C688717860BE"/>
  </w:style>
  <w:style w:type="paragraph" w:customStyle="1" w:styleId="05DEE7A5A50A412C92A6C4217833E0C0">
    <w:name w:val="05DEE7A5A50A412C92A6C4217833E0C0"/>
  </w:style>
  <w:style w:type="paragraph" w:customStyle="1" w:styleId="71E1E68F1B084A94B2BD17881A057219">
    <w:name w:val="71E1E68F1B084A94B2BD17881A057219"/>
  </w:style>
  <w:style w:type="paragraph" w:customStyle="1" w:styleId="AD1AC1B79EFF42228B43FEC629D2A9B9">
    <w:name w:val="AD1AC1B79EFF42228B43FEC629D2A9B9"/>
  </w:style>
  <w:style w:type="paragraph" w:customStyle="1" w:styleId="8B186E5BB83A4DF8A68E405F48647CC7">
    <w:name w:val="8B186E5BB83A4DF8A68E405F48647CC7"/>
  </w:style>
  <w:style w:type="paragraph" w:customStyle="1" w:styleId="224E38E2512D4FCBBADFF8FFCFD6E86E">
    <w:name w:val="224E38E2512D4FCBBADFF8FFCFD6E86E"/>
  </w:style>
  <w:style w:type="paragraph" w:customStyle="1" w:styleId="15DE866650F24E5589F2C662C4BD83C3">
    <w:name w:val="15DE866650F24E5589F2C662C4BD83C3"/>
  </w:style>
  <w:style w:type="paragraph" w:customStyle="1" w:styleId="076AC3197FBF43FCBE32E93DB43257C1">
    <w:name w:val="076AC3197FBF43FCBE32E93DB43257C1"/>
  </w:style>
  <w:style w:type="paragraph" w:customStyle="1" w:styleId="4F0D1C77F09849BC8BB89B9E8001C176">
    <w:name w:val="4F0D1C77F09849BC8BB89B9E8001C176"/>
  </w:style>
  <w:style w:type="paragraph" w:customStyle="1" w:styleId="641F6EDB7EDC44628023580B5FA84347">
    <w:name w:val="641F6EDB7EDC44628023580B5FA84347"/>
  </w:style>
  <w:style w:type="paragraph" w:customStyle="1" w:styleId="8AD4D3F554C54B97968320A729E09D9D">
    <w:name w:val="8AD4D3F554C54B97968320A729E09D9D"/>
  </w:style>
  <w:style w:type="paragraph" w:customStyle="1" w:styleId="5DA7FFE93E56457C8D97FC9D5B14ADEF">
    <w:name w:val="5DA7FFE93E56457C8D97FC9D5B14ADEF"/>
  </w:style>
  <w:style w:type="paragraph" w:customStyle="1" w:styleId="5DD97B16CA18407D914046FA360E019B">
    <w:name w:val="5DD97B16CA18407D914046FA360E019B"/>
  </w:style>
  <w:style w:type="paragraph" w:customStyle="1" w:styleId="1BC0C874C7BC42C6B9E461BC5AADBFA9">
    <w:name w:val="1BC0C874C7BC42C6B9E461BC5AADBFA9"/>
    <w:rsid w:val="004842E7"/>
  </w:style>
  <w:style w:type="paragraph" w:customStyle="1" w:styleId="4C99C28A3A8945BAB2CD7C4232B9F640">
    <w:name w:val="4C99C28A3A8945BAB2CD7C4232B9F640"/>
    <w:rsid w:val="00683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FDBE6-3D02-4DAF-8C76-5FCA892B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20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Dylan Bujara</cp:lastModifiedBy>
  <cp:revision>3</cp:revision>
  <cp:lastPrinted>2003-12-31T20:25:00Z</cp:lastPrinted>
  <dcterms:created xsi:type="dcterms:W3CDTF">2018-02-20T21:42:00Z</dcterms:created>
  <dcterms:modified xsi:type="dcterms:W3CDTF">2018-02-20T22:40:00Z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