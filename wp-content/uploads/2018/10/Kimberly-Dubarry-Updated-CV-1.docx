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1"/>
        <w:tblW w:w="10278" w:type="dxa"/>
        <w:tblLayout w:type="fixed"/>
        <w:tblLook w:val="00A0" w:firstRow="1" w:lastRow="0" w:firstColumn="1" w:lastColumn="0" w:noHBand="0" w:noVBand="0"/>
      </w:tblPr>
      <w:tblGrid>
        <w:gridCol w:w="7560"/>
        <w:gridCol w:w="2718"/>
      </w:tblGrid>
      <w:tr w:rsidR="0016572C" w:rsidTr="009405AF">
        <w:tc>
          <w:tcPr>
            <w:tcW w:w="7560" w:type="dxa"/>
          </w:tcPr>
          <w:p w:rsidR="0016572C" w:rsidRPr="002A4DDF" w:rsidRDefault="00194848" w:rsidP="00932F04">
            <w:pPr>
              <w:pStyle w:val="ProjectResumeH2"/>
              <w:spacing w:line="240" w:lineRule="auto"/>
            </w:pPr>
            <w:r>
              <w:t xml:space="preserve">Project Manager - </w:t>
            </w:r>
            <w:r w:rsidR="00F617F2">
              <w:t>environmental</w:t>
            </w:r>
          </w:p>
          <w:p w:rsidR="009405AF" w:rsidRDefault="000D475C" w:rsidP="00EF729B">
            <w:pPr>
              <w:pStyle w:val="ResumeBodyText"/>
              <w:jc w:val="both"/>
              <w:rPr>
                <w:rFonts w:ascii="Franklin Gothic Book" w:hAnsi="Franklin Gothic Book"/>
                <w:color w:val="000000"/>
                <w:sz w:val="20"/>
                <w:szCs w:val="24"/>
              </w:rPr>
            </w:pP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M</w:t>
            </w:r>
            <w:r w:rsidR="00DC7E46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. </w:t>
            </w:r>
            <w:r w:rsidR="00DC7E46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Kimberly Dubarry </w:t>
            </w: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has 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environmental engineering </w:t>
            </w: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experience 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managing </w:t>
            </w: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multi-disciplinary projects including 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>environmental site assessment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DF6BD5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site characterization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9D16DE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>and remediation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.</w:t>
            </w:r>
            <w:r w:rsidR="00415C91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Kim</w:t>
            </w:r>
            <w:r w:rsidR="00194848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berly is currently a 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>project manager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and engineer-in-training 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providing technical support 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>on environmental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site assessment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194848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>designated substances and hazardous materials survey</w:t>
            </w:r>
            <w:r w:rsidR="00FA2FCB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. </w:t>
            </w:r>
          </w:p>
          <w:p w:rsidR="000063DB" w:rsidRDefault="00FA2FCB" w:rsidP="00EF729B">
            <w:pPr>
              <w:pStyle w:val="ResumeBodyText"/>
              <w:jc w:val="both"/>
              <w:rPr>
                <w:rFonts w:ascii="Franklin Gothic Book" w:hAnsi="Franklin Gothic Book"/>
                <w:color w:val="000000"/>
                <w:sz w:val="20"/>
                <w:szCs w:val="24"/>
              </w:rPr>
            </w:pPr>
            <w:r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Kimberly has </w:t>
            </w:r>
            <w:r w:rsidR="000063DB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also </w:t>
            </w:r>
            <w:r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worked 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in the </w:t>
            </w:r>
            <w:r w:rsidR="005969DC">
              <w:rPr>
                <w:rFonts w:ascii="Franklin Gothic Book" w:hAnsi="Franklin Gothic Book"/>
                <w:color w:val="000000"/>
                <w:sz w:val="20"/>
                <w:szCs w:val="24"/>
              </w:rPr>
              <w:t>nuclear industry</w:t>
            </w:r>
            <w:r w:rsidR="000905A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>on</w:t>
            </w:r>
            <w:r w:rsidR="000905A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415C91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a 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large</w:t>
            </w:r>
            <w:r w:rsidR="0004036F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-scale 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project</w:t>
            </w:r>
            <w:r w:rsidR="0004036F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053D4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involving the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remediation</w:t>
            </w:r>
            <w:r w:rsidR="00053D4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of an estimated 1.2 million cubic </w:t>
            </w:r>
            <w:proofErr w:type="spellStart"/>
            <w:r w:rsidR="00053D4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metres</w:t>
            </w:r>
            <w:proofErr w:type="spellEnd"/>
            <w:r w:rsidR="00053D4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of historic low-level radioactive waste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>.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This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highly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-regulated work environment involved collaboration with large project teams, multiple stakeholders, and 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>project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0063DB">
              <w:rPr>
                <w:rFonts w:ascii="Franklin Gothic Book" w:hAnsi="Franklin Gothic Book"/>
                <w:color w:val="000000"/>
                <w:sz w:val="20"/>
                <w:szCs w:val="24"/>
              </w:rPr>
              <w:t>coordination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of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4,800 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>properties.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P</w:t>
            </w:r>
            <w:r w:rsidR="000063DB">
              <w:rPr>
                <w:rFonts w:ascii="Franklin Gothic Book" w:hAnsi="Franklin Gothic Book"/>
                <w:color w:val="000000"/>
                <w:sz w:val="20"/>
                <w:szCs w:val="24"/>
              </w:rPr>
              <w:t>reviously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Kimberly 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worked in 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>environmental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consulting managing Phase I, </w:t>
            </w:r>
            <w:r w:rsidR="00B96EDE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II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>, and III</w:t>
            </w:r>
            <w:r w:rsidR="00B96EDE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environmental site assessments,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environmental subsurface </w:t>
            </w:r>
            <w:r w:rsidR="00D6554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investigations, </w:t>
            </w:r>
            <w:r w:rsidR="009405AF">
              <w:rPr>
                <w:rFonts w:ascii="Franklin Gothic Book" w:hAnsi="Franklin Gothic Book"/>
                <w:color w:val="000000"/>
                <w:sz w:val="20"/>
                <w:szCs w:val="24"/>
              </w:rPr>
              <w:t>groundwater monitoring programs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B96EDE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underground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storage</w:t>
            </w:r>
            <w:r w:rsidR="00B96EDE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tank removals, and designated hazardous substance inspections in Ontario.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</w:p>
          <w:p w:rsidR="000D475C" w:rsidRPr="002A4DDF" w:rsidRDefault="009405AF" w:rsidP="00EF729B">
            <w:pPr>
              <w:pStyle w:val="ResumeBodyText"/>
              <w:jc w:val="both"/>
              <w:rPr>
                <w:rFonts w:ascii="Franklin Gothic Book" w:hAnsi="Franklin Gothic Book"/>
                <w:color w:val="000000"/>
                <w:sz w:val="20"/>
                <w:szCs w:val="24"/>
              </w:rPr>
            </w:pPr>
            <w:r>
              <w:rPr>
                <w:rFonts w:ascii="Franklin Gothic Book" w:hAnsi="Franklin Gothic Book"/>
                <w:color w:val="000000"/>
                <w:sz w:val="20"/>
                <w:szCs w:val="24"/>
              </w:rPr>
              <w:t>Kimberly’s</w:t>
            </w:r>
            <w:r w:rsidR="00453765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>area</w:t>
            </w:r>
            <w:r w:rsidR="0050046A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of 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expertise include</w:t>
            </w:r>
            <w:r w:rsidR="00B96EDE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site characterization,</w:t>
            </w:r>
            <w:r w:rsidR="00453765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>soil contaminant chemis</w:t>
            </w:r>
            <w:r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try, groundwater hydrochemistry, </w:t>
            </w:r>
            <w:r w:rsidR="0010720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contaminant transport, contaminated site remediation, 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>delineation and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remedial design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>. Project management experience includes developing technical scopes of work and budgets</w:t>
            </w:r>
            <w:r w:rsidR="004B53BB">
              <w:rPr>
                <w:rFonts w:ascii="Franklin Gothic Book" w:hAnsi="Franklin Gothic Book"/>
                <w:color w:val="000000"/>
                <w:sz w:val="20"/>
                <w:szCs w:val="24"/>
              </w:rPr>
              <w:t>, preparing request for proposal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>technical report writing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, 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approving engineering deliverables, 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conducting 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oversight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of fieldwork</w:t>
            </w:r>
            <w:r w:rsidR="009E5595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activities</w:t>
            </w:r>
            <w:r w:rsidR="000D475C" w:rsidRPr="00A35003">
              <w:rPr>
                <w:rFonts w:ascii="Franklin Gothic Book" w:hAnsi="Franklin Gothic Book"/>
                <w:color w:val="000000"/>
                <w:sz w:val="20"/>
                <w:szCs w:val="24"/>
              </w:rPr>
              <w:t>,</w:t>
            </w:r>
            <w:r w:rsidR="00D6554E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and</w:t>
            </w:r>
            <w:r w:rsidR="006E12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 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 xml:space="preserve">liaising with clients, field staff </w:t>
            </w:r>
            <w:r w:rsidR="000063DB">
              <w:rPr>
                <w:rFonts w:ascii="Franklin Gothic Book" w:hAnsi="Franklin Gothic Book"/>
                <w:color w:val="000000"/>
                <w:sz w:val="20"/>
                <w:szCs w:val="24"/>
              </w:rPr>
              <w:t>and sub-contractor</w:t>
            </w:r>
            <w:r w:rsidR="004B53BB">
              <w:rPr>
                <w:rFonts w:ascii="Franklin Gothic Book" w:hAnsi="Franklin Gothic Book"/>
                <w:color w:val="000000"/>
                <w:sz w:val="20"/>
                <w:szCs w:val="24"/>
              </w:rPr>
              <w:t>s</w:t>
            </w:r>
            <w:r w:rsidR="00566B1C">
              <w:rPr>
                <w:rFonts w:ascii="Franklin Gothic Book" w:hAnsi="Franklin Gothic Book"/>
                <w:color w:val="000000"/>
                <w:sz w:val="20"/>
                <w:szCs w:val="24"/>
              </w:rPr>
              <w:t>.</w:t>
            </w:r>
          </w:p>
          <w:p w:rsidR="00BD7A1C" w:rsidRPr="002A4DDF" w:rsidRDefault="00BD7A1C" w:rsidP="00EF729B">
            <w:pPr>
              <w:pStyle w:val="ProjectResumeH3"/>
              <w:spacing w:line="240" w:lineRule="auto"/>
            </w:pPr>
            <w:r w:rsidRPr="002A4DDF">
              <w:t>Work Experience</w:t>
            </w:r>
          </w:p>
          <w:p w:rsidR="00FE7A35" w:rsidRDefault="0050122A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Employer: Parsons</w:t>
            </w:r>
            <w:r w:rsidR="0002662C">
              <w:rPr>
                <w:b/>
                <w:szCs w:val="22"/>
              </w:rPr>
              <w:t>, Mississauga Office</w:t>
            </w:r>
          </w:p>
          <w:p w:rsidR="00FE7A35" w:rsidRPr="00FE7A35" w:rsidRDefault="00FE7A35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jc w:val="both"/>
              <w:rPr>
                <w:b/>
                <w:sz w:val="4"/>
                <w:szCs w:val="4"/>
              </w:rPr>
            </w:pPr>
          </w:p>
          <w:p w:rsidR="004B53BB" w:rsidRPr="00FE7A35" w:rsidRDefault="00543480" w:rsidP="00EF729B">
            <w:pPr>
              <w:tabs>
                <w:tab w:val="left" w:pos="0"/>
              </w:tabs>
              <w:autoSpaceDE w:val="0"/>
              <w:autoSpaceDN w:val="0"/>
              <w:spacing w:line="240" w:lineRule="auto"/>
              <w:ind w:left="144"/>
              <w:jc w:val="both"/>
              <w:rPr>
                <w:szCs w:val="22"/>
              </w:rPr>
            </w:pPr>
            <w:r>
              <w:rPr>
                <w:b/>
                <w:szCs w:val="22"/>
              </w:rPr>
              <w:t>P</w:t>
            </w:r>
            <w:r w:rsidR="004B53BB" w:rsidRPr="0050046A">
              <w:rPr>
                <w:b/>
                <w:szCs w:val="22"/>
              </w:rPr>
              <w:t xml:space="preserve">roject </w:t>
            </w:r>
            <w:r>
              <w:rPr>
                <w:b/>
                <w:szCs w:val="22"/>
              </w:rPr>
              <w:t>Professional</w:t>
            </w:r>
            <w:r w:rsidR="004B53BB" w:rsidRPr="0050046A">
              <w:rPr>
                <w:b/>
                <w:szCs w:val="22"/>
              </w:rPr>
              <w:t>. City of Mississauga. Phase One ESAs for Property</w:t>
            </w:r>
            <w:r w:rsidR="004B53BB">
              <w:rPr>
                <w:b/>
                <w:szCs w:val="22"/>
              </w:rPr>
              <w:t xml:space="preserve"> Acquisition and Due Diligence, Mississauga, Ontario, Canada.  </w:t>
            </w:r>
            <w:r w:rsidR="004B53BB" w:rsidRPr="002851D4">
              <w:rPr>
                <w:szCs w:val="22"/>
              </w:rPr>
              <w:t>Conducted three Phase One ESAs</w:t>
            </w:r>
            <w:r w:rsidR="003B546B">
              <w:rPr>
                <w:szCs w:val="22"/>
              </w:rPr>
              <w:t xml:space="preserve"> </w:t>
            </w:r>
            <w:r w:rsidR="004B53BB">
              <w:rPr>
                <w:szCs w:val="22"/>
              </w:rPr>
              <w:t xml:space="preserve">in accordance </w:t>
            </w:r>
            <w:r w:rsidR="004B53BB" w:rsidRPr="00767D35">
              <w:rPr>
                <w:szCs w:val="22"/>
              </w:rPr>
              <w:t>with O.Reg</w:t>
            </w:r>
            <w:r w:rsidR="007116CC">
              <w:rPr>
                <w:szCs w:val="22"/>
              </w:rPr>
              <w:t>.</w:t>
            </w:r>
            <w:r w:rsidR="003B546B">
              <w:rPr>
                <w:szCs w:val="22"/>
              </w:rPr>
              <w:t xml:space="preserve"> 153/04</w:t>
            </w:r>
            <w:r w:rsidR="004B53BB">
              <w:rPr>
                <w:szCs w:val="22"/>
              </w:rPr>
              <w:t xml:space="preserve"> for property transaction and due diligence purposes.</w:t>
            </w:r>
            <w:r w:rsidR="00C71F9A">
              <w:rPr>
                <w:szCs w:val="22"/>
              </w:rPr>
              <w:t xml:space="preserve"> Coordinated with field staff and prepared the report.</w:t>
            </w:r>
          </w:p>
          <w:p w:rsidR="0002662C" w:rsidRDefault="0002662C" w:rsidP="00EF729B">
            <w:pPr>
              <w:tabs>
                <w:tab w:val="left" w:pos="0"/>
              </w:tabs>
              <w:autoSpaceDE w:val="0"/>
              <w:autoSpaceDN w:val="0"/>
              <w:spacing w:line="240" w:lineRule="auto"/>
              <w:ind w:left="144"/>
              <w:jc w:val="both"/>
              <w:rPr>
                <w:szCs w:val="22"/>
              </w:rPr>
            </w:pPr>
            <w:r>
              <w:rPr>
                <w:b/>
                <w:szCs w:val="22"/>
              </w:rPr>
              <w:t>Engineer-in-Training. Metrolinx</w:t>
            </w:r>
            <w:r w:rsidR="007721CC">
              <w:rPr>
                <w:b/>
                <w:szCs w:val="22"/>
              </w:rPr>
              <w:t xml:space="preserve">, </w:t>
            </w:r>
            <w:r>
              <w:rPr>
                <w:b/>
                <w:szCs w:val="22"/>
              </w:rPr>
              <w:t>Regional Express Rail</w:t>
            </w:r>
            <w:r w:rsidR="007721CC">
              <w:rPr>
                <w:b/>
                <w:szCs w:val="22"/>
              </w:rPr>
              <w:t xml:space="preserve"> T</w:t>
            </w:r>
            <w:r>
              <w:rPr>
                <w:b/>
                <w:szCs w:val="22"/>
              </w:rPr>
              <w:t>echnical Advisory Services. Designated Substances and Hazardous Materials Survey</w:t>
            </w:r>
            <w:r w:rsidR="007721CC">
              <w:rPr>
                <w:b/>
                <w:szCs w:val="22"/>
              </w:rPr>
              <w:t>, GTA, Ontario, Canada</w:t>
            </w:r>
            <w:r>
              <w:rPr>
                <w:b/>
                <w:szCs w:val="22"/>
              </w:rPr>
              <w:t xml:space="preserve">.  </w:t>
            </w:r>
            <w:r w:rsidR="005704E4">
              <w:rPr>
                <w:szCs w:val="22"/>
              </w:rPr>
              <w:t>Managed tasks including</w:t>
            </w:r>
            <w:r w:rsidR="007721CC">
              <w:rPr>
                <w:szCs w:val="22"/>
              </w:rPr>
              <w:t xml:space="preserve"> </w:t>
            </w:r>
            <w:r w:rsidR="005704E4">
              <w:rPr>
                <w:szCs w:val="22"/>
              </w:rPr>
              <w:t>drafting, editing, and reviewing</w:t>
            </w:r>
            <w:r w:rsidR="007721CC">
              <w:rPr>
                <w:szCs w:val="22"/>
              </w:rPr>
              <w:t xml:space="preserve"> designated substances and hazardous materials survey reports </w:t>
            </w:r>
            <w:r w:rsidR="005704E4">
              <w:rPr>
                <w:szCs w:val="22"/>
              </w:rPr>
              <w:t>in support of proposed infrastructure rehabilitation and improvements at several GO Station locations.</w:t>
            </w:r>
            <w:r w:rsidR="007721CC">
              <w:rPr>
                <w:szCs w:val="22"/>
              </w:rPr>
              <w:t xml:space="preserve"> </w:t>
            </w:r>
            <w:r w:rsidR="005704E4">
              <w:rPr>
                <w:szCs w:val="22"/>
              </w:rPr>
              <w:t>Summarized</w:t>
            </w:r>
            <w:r w:rsidR="009405AF">
              <w:rPr>
                <w:szCs w:val="22"/>
              </w:rPr>
              <w:t xml:space="preserve"> the pertinent findings </w:t>
            </w:r>
            <w:r w:rsidR="007721CC">
              <w:rPr>
                <w:szCs w:val="22"/>
              </w:rPr>
              <w:t>and recommendations for</w:t>
            </w:r>
            <w:r w:rsidR="005704E4">
              <w:rPr>
                <w:szCs w:val="22"/>
              </w:rPr>
              <w:t xml:space="preserve"> Metrolinx</w:t>
            </w:r>
            <w:r w:rsidR="007721CC">
              <w:rPr>
                <w:szCs w:val="22"/>
              </w:rPr>
              <w:t xml:space="preserve">.  </w:t>
            </w:r>
          </w:p>
          <w:p w:rsidR="00FE7A35" w:rsidRDefault="003C0C87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Employer: </w:t>
            </w:r>
            <w:r w:rsidR="002851D4">
              <w:rPr>
                <w:b/>
                <w:szCs w:val="22"/>
              </w:rPr>
              <w:t xml:space="preserve">Canadian Nuclear Laboratories, Historic Waste </w:t>
            </w:r>
            <w:r>
              <w:rPr>
                <w:b/>
                <w:szCs w:val="22"/>
              </w:rPr>
              <w:t xml:space="preserve">Program </w:t>
            </w:r>
            <w:r w:rsidR="002851D4">
              <w:rPr>
                <w:b/>
                <w:szCs w:val="22"/>
              </w:rPr>
              <w:t xml:space="preserve">Management Office </w:t>
            </w:r>
          </w:p>
          <w:p w:rsidR="00E72E0E" w:rsidRPr="00E72E0E" w:rsidRDefault="00E72E0E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jc w:val="both"/>
              <w:rPr>
                <w:b/>
                <w:sz w:val="4"/>
                <w:szCs w:val="4"/>
              </w:rPr>
            </w:pPr>
          </w:p>
          <w:p w:rsidR="00060F0B" w:rsidRDefault="002851D4" w:rsidP="00EF729B">
            <w:pPr>
              <w:tabs>
                <w:tab w:val="left" w:pos="0"/>
              </w:tabs>
              <w:autoSpaceDE w:val="0"/>
              <w:autoSpaceDN w:val="0"/>
              <w:spacing w:line="240" w:lineRule="auto"/>
              <w:ind w:left="144"/>
              <w:jc w:val="both"/>
              <w:rPr>
                <w:szCs w:val="22"/>
              </w:rPr>
            </w:pPr>
            <w:r>
              <w:rPr>
                <w:b/>
                <w:szCs w:val="22"/>
              </w:rPr>
              <w:t>Project Coordinator</w:t>
            </w:r>
            <w:r w:rsidRPr="002A4DDF">
              <w:rPr>
                <w:b/>
                <w:szCs w:val="22"/>
              </w:rPr>
              <w:t xml:space="preserve">, </w:t>
            </w:r>
            <w:r w:rsidR="006F678F">
              <w:rPr>
                <w:b/>
                <w:szCs w:val="22"/>
              </w:rPr>
              <w:t>Port Hope</w:t>
            </w:r>
            <w:r w:rsidR="003C0C87">
              <w:rPr>
                <w:b/>
                <w:szCs w:val="22"/>
              </w:rPr>
              <w:t xml:space="preserve"> Project</w:t>
            </w:r>
            <w:r w:rsidR="006F678F">
              <w:rPr>
                <w:b/>
                <w:szCs w:val="22"/>
              </w:rPr>
              <w:t xml:space="preserve">, </w:t>
            </w:r>
            <w:r w:rsidR="00B4197B" w:rsidRPr="002A4DDF">
              <w:rPr>
                <w:b/>
                <w:szCs w:val="22"/>
              </w:rPr>
              <w:t>Ontario, Canada.</w:t>
            </w:r>
            <w:r w:rsidR="00B4197B" w:rsidRPr="002A4DDF">
              <w:rPr>
                <w:szCs w:val="22"/>
              </w:rPr>
              <w:t xml:space="preserve"> </w:t>
            </w:r>
            <w:r w:rsidR="00060F0B">
              <w:rPr>
                <w:szCs w:val="22"/>
              </w:rPr>
              <w:t>Provide</w:t>
            </w:r>
            <w:r w:rsidR="00824681">
              <w:rPr>
                <w:szCs w:val="22"/>
              </w:rPr>
              <w:t>d</w:t>
            </w:r>
            <w:r w:rsidR="00060F0B">
              <w:rPr>
                <w:szCs w:val="22"/>
              </w:rPr>
              <w:t xml:space="preserve"> technical </w:t>
            </w:r>
            <w:r w:rsidR="00D6554E">
              <w:rPr>
                <w:szCs w:val="22"/>
              </w:rPr>
              <w:t>direction</w:t>
            </w:r>
            <w:r w:rsidR="00275754">
              <w:rPr>
                <w:szCs w:val="22"/>
              </w:rPr>
              <w:t xml:space="preserve"> to the </w:t>
            </w:r>
            <w:r w:rsidR="00E53698">
              <w:rPr>
                <w:szCs w:val="22"/>
              </w:rPr>
              <w:t>site characterization</w:t>
            </w:r>
            <w:r w:rsidR="00275754">
              <w:rPr>
                <w:szCs w:val="22"/>
              </w:rPr>
              <w:t xml:space="preserve"> team by leading </w:t>
            </w:r>
            <w:r w:rsidR="003C0C87">
              <w:rPr>
                <w:szCs w:val="22"/>
              </w:rPr>
              <w:t xml:space="preserve">the </w:t>
            </w:r>
            <w:r w:rsidR="00E53698">
              <w:rPr>
                <w:szCs w:val="22"/>
              </w:rPr>
              <w:t xml:space="preserve">soil delineation </w:t>
            </w:r>
            <w:r w:rsidR="003C0C87">
              <w:rPr>
                <w:szCs w:val="22"/>
              </w:rPr>
              <w:t xml:space="preserve">and radon gas </w:t>
            </w:r>
            <w:r w:rsidR="00D6554E">
              <w:rPr>
                <w:szCs w:val="22"/>
              </w:rPr>
              <w:t>program</w:t>
            </w:r>
            <w:r w:rsidR="00E53698">
              <w:rPr>
                <w:szCs w:val="22"/>
              </w:rPr>
              <w:t xml:space="preserve"> on sites contaminated with uranium, radium, arsenic, and thorium</w:t>
            </w:r>
            <w:r>
              <w:rPr>
                <w:szCs w:val="22"/>
              </w:rPr>
              <w:t xml:space="preserve">. </w:t>
            </w:r>
            <w:r w:rsidR="008815D8">
              <w:rPr>
                <w:szCs w:val="22"/>
              </w:rPr>
              <w:t>Review</w:t>
            </w:r>
            <w:r w:rsidR="00824681">
              <w:rPr>
                <w:szCs w:val="22"/>
              </w:rPr>
              <w:t>ed</w:t>
            </w:r>
            <w:r w:rsidR="009831D0">
              <w:rPr>
                <w:szCs w:val="22"/>
              </w:rPr>
              <w:t xml:space="preserve"> and </w:t>
            </w:r>
            <w:r w:rsidR="009405AF">
              <w:rPr>
                <w:szCs w:val="22"/>
              </w:rPr>
              <w:t>commented on</w:t>
            </w:r>
            <w:r w:rsidR="008815D8">
              <w:rPr>
                <w:szCs w:val="22"/>
              </w:rPr>
              <w:t xml:space="preserve"> </w:t>
            </w:r>
            <w:r w:rsidR="00E92586">
              <w:rPr>
                <w:szCs w:val="22"/>
              </w:rPr>
              <w:t xml:space="preserve">property survey reports, </w:t>
            </w:r>
            <w:r w:rsidR="003C0C87">
              <w:rPr>
                <w:szCs w:val="22"/>
              </w:rPr>
              <w:t xml:space="preserve">scopes of work, </w:t>
            </w:r>
            <w:r w:rsidR="00690BDB">
              <w:rPr>
                <w:szCs w:val="22"/>
              </w:rPr>
              <w:t xml:space="preserve">standard operating procedures, </w:t>
            </w:r>
            <w:r w:rsidR="004D1022">
              <w:rPr>
                <w:szCs w:val="22"/>
              </w:rPr>
              <w:t xml:space="preserve">technical evaluations, </w:t>
            </w:r>
            <w:r w:rsidR="00D23A7E">
              <w:rPr>
                <w:szCs w:val="22"/>
              </w:rPr>
              <w:t>delineation</w:t>
            </w:r>
            <w:r>
              <w:rPr>
                <w:szCs w:val="22"/>
              </w:rPr>
              <w:t xml:space="preserve"> and remediation designs</w:t>
            </w:r>
            <w:r w:rsidR="007805FA">
              <w:rPr>
                <w:szCs w:val="22"/>
              </w:rPr>
              <w:t>. Conduct</w:t>
            </w:r>
            <w:r w:rsidR="00824681">
              <w:rPr>
                <w:szCs w:val="22"/>
              </w:rPr>
              <w:t xml:space="preserve">ed </w:t>
            </w:r>
            <w:r w:rsidR="003B6A8D">
              <w:rPr>
                <w:szCs w:val="22"/>
              </w:rPr>
              <w:t>oversight of fieldwo</w:t>
            </w:r>
            <w:r>
              <w:rPr>
                <w:szCs w:val="22"/>
              </w:rPr>
              <w:t xml:space="preserve">rk and construction activities, </w:t>
            </w:r>
            <w:r w:rsidR="00E53698">
              <w:rPr>
                <w:szCs w:val="22"/>
              </w:rPr>
              <w:t>including</w:t>
            </w:r>
            <w:r>
              <w:rPr>
                <w:szCs w:val="22"/>
              </w:rPr>
              <w:t xml:space="preserve"> </w:t>
            </w:r>
            <w:r w:rsidR="003B6A8D">
              <w:rPr>
                <w:szCs w:val="22"/>
              </w:rPr>
              <w:t xml:space="preserve">borehole drilling, soil sampling, </w:t>
            </w:r>
            <w:r w:rsidR="00C918F2">
              <w:rPr>
                <w:szCs w:val="22"/>
              </w:rPr>
              <w:t xml:space="preserve">interior/exterior </w:t>
            </w:r>
            <w:r w:rsidR="007D700A">
              <w:rPr>
                <w:szCs w:val="22"/>
              </w:rPr>
              <w:t>gamma</w:t>
            </w:r>
            <w:r>
              <w:rPr>
                <w:szCs w:val="22"/>
              </w:rPr>
              <w:t xml:space="preserve"> surveys, and radon gas testing,</w:t>
            </w:r>
            <w:r w:rsidR="007D700A">
              <w:rPr>
                <w:szCs w:val="22"/>
              </w:rPr>
              <w:t xml:space="preserve"> </w:t>
            </w:r>
            <w:r w:rsidR="006D42FF">
              <w:rPr>
                <w:szCs w:val="22"/>
              </w:rPr>
              <w:t xml:space="preserve">ensuring compliance </w:t>
            </w:r>
            <w:r w:rsidR="00C16304">
              <w:rPr>
                <w:szCs w:val="22"/>
              </w:rPr>
              <w:t xml:space="preserve">with contract specifications. </w:t>
            </w:r>
            <w:r w:rsidR="008679D4">
              <w:rPr>
                <w:szCs w:val="22"/>
              </w:rPr>
              <w:t>Review</w:t>
            </w:r>
            <w:r w:rsidR="00EF666D">
              <w:rPr>
                <w:szCs w:val="22"/>
              </w:rPr>
              <w:t xml:space="preserve">ed </w:t>
            </w:r>
            <w:r w:rsidR="009C233F">
              <w:rPr>
                <w:szCs w:val="22"/>
              </w:rPr>
              <w:t>p</w:t>
            </w:r>
            <w:r w:rsidR="00EF666D">
              <w:rPr>
                <w:szCs w:val="22"/>
              </w:rPr>
              <w:t>roject schedules, budget</w:t>
            </w:r>
            <w:r w:rsidR="00E53698">
              <w:rPr>
                <w:szCs w:val="22"/>
              </w:rPr>
              <w:t>s</w:t>
            </w:r>
            <w:r w:rsidR="00F87FA4">
              <w:rPr>
                <w:szCs w:val="22"/>
              </w:rPr>
              <w:t xml:space="preserve">, proposed costs, </w:t>
            </w:r>
            <w:r>
              <w:rPr>
                <w:szCs w:val="22"/>
              </w:rPr>
              <w:t xml:space="preserve">and </w:t>
            </w:r>
            <w:r w:rsidR="00F87FA4">
              <w:rPr>
                <w:szCs w:val="22"/>
              </w:rPr>
              <w:t>invoice</w:t>
            </w:r>
            <w:r>
              <w:rPr>
                <w:szCs w:val="22"/>
              </w:rPr>
              <w:t>s</w:t>
            </w:r>
            <w:r w:rsidR="00E80156">
              <w:rPr>
                <w:szCs w:val="22"/>
              </w:rPr>
              <w:t xml:space="preserve">. </w:t>
            </w:r>
            <w:r w:rsidR="00E53698">
              <w:rPr>
                <w:szCs w:val="22"/>
              </w:rPr>
              <w:t>Worked cross-functionally to e</w:t>
            </w:r>
            <w:r w:rsidR="00E80156">
              <w:rPr>
                <w:szCs w:val="22"/>
              </w:rPr>
              <w:t>s</w:t>
            </w:r>
            <w:r w:rsidR="00E53698">
              <w:rPr>
                <w:szCs w:val="22"/>
              </w:rPr>
              <w:t>tablish</w:t>
            </w:r>
            <w:r w:rsidR="00A91BEF">
              <w:rPr>
                <w:szCs w:val="22"/>
              </w:rPr>
              <w:t xml:space="preserve"> </w:t>
            </w:r>
            <w:r w:rsidR="004D1022">
              <w:rPr>
                <w:szCs w:val="22"/>
              </w:rPr>
              <w:t xml:space="preserve">a </w:t>
            </w:r>
            <w:r w:rsidR="00A91BEF">
              <w:rPr>
                <w:szCs w:val="22"/>
              </w:rPr>
              <w:t xml:space="preserve">strong </w:t>
            </w:r>
            <w:r w:rsidR="00E53698">
              <w:rPr>
                <w:szCs w:val="22"/>
              </w:rPr>
              <w:t>rapport</w:t>
            </w:r>
            <w:r w:rsidR="00A91BEF">
              <w:rPr>
                <w:szCs w:val="22"/>
              </w:rPr>
              <w:t xml:space="preserve"> with internal project teams (</w:t>
            </w:r>
            <w:proofErr w:type="spellStart"/>
            <w:r w:rsidR="00A91BEF">
              <w:rPr>
                <w:szCs w:val="22"/>
              </w:rPr>
              <w:t>eg.</w:t>
            </w:r>
            <w:proofErr w:type="spellEnd"/>
            <w:r w:rsidR="00A91BEF">
              <w:rPr>
                <w:szCs w:val="22"/>
              </w:rPr>
              <w:t xml:space="preserve"> </w:t>
            </w:r>
            <w:r w:rsidR="00E53698">
              <w:rPr>
                <w:szCs w:val="22"/>
              </w:rPr>
              <w:t xml:space="preserve">compliance, radiation protection, </w:t>
            </w:r>
            <w:r w:rsidR="009831D0">
              <w:rPr>
                <w:szCs w:val="22"/>
              </w:rPr>
              <w:t xml:space="preserve">procurement </w:t>
            </w:r>
            <w:r w:rsidR="00E53698">
              <w:rPr>
                <w:szCs w:val="22"/>
              </w:rPr>
              <w:t>QA/QC,</w:t>
            </w:r>
            <w:r w:rsidR="009831D0">
              <w:rPr>
                <w:szCs w:val="22"/>
              </w:rPr>
              <w:t xml:space="preserve"> </w:t>
            </w:r>
            <w:r w:rsidR="00E53698">
              <w:rPr>
                <w:szCs w:val="22"/>
              </w:rPr>
              <w:t xml:space="preserve">communications, and operations), </w:t>
            </w:r>
            <w:r w:rsidR="00944DE9">
              <w:rPr>
                <w:szCs w:val="22"/>
              </w:rPr>
              <w:t>consultant</w:t>
            </w:r>
            <w:r w:rsidR="00E53698">
              <w:rPr>
                <w:szCs w:val="22"/>
              </w:rPr>
              <w:t>s</w:t>
            </w:r>
            <w:r w:rsidR="00944DE9">
              <w:rPr>
                <w:szCs w:val="22"/>
              </w:rPr>
              <w:t>/</w:t>
            </w:r>
            <w:r w:rsidR="00E53698">
              <w:rPr>
                <w:szCs w:val="22"/>
              </w:rPr>
              <w:t>sub-</w:t>
            </w:r>
            <w:r w:rsidR="00944DE9">
              <w:rPr>
                <w:szCs w:val="22"/>
              </w:rPr>
              <w:t>contractors and</w:t>
            </w:r>
            <w:r w:rsidR="00E53698">
              <w:rPr>
                <w:szCs w:val="22"/>
              </w:rPr>
              <w:t xml:space="preserve"> </w:t>
            </w:r>
            <w:r w:rsidR="004D1022">
              <w:rPr>
                <w:szCs w:val="22"/>
              </w:rPr>
              <w:t>public</w:t>
            </w:r>
            <w:r w:rsidR="00E53698">
              <w:rPr>
                <w:szCs w:val="22"/>
              </w:rPr>
              <w:t xml:space="preserve"> stakeholders</w:t>
            </w:r>
            <w:r w:rsidR="00BF62CF">
              <w:rPr>
                <w:szCs w:val="22"/>
              </w:rPr>
              <w:t xml:space="preserve">. </w:t>
            </w:r>
            <w:r w:rsidR="00D41AE1">
              <w:rPr>
                <w:szCs w:val="22"/>
              </w:rPr>
              <w:t>Manag</w:t>
            </w:r>
            <w:r w:rsidR="00B046F8">
              <w:rPr>
                <w:szCs w:val="22"/>
              </w:rPr>
              <w:t>ed</w:t>
            </w:r>
            <w:r w:rsidR="00D41AE1">
              <w:rPr>
                <w:szCs w:val="22"/>
              </w:rPr>
              <w:t xml:space="preserve"> the </w:t>
            </w:r>
            <w:r w:rsidR="00E53698">
              <w:rPr>
                <w:szCs w:val="22"/>
              </w:rPr>
              <w:t>historical property</w:t>
            </w:r>
            <w:r w:rsidR="00D41AE1">
              <w:rPr>
                <w:szCs w:val="22"/>
              </w:rPr>
              <w:t xml:space="preserve"> database containing over </w:t>
            </w:r>
            <w:r w:rsidR="009405AF">
              <w:rPr>
                <w:szCs w:val="22"/>
              </w:rPr>
              <w:t>4,800</w:t>
            </w:r>
            <w:r w:rsidR="00D6554E">
              <w:rPr>
                <w:szCs w:val="22"/>
              </w:rPr>
              <w:t xml:space="preserve"> active sites</w:t>
            </w:r>
            <w:r w:rsidR="003C0C87">
              <w:rPr>
                <w:szCs w:val="22"/>
              </w:rPr>
              <w:t xml:space="preserve"> in Port Hope</w:t>
            </w:r>
            <w:r w:rsidR="00A917EB">
              <w:rPr>
                <w:szCs w:val="22"/>
              </w:rPr>
              <w:t xml:space="preserve">. Streamlined </w:t>
            </w:r>
            <w:r w:rsidR="004D1022">
              <w:rPr>
                <w:szCs w:val="22"/>
              </w:rPr>
              <w:t>CNL</w:t>
            </w:r>
            <w:r w:rsidR="009E5595">
              <w:rPr>
                <w:szCs w:val="22"/>
              </w:rPr>
              <w:t>s</w:t>
            </w:r>
            <w:r w:rsidR="000769BB">
              <w:rPr>
                <w:szCs w:val="22"/>
              </w:rPr>
              <w:t xml:space="preserve"> </w:t>
            </w:r>
            <w:r w:rsidR="00A917EB">
              <w:rPr>
                <w:szCs w:val="22"/>
              </w:rPr>
              <w:t xml:space="preserve">technical review process </w:t>
            </w:r>
            <w:r w:rsidR="00445AD0">
              <w:rPr>
                <w:szCs w:val="22"/>
              </w:rPr>
              <w:t xml:space="preserve">for over 3,500 </w:t>
            </w:r>
            <w:r w:rsidR="00B312C6">
              <w:rPr>
                <w:szCs w:val="22"/>
              </w:rPr>
              <w:t>property survey report</w:t>
            </w:r>
            <w:r w:rsidR="003C0C87">
              <w:rPr>
                <w:szCs w:val="22"/>
              </w:rPr>
              <w:t>s</w:t>
            </w:r>
            <w:r w:rsidR="00B312C6">
              <w:rPr>
                <w:szCs w:val="22"/>
              </w:rPr>
              <w:t xml:space="preserve"> by </w:t>
            </w:r>
            <w:r w:rsidR="00B046F8">
              <w:rPr>
                <w:szCs w:val="22"/>
              </w:rPr>
              <w:t xml:space="preserve">programming </w:t>
            </w:r>
            <w:r w:rsidR="004D1022">
              <w:rPr>
                <w:szCs w:val="22"/>
              </w:rPr>
              <w:t xml:space="preserve">a macro-enabled workbook with quality control data </w:t>
            </w:r>
            <w:r w:rsidR="004D1022">
              <w:rPr>
                <w:szCs w:val="22"/>
              </w:rPr>
              <w:lastRenderedPageBreak/>
              <w:t>validation</w:t>
            </w:r>
            <w:r w:rsidR="00767D35">
              <w:rPr>
                <w:szCs w:val="22"/>
              </w:rPr>
              <w:t xml:space="preserve">, </w:t>
            </w:r>
            <w:r w:rsidR="004D1022">
              <w:rPr>
                <w:szCs w:val="22"/>
              </w:rPr>
              <w:t>IF/THEN functionality</w:t>
            </w:r>
            <w:r w:rsidR="00767D35">
              <w:rPr>
                <w:szCs w:val="22"/>
              </w:rPr>
              <w:t>, and auto-population</w:t>
            </w:r>
            <w:r w:rsidR="004D1022">
              <w:rPr>
                <w:szCs w:val="22"/>
              </w:rPr>
              <w:t xml:space="preserve"> </w:t>
            </w:r>
            <w:r w:rsidR="009831D0">
              <w:rPr>
                <w:szCs w:val="22"/>
              </w:rPr>
              <w:t>for use by the project delivery</w:t>
            </w:r>
            <w:r w:rsidR="003C0C87">
              <w:rPr>
                <w:szCs w:val="22"/>
              </w:rPr>
              <w:t xml:space="preserve"> team</w:t>
            </w:r>
            <w:r w:rsidR="004D1022">
              <w:rPr>
                <w:szCs w:val="22"/>
              </w:rPr>
              <w:t xml:space="preserve">; resulting in </w:t>
            </w:r>
            <w:r w:rsidR="009831D0">
              <w:rPr>
                <w:szCs w:val="22"/>
              </w:rPr>
              <w:t>cost-saving and improved allocation of resources.</w:t>
            </w:r>
          </w:p>
          <w:p w:rsidR="0050122A" w:rsidRDefault="0050122A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ind w:left="144"/>
              <w:rPr>
                <w:b/>
                <w:szCs w:val="22"/>
              </w:rPr>
            </w:pPr>
          </w:p>
          <w:p w:rsidR="0050122A" w:rsidRDefault="0050122A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ind w:left="144"/>
              <w:rPr>
                <w:b/>
                <w:szCs w:val="22"/>
              </w:rPr>
            </w:pPr>
          </w:p>
          <w:p w:rsidR="00FE7A35" w:rsidRDefault="002851D4" w:rsidP="00932F04">
            <w:pPr>
              <w:tabs>
                <w:tab w:val="left" w:pos="0"/>
              </w:tabs>
              <w:autoSpaceDE w:val="0"/>
              <w:autoSpaceDN w:val="0"/>
              <w:spacing w:before="240" w:after="0" w:line="240" w:lineRule="auto"/>
              <w:ind w:left="144"/>
              <w:rPr>
                <w:b/>
                <w:szCs w:val="22"/>
              </w:rPr>
            </w:pPr>
            <w:r>
              <w:rPr>
                <w:b/>
                <w:szCs w:val="22"/>
              </w:rPr>
              <w:t>E</w:t>
            </w:r>
            <w:bookmarkStart w:id="0" w:name="_GoBack"/>
            <w:bookmarkEnd w:id="0"/>
            <w:r>
              <w:rPr>
                <w:b/>
                <w:szCs w:val="22"/>
              </w:rPr>
              <w:t xml:space="preserve">mployer: </w:t>
            </w:r>
            <w:proofErr w:type="spellStart"/>
            <w:r w:rsidR="00DE3903">
              <w:rPr>
                <w:b/>
                <w:szCs w:val="22"/>
              </w:rPr>
              <w:t>AiMS</w:t>
            </w:r>
            <w:proofErr w:type="spellEnd"/>
            <w:r w:rsidR="00DE3903">
              <w:rPr>
                <w:b/>
                <w:szCs w:val="22"/>
              </w:rPr>
              <w:t xml:space="preserve"> Environmental</w:t>
            </w:r>
            <w:r w:rsidR="00976505">
              <w:rPr>
                <w:b/>
                <w:szCs w:val="22"/>
              </w:rPr>
              <w:t xml:space="preserve">  </w:t>
            </w:r>
          </w:p>
          <w:p w:rsidR="0016572C" w:rsidRPr="00976505" w:rsidRDefault="00CD6ADD" w:rsidP="00EF729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ind w:left="144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Environmental Scientist, Markham, Ontario, Canada.</w:t>
            </w:r>
            <w:r w:rsidR="005A5D4F">
              <w:rPr>
                <w:b/>
                <w:szCs w:val="22"/>
              </w:rPr>
              <w:t xml:space="preserve"> </w:t>
            </w:r>
            <w:r w:rsidR="00761D47">
              <w:rPr>
                <w:szCs w:val="22"/>
              </w:rPr>
              <w:t>Completed</w:t>
            </w:r>
            <w:r w:rsidR="00D6554E">
              <w:rPr>
                <w:szCs w:val="22"/>
              </w:rPr>
              <w:t xml:space="preserve"> Phase I, Phase II, and Phase III </w:t>
            </w:r>
            <w:r w:rsidR="00761D47">
              <w:rPr>
                <w:szCs w:val="22"/>
              </w:rPr>
              <w:t>ESAs</w:t>
            </w:r>
            <w:r w:rsidR="005A5D4F">
              <w:rPr>
                <w:szCs w:val="22"/>
              </w:rPr>
              <w:t xml:space="preserve">, </w:t>
            </w:r>
            <w:r w:rsidR="00781867">
              <w:rPr>
                <w:szCs w:val="22"/>
              </w:rPr>
              <w:t xml:space="preserve">subsurface investigations, soil and groundwater remediations, </w:t>
            </w:r>
            <w:r w:rsidR="00EF1369">
              <w:rPr>
                <w:szCs w:val="22"/>
              </w:rPr>
              <w:t>underground storage tank removals</w:t>
            </w:r>
            <w:r w:rsidR="00781867">
              <w:rPr>
                <w:szCs w:val="22"/>
              </w:rPr>
              <w:t xml:space="preserve">, and designated hazardous substance inspections </w:t>
            </w:r>
            <w:r w:rsidR="003C413E">
              <w:rPr>
                <w:szCs w:val="22"/>
              </w:rPr>
              <w:t xml:space="preserve">in accordance with </w:t>
            </w:r>
            <w:r w:rsidR="003C413E" w:rsidRPr="00A408A8">
              <w:rPr>
                <w:szCs w:val="22"/>
              </w:rPr>
              <w:t>O.</w:t>
            </w:r>
            <w:r w:rsidR="00184087" w:rsidRPr="00A408A8">
              <w:rPr>
                <w:szCs w:val="22"/>
              </w:rPr>
              <w:t>Reg.</w:t>
            </w:r>
            <w:r w:rsidR="00184087" w:rsidRPr="00761D47">
              <w:rPr>
                <w:szCs w:val="22"/>
              </w:rPr>
              <w:t xml:space="preserve"> 153/04</w:t>
            </w:r>
            <w:r w:rsidR="00184087">
              <w:rPr>
                <w:szCs w:val="22"/>
              </w:rPr>
              <w:t xml:space="preserve"> and CSA Z-769/00 guidelines.</w:t>
            </w:r>
            <w:r w:rsidR="001D764A">
              <w:rPr>
                <w:szCs w:val="22"/>
              </w:rPr>
              <w:t xml:space="preserve"> </w:t>
            </w:r>
            <w:r w:rsidR="00EF1369">
              <w:rPr>
                <w:szCs w:val="22"/>
              </w:rPr>
              <w:t>E</w:t>
            </w:r>
            <w:r w:rsidR="00781867">
              <w:rPr>
                <w:szCs w:val="22"/>
              </w:rPr>
              <w:t>xperience with subsurface impacts caused by petroleum hydrocarbons, heavy metals, volatile organic compounds, polycyclic aromatic hydrocarbons, chlorinated solvents, polychlorinated biphenyls,</w:t>
            </w:r>
            <w:r w:rsidR="001D764A">
              <w:rPr>
                <w:szCs w:val="22"/>
              </w:rPr>
              <w:t xml:space="preserve"> and fertilizers.</w:t>
            </w:r>
            <w:r w:rsidR="00761D47">
              <w:rPr>
                <w:szCs w:val="22"/>
              </w:rPr>
              <w:t xml:space="preserve"> </w:t>
            </w:r>
            <w:r w:rsidR="00A4726F">
              <w:rPr>
                <w:szCs w:val="22"/>
              </w:rPr>
              <w:t xml:space="preserve">Screened and selected soil and groundwater samples for </w:t>
            </w:r>
            <w:r w:rsidR="00767D35">
              <w:rPr>
                <w:szCs w:val="22"/>
              </w:rPr>
              <w:t>suitable</w:t>
            </w:r>
            <w:r w:rsidR="00EF1369">
              <w:rPr>
                <w:szCs w:val="22"/>
              </w:rPr>
              <w:t xml:space="preserve"> </w:t>
            </w:r>
            <w:r w:rsidR="00A4726F">
              <w:rPr>
                <w:szCs w:val="22"/>
              </w:rPr>
              <w:t xml:space="preserve">contaminant analyses. </w:t>
            </w:r>
            <w:r w:rsidR="007574B9">
              <w:rPr>
                <w:szCs w:val="22"/>
              </w:rPr>
              <w:t>Planned and mobilized utility locates, borehole drilling</w:t>
            </w:r>
            <w:r w:rsidR="00EF1369">
              <w:rPr>
                <w:szCs w:val="22"/>
              </w:rPr>
              <w:t xml:space="preserve">, </w:t>
            </w:r>
            <w:r w:rsidR="00767D35">
              <w:rPr>
                <w:szCs w:val="22"/>
              </w:rPr>
              <w:t>hydro-</w:t>
            </w:r>
            <w:proofErr w:type="spellStart"/>
            <w:r w:rsidR="00767D35">
              <w:rPr>
                <w:szCs w:val="22"/>
              </w:rPr>
              <w:t>vac</w:t>
            </w:r>
            <w:proofErr w:type="spellEnd"/>
            <w:r w:rsidR="00767D35">
              <w:rPr>
                <w:szCs w:val="22"/>
              </w:rPr>
              <w:t xml:space="preserve"> excavations, test pit sampling</w:t>
            </w:r>
            <w:r w:rsidR="007574B9">
              <w:rPr>
                <w:szCs w:val="22"/>
              </w:rPr>
              <w:t xml:space="preserve">, </w:t>
            </w:r>
            <w:r w:rsidR="00C029F4">
              <w:rPr>
                <w:szCs w:val="22"/>
              </w:rPr>
              <w:t>and in-situ</w:t>
            </w:r>
            <w:r w:rsidR="00767D35">
              <w:rPr>
                <w:szCs w:val="22"/>
              </w:rPr>
              <w:t>/ ex-situ</w:t>
            </w:r>
            <w:r w:rsidR="00C029F4">
              <w:rPr>
                <w:szCs w:val="22"/>
              </w:rPr>
              <w:t xml:space="preserve"> remediation contracts. </w:t>
            </w:r>
            <w:r w:rsidR="001D764A">
              <w:rPr>
                <w:szCs w:val="22"/>
              </w:rPr>
              <w:t xml:space="preserve">Prepared technical drawings including site plans, impacted borehole locations, </w:t>
            </w:r>
            <w:r w:rsidR="00767D35">
              <w:rPr>
                <w:szCs w:val="22"/>
              </w:rPr>
              <w:t xml:space="preserve">conceptual site models, </w:t>
            </w:r>
            <w:r w:rsidR="001D764A">
              <w:rPr>
                <w:szCs w:val="22"/>
              </w:rPr>
              <w:t xml:space="preserve">contamination </w:t>
            </w:r>
            <w:r w:rsidR="00767D35">
              <w:rPr>
                <w:szCs w:val="22"/>
              </w:rPr>
              <w:t>modelling</w:t>
            </w:r>
            <w:r w:rsidR="001D764A">
              <w:rPr>
                <w:szCs w:val="22"/>
              </w:rPr>
              <w:t xml:space="preserve">, and delineation plans. </w:t>
            </w:r>
            <w:r w:rsidR="00C029F4">
              <w:rPr>
                <w:szCs w:val="22"/>
              </w:rPr>
              <w:t xml:space="preserve">Drafted and finalized </w:t>
            </w:r>
            <w:r w:rsidR="001D764A">
              <w:rPr>
                <w:szCs w:val="22"/>
              </w:rPr>
              <w:t>environmental</w:t>
            </w:r>
            <w:r w:rsidR="00EF1369">
              <w:rPr>
                <w:szCs w:val="22"/>
              </w:rPr>
              <w:t xml:space="preserve"> summaries</w:t>
            </w:r>
            <w:r w:rsidR="00767D35">
              <w:rPr>
                <w:szCs w:val="22"/>
              </w:rPr>
              <w:t xml:space="preserve"> and reports</w:t>
            </w:r>
            <w:r w:rsidR="00EF1369">
              <w:rPr>
                <w:szCs w:val="22"/>
              </w:rPr>
              <w:t xml:space="preserve">, </w:t>
            </w:r>
            <w:r w:rsidR="00781867">
              <w:rPr>
                <w:szCs w:val="22"/>
              </w:rPr>
              <w:t>communicating</w:t>
            </w:r>
            <w:r w:rsidR="00A408A8">
              <w:rPr>
                <w:szCs w:val="22"/>
              </w:rPr>
              <w:t xml:space="preserve"> pertinent findings, </w:t>
            </w:r>
            <w:r w:rsidR="00781867">
              <w:rPr>
                <w:szCs w:val="22"/>
              </w:rPr>
              <w:t>recommendations</w:t>
            </w:r>
            <w:r w:rsidR="00A408A8">
              <w:rPr>
                <w:szCs w:val="22"/>
              </w:rPr>
              <w:t>, and due diligence measures</w:t>
            </w:r>
            <w:r w:rsidR="00781867">
              <w:rPr>
                <w:szCs w:val="22"/>
              </w:rPr>
              <w:t xml:space="preserve"> to </w:t>
            </w:r>
            <w:r w:rsidR="00A408A8">
              <w:rPr>
                <w:szCs w:val="22"/>
              </w:rPr>
              <w:t>key</w:t>
            </w:r>
            <w:r w:rsidR="00EF1369">
              <w:rPr>
                <w:szCs w:val="22"/>
              </w:rPr>
              <w:t xml:space="preserve"> stakeholders</w:t>
            </w:r>
            <w:r w:rsidR="0061748D">
              <w:rPr>
                <w:szCs w:val="22"/>
              </w:rPr>
              <w:t xml:space="preserve">. </w:t>
            </w:r>
            <w:r w:rsidR="00761D47">
              <w:rPr>
                <w:szCs w:val="22"/>
              </w:rPr>
              <w:t>Effectively r</w:t>
            </w:r>
            <w:r w:rsidR="00EF1369">
              <w:rPr>
                <w:szCs w:val="22"/>
              </w:rPr>
              <w:t>esearched historical records at reference libraries, municipal archives, and land registry offices across Ontario</w:t>
            </w:r>
            <w:r w:rsidR="00396DF7">
              <w:rPr>
                <w:szCs w:val="22"/>
              </w:rPr>
              <w:t>;</w:t>
            </w:r>
            <w:r w:rsidR="00EF1369">
              <w:rPr>
                <w:szCs w:val="22"/>
              </w:rPr>
              <w:t xml:space="preserve"> </w:t>
            </w:r>
            <w:r w:rsidR="00761D47">
              <w:rPr>
                <w:szCs w:val="22"/>
              </w:rPr>
              <w:t>documenting</w:t>
            </w:r>
            <w:r w:rsidR="00EF1369">
              <w:rPr>
                <w:szCs w:val="22"/>
              </w:rPr>
              <w:t xml:space="preserve"> actual and potential sources of environmental contamination</w:t>
            </w:r>
            <w:r w:rsidR="00A408A8">
              <w:rPr>
                <w:szCs w:val="22"/>
              </w:rPr>
              <w:t xml:space="preserve"> for subject sites and surrounding areas</w:t>
            </w:r>
            <w:r w:rsidR="00761D47">
              <w:rPr>
                <w:szCs w:val="22"/>
              </w:rPr>
              <w:t>. Actively contributed to the</w:t>
            </w:r>
            <w:r w:rsidR="00F53133">
              <w:rPr>
                <w:szCs w:val="22"/>
              </w:rPr>
              <w:t xml:space="preserve"> strategic decision-making process for potentially contaminated sites slated for further investigative work. </w:t>
            </w:r>
            <w:r w:rsidR="00A408A8">
              <w:rPr>
                <w:szCs w:val="22"/>
              </w:rPr>
              <w:t xml:space="preserve">Conducted site </w:t>
            </w:r>
            <w:r w:rsidR="00F53133">
              <w:rPr>
                <w:szCs w:val="22"/>
              </w:rPr>
              <w:t xml:space="preserve">inspections of </w:t>
            </w:r>
            <w:r w:rsidR="00761D47">
              <w:rPr>
                <w:szCs w:val="22"/>
              </w:rPr>
              <w:t xml:space="preserve">a diverse range of </w:t>
            </w:r>
            <w:r w:rsidR="00F53133">
              <w:rPr>
                <w:szCs w:val="22"/>
              </w:rPr>
              <w:t>industrial</w:t>
            </w:r>
            <w:r w:rsidR="00761D47">
              <w:rPr>
                <w:szCs w:val="22"/>
              </w:rPr>
              <w:t xml:space="preserve">, commercial, residential, </w:t>
            </w:r>
            <w:r w:rsidR="004C698B">
              <w:rPr>
                <w:szCs w:val="22"/>
              </w:rPr>
              <w:t>community, and agricultural</w:t>
            </w:r>
            <w:r w:rsidR="00761D47">
              <w:rPr>
                <w:szCs w:val="22"/>
              </w:rPr>
              <w:t xml:space="preserve"> </w:t>
            </w:r>
            <w:r w:rsidR="00F53133">
              <w:rPr>
                <w:szCs w:val="22"/>
              </w:rPr>
              <w:t xml:space="preserve">properties. </w:t>
            </w:r>
            <w:r w:rsidR="00BD6FC4">
              <w:rPr>
                <w:szCs w:val="22"/>
              </w:rPr>
              <w:t xml:space="preserve">Interviewed </w:t>
            </w:r>
            <w:r w:rsidR="00396DF7">
              <w:rPr>
                <w:szCs w:val="22"/>
              </w:rPr>
              <w:t>land</w:t>
            </w:r>
            <w:r w:rsidR="00BD6FC4">
              <w:rPr>
                <w:szCs w:val="22"/>
              </w:rPr>
              <w:t xml:space="preserve">owners and </w:t>
            </w:r>
            <w:r w:rsidR="006D7D24">
              <w:rPr>
                <w:szCs w:val="22"/>
              </w:rPr>
              <w:t xml:space="preserve">regulatory officials for information on </w:t>
            </w:r>
            <w:r w:rsidR="00A408A8">
              <w:rPr>
                <w:szCs w:val="22"/>
              </w:rPr>
              <w:t xml:space="preserve">any </w:t>
            </w:r>
            <w:r w:rsidR="006D7D24">
              <w:rPr>
                <w:szCs w:val="22"/>
              </w:rPr>
              <w:t>environmental concerns.</w:t>
            </w:r>
            <w:r w:rsidR="00781867">
              <w:rPr>
                <w:szCs w:val="22"/>
              </w:rPr>
              <w:t xml:space="preserve"> </w:t>
            </w:r>
          </w:p>
        </w:tc>
        <w:tc>
          <w:tcPr>
            <w:tcW w:w="2718" w:type="dxa"/>
            <w:tcMar>
              <w:left w:w="173" w:type="dxa"/>
              <w:right w:w="72" w:type="dxa"/>
            </w:tcMar>
          </w:tcPr>
          <w:p w:rsidR="00932F04" w:rsidRDefault="00932F04" w:rsidP="005C5325">
            <w:pPr>
              <w:pStyle w:val="SidebarHeading"/>
            </w:pPr>
          </w:p>
          <w:p w:rsidR="0016572C" w:rsidRPr="002A4DDF" w:rsidRDefault="0016572C" w:rsidP="005C5325">
            <w:pPr>
              <w:pStyle w:val="SidebarHeading"/>
            </w:pPr>
            <w:r w:rsidRPr="002A4DDF">
              <w:t>Years of Experience</w:t>
            </w:r>
          </w:p>
          <w:p w:rsidR="0016572C" w:rsidRPr="002A4DDF" w:rsidRDefault="009405AF" w:rsidP="005C5325">
            <w:pPr>
              <w:pStyle w:val="SidebarNormal"/>
            </w:pPr>
            <w:r>
              <w:t>6</w:t>
            </w:r>
          </w:p>
          <w:p w:rsidR="0016572C" w:rsidRPr="002A4DDF" w:rsidRDefault="0016572C" w:rsidP="005C5325">
            <w:pPr>
              <w:pStyle w:val="SidebarHeading"/>
            </w:pPr>
            <w:r w:rsidRPr="002A4DDF">
              <w:t>Education</w:t>
            </w:r>
          </w:p>
          <w:p w:rsidR="000D475C" w:rsidRPr="002A4DDF" w:rsidRDefault="000D475C" w:rsidP="000D475C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ind w:left="187" w:hanging="187"/>
            </w:pPr>
            <w:r w:rsidRPr="002A4DDF">
              <w:t>Master of</w:t>
            </w:r>
            <w:r w:rsidR="00773400">
              <w:t xml:space="preserve"> Environmental Science, </w:t>
            </w:r>
            <w:r w:rsidRPr="002A4DDF">
              <w:t xml:space="preserve">University of </w:t>
            </w:r>
            <w:r w:rsidR="00773400">
              <w:t>Toronto</w:t>
            </w:r>
            <w:r w:rsidR="00E617F6">
              <w:t xml:space="preserve">, </w:t>
            </w:r>
            <w:r w:rsidR="009405AF">
              <w:t>(</w:t>
            </w:r>
            <w:r w:rsidRPr="002A4DDF">
              <w:t>2011-2012</w:t>
            </w:r>
            <w:r w:rsidR="009405AF">
              <w:t>)</w:t>
            </w:r>
          </w:p>
          <w:p w:rsidR="000D475C" w:rsidRPr="002A4DDF" w:rsidRDefault="000D475C" w:rsidP="000D475C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ind w:left="187" w:hanging="187"/>
            </w:pPr>
            <w:r w:rsidRPr="002A4DDF">
              <w:t>Bachelor of Science</w:t>
            </w:r>
            <w:r w:rsidR="00D87B60">
              <w:t xml:space="preserve"> </w:t>
            </w:r>
            <w:r w:rsidR="004072B2">
              <w:t xml:space="preserve">in Biological Science </w:t>
            </w:r>
            <w:r w:rsidR="00FA2FCB">
              <w:t>&amp;</w:t>
            </w:r>
            <w:r w:rsidR="00D87B60">
              <w:t xml:space="preserve"> Management, Environmental Toxicology</w:t>
            </w:r>
            <w:r w:rsidR="00FA2FCB">
              <w:t xml:space="preserve"> </w:t>
            </w:r>
            <w:r w:rsidR="009405AF">
              <w:t>s</w:t>
            </w:r>
            <w:r w:rsidR="00FA2FCB">
              <w:t>pecialization</w:t>
            </w:r>
            <w:r w:rsidR="00D87B60">
              <w:t>,</w:t>
            </w:r>
            <w:r w:rsidRPr="002A4DDF">
              <w:t xml:space="preserve"> University of </w:t>
            </w:r>
            <w:r w:rsidR="00D87B60">
              <w:t>Ontario Institute of Technology</w:t>
            </w:r>
            <w:r w:rsidR="009405AF">
              <w:t xml:space="preserve"> (</w:t>
            </w:r>
            <w:r w:rsidR="00D87B60">
              <w:t>2006-2011</w:t>
            </w:r>
            <w:r w:rsidR="009405AF">
              <w:t>)</w:t>
            </w:r>
          </w:p>
          <w:p w:rsidR="00B4197B" w:rsidRPr="002A4DDF" w:rsidRDefault="0050122A" w:rsidP="00B4197B">
            <w:pPr>
              <w:pStyle w:val="SidebarHeading"/>
            </w:pPr>
            <w:r>
              <w:t>Work Experience</w:t>
            </w:r>
          </w:p>
          <w:p w:rsidR="0050122A" w:rsidRDefault="0050122A" w:rsidP="00FA2FCB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spacing w:after="0" w:line="240" w:lineRule="exact"/>
              <w:ind w:left="180" w:hanging="180"/>
              <w:contextualSpacing w:val="0"/>
            </w:pPr>
            <w:r>
              <w:t>Parsons, Project Manager June 2018 - Present</w:t>
            </w:r>
          </w:p>
          <w:p w:rsidR="004A5305" w:rsidRPr="002A4DDF" w:rsidRDefault="004A5305" w:rsidP="00FA2FCB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spacing w:after="0" w:line="240" w:lineRule="exact"/>
              <w:ind w:left="180" w:hanging="180"/>
              <w:contextualSpacing w:val="0"/>
            </w:pPr>
            <w:r>
              <w:t>Canadian Nuclear Laboratories</w:t>
            </w:r>
            <w:r w:rsidR="005704E4">
              <w:t xml:space="preserve">, </w:t>
            </w:r>
            <w:r>
              <w:t>Project Coordinator</w:t>
            </w:r>
            <w:r w:rsidR="005704E4">
              <w:t xml:space="preserve"> </w:t>
            </w:r>
            <w:r>
              <w:t>2016-2018</w:t>
            </w:r>
          </w:p>
          <w:p w:rsidR="00B4197B" w:rsidRDefault="005704E4" w:rsidP="00EF50D4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spacing w:after="0" w:line="240" w:lineRule="exact"/>
              <w:ind w:left="180" w:hanging="180"/>
              <w:contextualSpacing w:val="0"/>
            </w:pPr>
            <w:proofErr w:type="spellStart"/>
            <w:r>
              <w:t>AiMS</w:t>
            </w:r>
            <w:proofErr w:type="spellEnd"/>
            <w:r>
              <w:t xml:space="preserve"> Environmental, </w:t>
            </w:r>
            <w:r w:rsidR="00EF50D4">
              <w:t>Environmental Scientist      2012-2015</w:t>
            </w:r>
          </w:p>
          <w:p w:rsidR="008E4D86" w:rsidRPr="002A4DDF" w:rsidRDefault="00CA0DCB" w:rsidP="008E4D86">
            <w:pPr>
              <w:pStyle w:val="SidebarHeading"/>
            </w:pPr>
            <w:r w:rsidRPr="002A4DDF">
              <w:t>REGISTRATIONS</w:t>
            </w:r>
          </w:p>
          <w:p w:rsidR="00CA0DCB" w:rsidRPr="002A4DDF" w:rsidRDefault="00CA0DCB" w:rsidP="005704E4">
            <w:pPr>
              <w:pStyle w:val="SidebarBullet"/>
              <w:numPr>
                <w:ilvl w:val="0"/>
                <w:numId w:val="8"/>
              </w:numPr>
              <w:tabs>
                <w:tab w:val="clear" w:pos="360"/>
              </w:tabs>
              <w:ind w:left="187" w:hanging="187"/>
            </w:pPr>
            <w:r w:rsidRPr="002A4DDF">
              <w:t>Professional Engineers Ontario (PEO)</w:t>
            </w:r>
            <w:r w:rsidR="00E56480">
              <w:t xml:space="preserve"> </w:t>
            </w:r>
            <w:r w:rsidR="00D1458F">
              <w:t>Technical Examination Program</w:t>
            </w:r>
            <w:r w:rsidR="00E56480">
              <w:t xml:space="preserve">, </w:t>
            </w:r>
            <w:r w:rsidR="00CB5C37">
              <w:t xml:space="preserve">Environmental </w:t>
            </w:r>
            <w:r w:rsidR="005704E4">
              <w:t>Engineer-in-Training</w:t>
            </w:r>
            <w:r w:rsidR="00CB5C37">
              <w:t xml:space="preserve"> (EIT)</w:t>
            </w:r>
          </w:p>
          <w:p w:rsidR="0016572C" w:rsidRPr="002A4DDF" w:rsidRDefault="0016572C" w:rsidP="00E56480">
            <w:pPr>
              <w:pStyle w:val="SidebarBullet"/>
              <w:numPr>
                <w:ilvl w:val="0"/>
                <w:numId w:val="0"/>
              </w:numPr>
              <w:ind w:left="187"/>
            </w:pPr>
          </w:p>
        </w:tc>
      </w:tr>
      <w:tr w:rsidR="00BD7A1C" w:rsidTr="00616056">
        <w:tc>
          <w:tcPr>
            <w:tcW w:w="10278" w:type="dxa"/>
            <w:gridSpan w:val="2"/>
          </w:tcPr>
          <w:p w:rsidR="000D475C" w:rsidRPr="002A4DDF" w:rsidRDefault="000D475C" w:rsidP="00EF729B">
            <w:pPr>
              <w:pStyle w:val="ProjectResumeH3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A4DDF">
              <w:rPr>
                <w:rFonts w:asciiTheme="minorHAnsi" w:hAnsiTheme="minorHAnsi"/>
                <w:sz w:val="20"/>
                <w:szCs w:val="20"/>
              </w:rPr>
              <w:t>Presentations</w:t>
            </w:r>
          </w:p>
          <w:p w:rsidR="005A344C" w:rsidRDefault="00143D98" w:rsidP="00F53133">
            <w:pPr>
              <w:tabs>
                <w:tab w:val="left" w:pos="0"/>
              </w:tabs>
              <w:autoSpaceDE w:val="0"/>
              <w:autoSpaceDN w:val="0"/>
              <w:spacing w:line="240" w:lineRule="auto"/>
              <w:jc w:val="both"/>
            </w:pPr>
            <w:r>
              <w:t>Canadian Aquatic Toxicology Workshop</w:t>
            </w:r>
            <w:r w:rsidR="0097255F">
              <w:t xml:space="preserve">. </w:t>
            </w:r>
            <w:r w:rsidR="009C4C99">
              <w:t>New Brunswick, Canada.</w:t>
            </w:r>
            <w:r>
              <w:t xml:space="preserve"> October 2013</w:t>
            </w:r>
            <w:r w:rsidR="009C4C99">
              <w:t xml:space="preserve">. </w:t>
            </w:r>
            <w:r w:rsidR="004B53BB">
              <w:t>Toxicity</w:t>
            </w:r>
            <w:r w:rsidR="009405AF">
              <w:t>, Exposure, and Environmental Fate of Polybrominated Diphenyl E</w:t>
            </w:r>
            <w:r w:rsidR="00C7555E">
              <w:t>thers</w:t>
            </w:r>
            <w:r w:rsidR="00761D47">
              <w:t xml:space="preserve"> (PBDEs)</w:t>
            </w:r>
            <w:r w:rsidR="00C7555E">
              <w:t xml:space="preserve">. </w:t>
            </w:r>
          </w:p>
          <w:p w:rsidR="00C7555E" w:rsidRDefault="00761D47" w:rsidP="00F53133">
            <w:pPr>
              <w:tabs>
                <w:tab w:val="left" w:pos="0"/>
              </w:tabs>
              <w:autoSpaceDE w:val="0"/>
              <w:autoSpaceDN w:val="0"/>
              <w:spacing w:line="240" w:lineRule="auto"/>
              <w:jc w:val="both"/>
            </w:pPr>
            <w:r>
              <w:t>Environmental Science Field Program</w:t>
            </w:r>
            <w:r w:rsidR="0097255F">
              <w:t xml:space="preserve">. </w:t>
            </w:r>
            <w:r w:rsidR="008F44EA">
              <w:t>Rey</w:t>
            </w:r>
            <w:r w:rsidR="0097255F">
              <w:t xml:space="preserve">kjavik, </w:t>
            </w:r>
            <w:r w:rsidR="00D14EF5">
              <w:t xml:space="preserve">Iceland. April 2012. </w:t>
            </w:r>
            <w:r w:rsidR="004B53BB">
              <w:t>Impact</w:t>
            </w:r>
            <w:r w:rsidR="009405AF">
              <w:t xml:space="preserve"> of A</w:t>
            </w:r>
            <w:r w:rsidR="00D14EF5">
              <w:t>ero</w:t>
            </w:r>
            <w:r w:rsidR="009405AF">
              <w:t>sols from Volcanic E</w:t>
            </w:r>
            <w:r>
              <w:t xml:space="preserve">ruptions on </w:t>
            </w:r>
            <w:r w:rsidR="009405AF">
              <w:t>Global C</w:t>
            </w:r>
            <w:r w:rsidR="00D14EF5">
              <w:t xml:space="preserve">limate. </w:t>
            </w:r>
          </w:p>
          <w:p w:rsidR="00BD7A1C" w:rsidRPr="002A4DDF" w:rsidRDefault="00925E7A" w:rsidP="00F53133">
            <w:pPr>
              <w:spacing w:line="240" w:lineRule="auto"/>
              <w:jc w:val="both"/>
            </w:pPr>
            <w:r>
              <w:t>Ontario Universities Program in Field Biolog</w:t>
            </w:r>
            <w:r w:rsidR="0097255F">
              <w:t>y</w:t>
            </w:r>
            <w:r w:rsidR="00761D47">
              <w:t xml:space="preserve"> (OUPFB)</w:t>
            </w:r>
            <w:r w:rsidR="0097255F">
              <w:t xml:space="preserve">. </w:t>
            </w:r>
            <w:r w:rsidR="000D11DA">
              <w:t>Chongqing,</w:t>
            </w:r>
            <w:r w:rsidR="00D378B1">
              <w:t xml:space="preserve"> China. August 2010. </w:t>
            </w:r>
            <w:r w:rsidR="004B53BB">
              <w:t>Socio-</w:t>
            </w:r>
            <w:r w:rsidR="009405AF">
              <w:t>E</w:t>
            </w:r>
            <w:r w:rsidR="00761D47">
              <w:t xml:space="preserve">conomic, </w:t>
            </w:r>
            <w:r w:rsidR="009405AF">
              <w:t>Environmental Impacts of Human D</w:t>
            </w:r>
            <w:r w:rsidR="00D378B1">
              <w:t>evelopment</w:t>
            </w:r>
            <w:r w:rsidR="008F44EA">
              <w:t>.</w:t>
            </w:r>
          </w:p>
        </w:tc>
      </w:tr>
    </w:tbl>
    <w:p w:rsidR="00A771C0" w:rsidRPr="00BD7A1C" w:rsidRDefault="00A771C0" w:rsidP="00BD7A1C">
      <w:pPr>
        <w:spacing w:after="200"/>
        <w:rPr>
          <w:rFonts w:ascii="Franklin Gothic Demi" w:hAnsi="Franklin Gothic Demi"/>
          <w:sz w:val="4"/>
          <w:szCs w:val="4"/>
        </w:rPr>
      </w:pPr>
    </w:p>
    <w:sectPr w:rsidR="00A771C0" w:rsidRPr="00BD7A1C" w:rsidSect="00475F47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/>
      <w:pgMar w:top="1296" w:right="1008" w:bottom="1152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132" w:rsidRDefault="00441132" w:rsidP="006233C2">
      <w:pPr>
        <w:spacing w:after="0" w:line="240" w:lineRule="auto"/>
      </w:pPr>
      <w:r>
        <w:separator/>
      </w:r>
    </w:p>
  </w:endnote>
  <w:endnote w:type="continuationSeparator" w:id="0">
    <w:p w:rsidR="00441132" w:rsidRDefault="00441132" w:rsidP="0062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Condensed">
    <w:altName w:val="Segoe UI Semibold"/>
    <w:charset w:val="00"/>
    <w:family w:val="swiss"/>
    <w:pitch w:val="variable"/>
    <w:sig w:usb0="00000003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swa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pen Sans Condensed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Gothic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DB" w:rsidRDefault="0059677C">
    <w:pPr>
      <w:pStyle w:val="Footer"/>
    </w:pPr>
    <w: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9582785</wp:posOffset>
              </wp:positionV>
              <wp:extent cx="6763242" cy="210804"/>
              <wp:effectExtent l="0" t="0" r="0" b="18415"/>
              <wp:wrapNone/>
              <wp:docPr id="1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3242" cy="210804"/>
                        <a:chOff x="0" y="0"/>
                        <a:chExt cx="67632" cy="2106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" cy="201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2DB" w:rsidRPr="00050AAC" w:rsidRDefault="002172DB" w:rsidP="00C76EDE">
                            <w:pPr>
                              <w:pStyle w:val="OddFooter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  <wps:wsp>
                      <wps:cNvPr id="3" name="Rectangle 6"/>
                      <wps:cNvSpPr>
                        <a:spLocks noChangeArrowheads="1"/>
                      </wps:cNvSpPr>
                      <wps:spPr bwMode="auto">
                        <a:xfrm>
                          <a:off x="62198" y="95"/>
                          <a:ext cx="5434" cy="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2DB" w:rsidRPr="00050AAC" w:rsidRDefault="002172DB" w:rsidP="002172DB">
                            <w:pPr>
                              <w:pStyle w:val="EvenPage"/>
                            </w:pPr>
                            <w:r w:rsidRPr="00050AAC">
                              <w:fldChar w:fldCharType="begin"/>
                            </w:r>
                            <w:r w:rsidRPr="00050AAC">
                              <w:instrText xml:space="preserve"> PAGE   \* MERGEFORMAT </w:instrText>
                            </w:r>
                            <w:r w:rsidRPr="00050AAC">
                              <w:fldChar w:fldCharType="separate"/>
                            </w:r>
                            <w:r w:rsidR="002A4DDF">
                              <w:rPr>
                                <w:noProof/>
                              </w:rPr>
                              <w:t>2</w:t>
                            </w:r>
                            <w:r w:rsidRPr="00050AAC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2880" tIns="0" rIns="9144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8" o:spid="_x0000_s1026" style="position:absolute;left:0;text-align:left;margin-left:0;margin-top:754.55pt;width:532.55pt;height:16.6pt;z-index:251658752;mso-position-horizontal:center;mso-position-horizontal-relative:page;mso-position-vertical-relative:page;mso-height-relative:margin" coordsize="67632,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">
              <v:rect id="Rectangle 6" o:spid="_x0000_s1027" style="position:absolute;width:64922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" fillcolor="#bfbfbf" stroked="f">
                <v:textbox inset=",0,14.4pt,0">
                  <w:txbxContent>
                    <w:p w:rsidR="002172DB" w:rsidRPr="00050AAC" w:rsidRDefault="002172DB" w:rsidP="00C76EDE">
                      <w:pPr>
                        <w:pStyle w:val="OddFooter"/>
                        <w:jc w:val="right"/>
                      </w:pPr>
                    </w:p>
                  </w:txbxContent>
                </v:textbox>
              </v:rect>
              <v:rect id="Rectangle 6" o:spid="_x0000_s1028" style="position:absolute;left:62198;top:95;width:5434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" filled="f" stroked="f">
                <v:textbox inset="14.4pt,0,,0">
                  <w:txbxContent>
                    <w:p w:rsidR="002172DB" w:rsidRPr="00050AAC" w:rsidRDefault="002172DB" w:rsidP="002172DB">
                      <w:pPr>
                        <w:pStyle w:val="EvenPage"/>
                      </w:pPr>
                      <w:r w:rsidRPr="00050AAC">
                        <w:fldChar w:fldCharType="begin"/>
                      </w:r>
                      <w:r w:rsidRPr="00050AAC">
                        <w:instrText xml:space="preserve"> PAGE   \* MERGEFORMAT </w:instrText>
                      </w:r>
                      <w:r w:rsidRPr="00050AAC">
                        <w:fldChar w:fldCharType="separate"/>
                      </w:r>
                      <w:r w:rsidR="002A4DDF">
                        <w:rPr>
                          <w:noProof/>
                        </w:rPr>
                        <w:t>2</w:t>
                      </w:r>
                      <w:r w:rsidRPr="00050AAC"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DB" w:rsidRDefault="00977CFB">
    <w:pPr>
      <w:pStyle w:val="Footer"/>
    </w:pPr>
    <w: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10175240</wp:posOffset>
          </wp:positionV>
          <wp:extent cx="7753985" cy="914400"/>
          <wp:effectExtent l="0" t="0" r="0" b="0"/>
          <wp:wrapNone/>
          <wp:docPr id="6" name="Picture 5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98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77C"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9582785</wp:posOffset>
              </wp:positionV>
              <wp:extent cx="6492240" cy="201295"/>
              <wp:effectExtent l="0" t="0" r="3810" b="8255"/>
              <wp:wrapNone/>
              <wp:docPr id="533" name="Group 5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92240" cy="201295"/>
                        <a:chOff x="0" y="0"/>
                        <a:chExt cx="6492512" cy="201168"/>
                      </a:xfrm>
                    </wpg:grpSpPr>
                    <wps:wsp>
                      <wps:cNvPr id="558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20116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2DB" w:rsidRPr="00050AAC" w:rsidRDefault="002172DB" w:rsidP="002172DB">
                            <w:pPr>
                              <w:pStyle w:val="OddFooter"/>
                            </w:pPr>
                          </w:p>
                        </w:txbxContent>
                      </wps:txbx>
                      <wps:bodyPr rot="0" vert="horz" wrap="square" lIns="182880" tIns="0" rIns="91440" bIns="0" anchor="ctr" anchorCtr="0" upright="1">
                        <a:noAutofit/>
                      </wps:bodyPr>
                    </wps:wsp>
                    <wps:wsp>
                      <wps:cNvPr id="559" name="Rectangle 6"/>
                      <wps:cNvSpPr>
                        <a:spLocks noChangeArrowheads="1"/>
                      </wps:cNvSpPr>
                      <wps:spPr bwMode="auto">
                        <a:xfrm>
                          <a:off x="5949043" y="0"/>
                          <a:ext cx="543469" cy="20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172DB" w:rsidRPr="00050AAC" w:rsidRDefault="002172DB" w:rsidP="002172DB">
                            <w:pPr>
                              <w:pStyle w:val="OddPage"/>
                            </w:pPr>
                            <w:r w:rsidRPr="00050AAC">
                              <w:fldChar w:fldCharType="begin"/>
                            </w:r>
                            <w:r w:rsidRPr="00050AAC">
                              <w:instrText xml:space="preserve"> PAGE   \* MERGEFORMAT </w:instrText>
                            </w:r>
                            <w:r w:rsidRPr="00050AAC">
                              <w:fldChar w:fldCharType="separate"/>
                            </w:r>
                            <w:r w:rsidR="002A4DDF">
                              <w:t>1</w:t>
                            </w:r>
                            <w:r w:rsidRPr="00050AAC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533" o:spid="_x0000_s1029" style="position:absolute;left:0;text-align:left;margin-left:0;margin-top:754.55pt;width:511.2pt;height:15.85pt;z-index:251660800;mso-position-horizontal:center;mso-position-horizontal-relative:page;mso-position-vertical-relative:page;mso-height-relative:margin" coordsize="64925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">
              <v:rect id="Rectangle 6" o:spid="_x0000_s1030" style="position:absolute;width:64922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" fillcolor="#bfbfbf" stroked="f">
                <v:textbox inset="14.4pt,0,,0">
                  <w:txbxContent>
                    <w:p w:rsidR="002172DB" w:rsidRPr="00050AAC" w:rsidRDefault="002172DB" w:rsidP="002172DB">
                      <w:pPr>
                        <w:pStyle w:val="OddFooter"/>
                      </w:pPr>
                    </w:p>
                  </w:txbxContent>
                </v:textbox>
              </v:rect>
              <v:rect id="Rectangle 6" o:spid="_x0000_s1031" style="position:absolute;left:59490;width:5435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" filled="f" stroked="f">
                <v:textbox inset=",0,14.4pt,0">
                  <w:txbxContent>
                    <w:p w:rsidR="002172DB" w:rsidRPr="00050AAC" w:rsidRDefault="002172DB" w:rsidP="002172DB">
                      <w:pPr>
                        <w:pStyle w:val="OddPage"/>
                      </w:pPr>
                      <w:r w:rsidRPr="00050AAC">
                        <w:fldChar w:fldCharType="begin"/>
                      </w:r>
                      <w:r w:rsidRPr="00050AAC">
                        <w:instrText xml:space="preserve"> PAGE   \* MERGEFORMAT </w:instrText>
                      </w:r>
                      <w:r w:rsidRPr="00050AAC">
                        <w:fldChar w:fldCharType="separate"/>
                      </w:r>
                      <w:r w:rsidR="002A4DDF">
                        <w:t>1</w:t>
                      </w:r>
                      <w:r w:rsidRPr="00050AAC"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DB" w:rsidRPr="001A5DC2" w:rsidRDefault="0059677C" w:rsidP="001A5DC2">
    <w:pPr>
      <w:pStyle w:val="Footer"/>
    </w:pPr>
    <w: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640080</wp:posOffset>
              </wp:positionH>
              <wp:positionV relativeFrom="page">
                <wp:posOffset>612775</wp:posOffset>
              </wp:positionV>
              <wp:extent cx="1298575" cy="137160"/>
              <wp:effectExtent l="0" t="0" r="0" b="0"/>
              <wp:wrapNone/>
              <wp:docPr id="548" name="Freeform 9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298575" cy="137160"/>
                      </a:xfrm>
                      <a:custGeom>
                        <a:avLst/>
                        <a:gdLst>
                          <a:gd name="T0" fmla="*/ 452 w 3485"/>
                          <a:gd name="T1" fmla="*/ 159 h 375"/>
                          <a:gd name="T2" fmla="*/ 133 w 3485"/>
                          <a:gd name="T3" fmla="*/ 280 h 375"/>
                          <a:gd name="T4" fmla="*/ 0 w 3485"/>
                          <a:gd name="T5" fmla="*/ 0 h 375"/>
                          <a:gd name="T6" fmla="*/ 320 w 3485"/>
                          <a:gd name="T7" fmla="*/ 154 h 375"/>
                          <a:gd name="T8" fmla="*/ 131 w 3485"/>
                          <a:gd name="T9" fmla="*/ 102 h 375"/>
                          <a:gd name="T10" fmla="*/ 403 w 3485"/>
                          <a:gd name="T11" fmla="*/ 375 h 375"/>
                          <a:gd name="T12" fmla="*/ 967 w 3485"/>
                          <a:gd name="T13" fmla="*/ 375 h 375"/>
                          <a:gd name="T14" fmla="*/ 576 w 3485"/>
                          <a:gd name="T15" fmla="*/ 312 h 375"/>
                          <a:gd name="T16" fmla="*/ 616 w 3485"/>
                          <a:gd name="T17" fmla="*/ 232 h 375"/>
                          <a:gd name="T18" fmla="*/ 616 w 3485"/>
                          <a:gd name="T19" fmla="*/ 232 h 375"/>
                          <a:gd name="T20" fmla="*/ 1416 w 3485"/>
                          <a:gd name="T21" fmla="*/ 297 h 375"/>
                          <a:gd name="T22" fmla="*/ 1290 w 3485"/>
                          <a:gd name="T23" fmla="*/ 299 h 375"/>
                          <a:gd name="T24" fmla="*/ 1094 w 3485"/>
                          <a:gd name="T25" fmla="*/ 375 h 375"/>
                          <a:gd name="T26" fmla="*/ 1300 w 3485"/>
                          <a:gd name="T27" fmla="*/ 0 h 375"/>
                          <a:gd name="T28" fmla="*/ 1390 w 3485"/>
                          <a:gd name="T29" fmla="*/ 215 h 375"/>
                          <a:gd name="T30" fmla="*/ 1294 w 3485"/>
                          <a:gd name="T31" fmla="*/ 128 h 375"/>
                          <a:gd name="T32" fmla="*/ 1094 w 3485"/>
                          <a:gd name="T33" fmla="*/ 183 h 375"/>
                          <a:gd name="T34" fmla="*/ 1783 w 3485"/>
                          <a:gd name="T35" fmla="*/ 255 h 375"/>
                          <a:gd name="T36" fmla="*/ 1463 w 3485"/>
                          <a:gd name="T37" fmla="*/ 135 h 375"/>
                          <a:gd name="T38" fmla="*/ 1630 w 3485"/>
                          <a:gd name="T39" fmla="*/ 0 h 375"/>
                          <a:gd name="T40" fmla="*/ 1889 w 3485"/>
                          <a:gd name="T41" fmla="*/ 94 h 375"/>
                          <a:gd name="T42" fmla="*/ 1584 w 3485"/>
                          <a:gd name="T43" fmla="*/ 115 h 375"/>
                          <a:gd name="T44" fmla="*/ 1780 w 3485"/>
                          <a:gd name="T45" fmla="*/ 139 h 375"/>
                          <a:gd name="T46" fmla="*/ 1855 w 3485"/>
                          <a:gd name="T47" fmla="*/ 356 h 375"/>
                          <a:gd name="T48" fmla="*/ 1466 w 3485"/>
                          <a:gd name="T49" fmla="*/ 295 h 375"/>
                          <a:gd name="T50" fmla="*/ 1783 w 3485"/>
                          <a:gd name="T51" fmla="*/ 262 h 375"/>
                          <a:gd name="T52" fmla="*/ 2444 w 3485"/>
                          <a:gd name="T53" fmla="*/ 272 h 375"/>
                          <a:gd name="T54" fmla="*/ 2084 w 3485"/>
                          <a:gd name="T55" fmla="*/ 375 h 375"/>
                          <a:gd name="T56" fmla="*/ 1940 w 3485"/>
                          <a:gd name="T57" fmla="*/ 163 h 375"/>
                          <a:gd name="T58" fmla="*/ 2280 w 3485"/>
                          <a:gd name="T59" fmla="*/ 0 h 375"/>
                          <a:gd name="T60" fmla="*/ 2073 w 3485"/>
                          <a:gd name="T61" fmla="*/ 224 h 375"/>
                          <a:gd name="T62" fmla="*/ 2266 w 3485"/>
                          <a:gd name="T63" fmla="*/ 273 h 375"/>
                          <a:gd name="T64" fmla="*/ 2266 w 3485"/>
                          <a:gd name="T65" fmla="*/ 102 h 375"/>
                          <a:gd name="T66" fmla="*/ 2073 w 3485"/>
                          <a:gd name="T67" fmla="*/ 150 h 375"/>
                          <a:gd name="T68" fmla="*/ 2682 w 3485"/>
                          <a:gd name="T69" fmla="*/ 0 h 375"/>
                          <a:gd name="T70" fmla="*/ 3001 w 3485"/>
                          <a:gd name="T71" fmla="*/ 0 h 375"/>
                          <a:gd name="T72" fmla="*/ 2628 w 3485"/>
                          <a:gd name="T73" fmla="*/ 135 h 375"/>
                          <a:gd name="T74" fmla="*/ 3369 w 3485"/>
                          <a:gd name="T75" fmla="*/ 262 h 375"/>
                          <a:gd name="T76" fmla="*/ 3326 w 3485"/>
                          <a:gd name="T77" fmla="*/ 232 h 375"/>
                          <a:gd name="T78" fmla="*/ 3047 w 3485"/>
                          <a:gd name="T79" fmla="*/ 116 h 375"/>
                          <a:gd name="T80" fmla="*/ 3326 w 3485"/>
                          <a:gd name="T81" fmla="*/ 0 h 375"/>
                          <a:gd name="T82" fmla="*/ 3475 w 3485"/>
                          <a:gd name="T83" fmla="*/ 98 h 375"/>
                          <a:gd name="T84" fmla="*/ 3169 w 3485"/>
                          <a:gd name="T85" fmla="*/ 120 h 375"/>
                          <a:gd name="T86" fmla="*/ 3445 w 3485"/>
                          <a:gd name="T87" fmla="*/ 156 h 375"/>
                          <a:gd name="T88" fmla="*/ 3441 w 3485"/>
                          <a:gd name="T89" fmla="*/ 356 h 375"/>
                          <a:gd name="T90" fmla="*/ 3050 w 3485"/>
                          <a:gd name="T91" fmla="*/ 295 h 375"/>
                          <a:gd name="T92" fmla="*/ 3369 w 3485"/>
                          <a:gd name="T93" fmla="*/ 262 h 37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3485" h="375">
                            <a:moveTo>
                              <a:pt x="330" y="0"/>
                            </a:moveTo>
                            <a:cubicBezTo>
                              <a:pt x="411" y="0"/>
                              <a:pt x="452" y="44"/>
                              <a:pt x="452" y="133"/>
                            </a:cubicBezTo>
                            <a:cubicBezTo>
                              <a:pt x="452" y="159"/>
                              <a:pt x="452" y="159"/>
                              <a:pt x="452" y="159"/>
                            </a:cubicBezTo>
                            <a:cubicBezTo>
                              <a:pt x="452" y="225"/>
                              <a:pt x="425" y="264"/>
                              <a:pt x="372" y="276"/>
                            </a:cubicBezTo>
                            <a:cubicBezTo>
                              <a:pt x="360" y="279"/>
                              <a:pt x="337" y="280"/>
                              <a:pt x="304" y="280"/>
                            </a:cubicBezTo>
                            <a:cubicBezTo>
                              <a:pt x="133" y="280"/>
                              <a:pt x="133" y="280"/>
                              <a:pt x="133" y="280"/>
                            </a:cubicBezTo>
                            <a:cubicBezTo>
                              <a:pt x="133" y="375"/>
                              <a:pt x="133" y="375"/>
                              <a:pt x="133" y="375"/>
                            </a:cubicBezTo>
                            <a:cubicBezTo>
                              <a:pt x="0" y="375"/>
                              <a:pt x="0" y="375"/>
                              <a:pt x="0" y="375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lnTo>
                              <a:pt x="330" y="0"/>
                            </a:lnTo>
                            <a:close/>
                            <a:moveTo>
                              <a:pt x="284" y="183"/>
                            </a:moveTo>
                            <a:cubicBezTo>
                              <a:pt x="308" y="183"/>
                              <a:pt x="320" y="173"/>
                              <a:pt x="320" y="154"/>
                            </a:cubicBezTo>
                            <a:cubicBezTo>
                              <a:pt x="320" y="133"/>
                              <a:pt x="320" y="133"/>
                              <a:pt x="320" y="133"/>
                            </a:cubicBezTo>
                            <a:cubicBezTo>
                              <a:pt x="320" y="112"/>
                              <a:pt x="308" y="102"/>
                              <a:pt x="284" y="102"/>
                            </a:cubicBezTo>
                            <a:cubicBezTo>
                              <a:pt x="131" y="102"/>
                              <a:pt x="131" y="102"/>
                              <a:pt x="131" y="102"/>
                            </a:cubicBezTo>
                            <a:cubicBezTo>
                              <a:pt x="131" y="183"/>
                              <a:pt x="131" y="183"/>
                              <a:pt x="131" y="183"/>
                            </a:cubicBezTo>
                            <a:lnTo>
                              <a:pt x="284" y="183"/>
                            </a:lnTo>
                            <a:close/>
                            <a:moveTo>
                              <a:pt x="403" y="375"/>
                            </a:moveTo>
                            <a:cubicBezTo>
                              <a:pt x="610" y="0"/>
                              <a:pt x="610" y="0"/>
                              <a:pt x="610" y="0"/>
                            </a:cubicBezTo>
                            <a:cubicBezTo>
                              <a:pt x="762" y="0"/>
                              <a:pt x="762" y="0"/>
                              <a:pt x="762" y="0"/>
                            </a:cubicBezTo>
                            <a:cubicBezTo>
                              <a:pt x="967" y="375"/>
                              <a:pt x="967" y="375"/>
                              <a:pt x="967" y="375"/>
                            </a:cubicBezTo>
                            <a:cubicBezTo>
                              <a:pt x="824" y="375"/>
                              <a:pt x="824" y="375"/>
                              <a:pt x="824" y="375"/>
                            </a:cubicBezTo>
                            <a:cubicBezTo>
                              <a:pt x="789" y="312"/>
                              <a:pt x="789" y="312"/>
                              <a:pt x="789" y="312"/>
                            </a:cubicBezTo>
                            <a:cubicBezTo>
                              <a:pt x="576" y="312"/>
                              <a:pt x="576" y="312"/>
                              <a:pt x="576" y="312"/>
                            </a:cubicBezTo>
                            <a:cubicBezTo>
                              <a:pt x="542" y="375"/>
                              <a:pt x="542" y="375"/>
                              <a:pt x="542" y="375"/>
                            </a:cubicBezTo>
                            <a:lnTo>
                              <a:pt x="403" y="375"/>
                            </a:lnTo>
                            <a:close/>
                            <a:moveTo>
                              <a:pt x="616" y="232"/>
                            </a:moveTo>
                            <a:cubicBezTo>
                              <a:pt x="743" y="232"/>
                              <a:pt x="743" y="232"/>
                              <a:pt x="743" y="232"/>
                            </a:cubicBezTo>
                            <a:cubicBezTo>
                              <a:pt x="681" y="115"/>
                              <a:pt x="681" y="115"/>
                              <a:pt x="681" y="115"/>
                            </a:cubicBezTo>
                            <a:lnTo>
                              <a:pt x="616" y="232"/>
                            </a:lnTo>
                            <a:close/>
                            <a:moveTo>
                              <a:pt x="1390" y="215"/>
                            </a:moveTo>
                            <a:cubicBezTo>
                              <a:pt x="1389" y="217"/>
                              <a:pt x="1382" y="221"/>
                              <a:pt x="1372" y="225"/>
                            </a:cubicBezTo>
                            <a:cubicBezTo>
                              <a:pt x="1401" y="238"/>
                              <a:pt x="1416" y="263"/>
                              <a:pt x="1416" y="297"/>
                            </a:cubicBezTo>
                            <a:cubicBezTo>
                              <a:pt x="1416" y="375"/>
                              <a:pt x="1416" y="375"/>
                              <a:pt x="1416" y="375"/>
                            </a:cubicBezTo>
                            <a:cubicBezTo>
                              <a:pt x="1290" y="375"/>
                              <a:pt x="1290" y="375"/>
                              <a:pt x="1290" y="375"/>
                            </a:cubicBezTo>
                            <a:cubicBezTo>
                              <a:pt x="1290" y="299"/>
                              <a:pt x="1290" y="299"/>
                              <a:pt x="1290" y="299"/>
                            </a:cubicBezTo>
                            <a:cubicBezTo>
                              <a:pt x="1290" y="284"/>
                              <a:pt x="1281" y="276"/>
                              <a:pt x="1264" y="276"/>
                            </a:cubicBezTo>
                            <a:cubicBezTo>
                              <a:pt x="1094" y="276"/>
                              <a:pt x="1094" y="276"/>
                              <a:pt x="1094" y="276"/>
                            </a:cubicBezTo>
                            <a:cubicBezTo>
                              <a:pt x="1094" y="375"/>
                              <a:pt x="1094" y="375"/>
                              <a:pt x="1094" y="375"/>
                            </a:cubicBezTo>
                            <a:cubicBezTo>
                              <a:pt x="970" y="375"/>
                              <a:pt x="970" y="375"/>
                              <a:pt x="970" y="375"/>
                            </a:cubicBezTo>
                            <a:cubicBezTo>
                              <a:pt x="970" y="0"/>
                              <a:pt x="970" y="0"/>
                              <a:pt x="970" y="0"/>
                            </a:cubicBezTo>
                            <a:cubicBezTo>
                              <a:pt x="1300" y="0"/>
                              <a:pt x="1300" y="0"/>
                              <a:pt x="1300" y="0"/>
                            </a:cubicBezTo>
                            <a:cubicBezTo>
                              <a:pt x="1377" y="0"/>
                              <a:pt x="1416" y="34"/>
                              <a:pt x="1416" y="101"/>
                            </a:cubicBezTo>
                            <a:cubicBezTo>
                              <a:pt x="1416" y="153"/>
                              <a:pt x="1416" y="153"/>
                              <a:pt x="1416" y="153"/>
                            </a:cubicBezTo>
                            <a:cubicBezTo>
                              <a:pt x="1416" y="182"/>
                              <a:pt x="1407" y="203"/>
                              <a:pt x="1390" y="215"/>
                            </a:cubicBezTo>
                            <a:close/>
                            <a:moveTo>
                              <a:pt x="1257" y="183"/>
                            </a:moveTo>
                            <a:cubicBezTo>
                              <a:pt x="1282" y="183"/>
                              <a:pt x="1294" y="175"/>
                              <a:pt x="1294" y="159"/>
                            </a:cubicBezTo>
                            <a:cubicBezTo>
                              <a:pt x="1294" y="128"/>
                              <a:pt x="1294" y="128"/>
                              <a:pt x="1294" y="128"/>
                            </a:cubicBezTo>
                            <a:cubicBezTo>
                              <a:pt x="1294" y="111"/>
                              <a:pt x="1284" y="102"/>
                              <a:pt x="1264" y="102"/>
                            </a:cubicBezTo>
                            <a:cubicBezTo>
                              <a:pt x="1094" y="102"/>
                              <a:pt x="1094" y="102"/>
                              <a:pt x="1094" y="102"/>
                            </a:cubicBezTo>
                            <a:cubicBezTo>
                              <a:pt x="1094" y="183"/>
                              <a:pt x="1094" y="183"/>
                              <a:pt x="1094" y="183"/>
                            </a:cubicBezTo>
                            <a:lnTo>
                              <a:pt x="1257" y="183"/>
                            </a:lnTo>
                            <a:close/>
                            <a:moveTo>
                              <a:pt x="1783" y="262"/>
                            </a:moveTo>
                            <a:cubicBezTo>
                              <a:pt x="1783" y="255"/>
                              <a:pt x="1783" y="255"/>
                              <a:pt x="1783" y="255"/>
                            </a:cubicBezTo>
                            <a:cubicBezTo>
                              <a:pt x="1783" y="240"/>
                              <a:pt x="1769" y="232"/>
                              <a:pt x="1742" y="232"/>
                            </a:cubicBezTo>
                            <a:cubicBezTo>
                              <a:pt x="1586" y="232"/>
                              <a:pt x="1586" y="232"/>
                              <a:pt x="1586" y="232"/>
                            </a:cubicBezTo>
                            <a:cubicBezTo>
                              <a:pt x="1504" y="232"/>
                              <a:pt x="1463" y="200"/>
                              <a:pt x="1463" y="135"/>
                            </a:cubicBezTo>
                            <a:cubicBezTo>
                              <a:pt x="1463" y="116"/>
                              <a:pt x="1463" y="116"/>
                              <a:pt x="1463" y="116"/>
                            </a:cubicBezTo>
                            <a:cubicBezTo>
                              <a:pt x="1463" y="66"/>
                              <a:pt x="1479" y="33"/>
                              <a:pt x="1512" y="17"/>
                            </a:cubicBezTo>
                            <a:cubicBezTo>
                              <a:pt x="1534" y="6"/>
                              <a:pt x="1573" y="0"/>
                              <a:pt x="1630" y="0"/>
                            </a:cubicBezTo>
                            <a:cubicBezTo>
                              <a:pt x="1742" y="0"/>
                              <a:pt x="1742" y="0"/>
                              <a:pt x="1742" y="0"/>
                            </a:cubicBezTo>
                            <a:cubicBezTo>
                              <a:pt x="1813" y="0"/>
                              <a:pt x="1858" y="15"/>
                              <a:pt x="1875" y="44"/>
                            </a:cubicBezTo>
                            <a:cubicBezTo>
                              <a:pt x="1884" y="61"/>
                              <a:pt x="1889" y="77"/>
                              <a:pt x="1889" y="94"/>
                            </a:cubicBezTo>
                            <a:cubicBezTo>
                              <a:pt x="1889" y="98"/>
                              <a:pt x="1889" y="98"/>
                              <a:pt x="1889" y="98"/>
                            </a:cubicBezTo>
                            <a:cubicBezTo>
                              <a:pt x="1613" y="98"/>
                              <a:pt x="1613" y="98"/>
                              <a:pt x="1613" y="98"/>
                            </a:cubicBezTo>
                            <a:cubicBezTo>
                              <a:pt x="1594" y="96"/>
                              <a:pt x="1584" y="102"/>
                              <a:pt x="1584" y="115"/>
                            </a:cubicBezTo>
                            <a:cubicBezTo>
                              <a:pt x="1584" y="120"/>
                              <a:pt x="1584" y="120"/>
                              <a:pt x="1584" y="120"/>
                            </a:cubicBezTo>
                            <a:cubicBezTo>
                              <a:pt x="1584" y="133"/>
                              <a:pt x="1592" y="139"/>
                              <a:pt x="1606" y="139"/>
                            </a:cubicBezTo>
                            <a:cubicBezTo>
                              <a:pt x="1780" y="139"/>
                              <a:pt x="1780" y="139"/>
                              <a:pt x="1780" y="139"/>
                            </a:cubicBezTo>
                            <a:cubicBezTo>
                              <a:pt x="1860" y="139"/>
                              <a:pt x="1900" y="175"/>
                              <a:pt x="1900" y="248"/>
                            </a:cubicBezTo>
                            <a:cubicBezTo>
                              <a:pt x="1900" y="265"/>
                              <a:pt x="1900" y="265"/>
                              <a:pt x="1900" y="265"/>
                            </a:cubicBezTo>
                            <a:cubicBezTo>
                              <a:pt x="1900" y="308"/>
                              <a:pt x="1885" y="339"/>
                              <a:pt x="1855" y="356"/>
                            </a:cubicBezTo>
                            <a:cubicBezTo>
                              <a:pt x="1832" y="369"/>
                              <a:pt x="1797" y="375"/>
                              <a:pt x="1749" y="375"/>
                            </a:cubicBezTo>
                            <a:cubicBezTo>
                              <a:pt x="1592" y="375"/>
                              <a:pt x="1592" y="375"/>
                              <a:pt x="1592" y="375"/>
                            </a:cubicBezTo>
                            <a:cubicBezTo>
                              <a:pt x="1508" y="375"/>
                              <a:pt x="1466" y="348"/>
                              <a:pt x="1466" y="295"/>
                            </a:cubicBezTo>
                            <a:cubicBezTo>
                              <a:pt x="1466" y="280"/>
                              <a:pt x="1466" y="280"/>
                              <a:pt x="1466" y="280"/>
                            </a:cubicBezTo>
                            <a:cubicBezTo>
                              <a:pt x="1749" y="280"/>
                              <a:pt x="1749" y="280"/>
                              <a:pt x="1749" y="280"/>
                            </a:cubicBezTo>
                            <a:cubicBezTo>
                              <a:pt x="1771" y="280"/>
                              <a:pt x="1783" y="274"/>
                              <a:pt x="1783" y="262"/>
                            </a:cubicBezTo>
                            <a:close/>
                            <a:moveTo>
                              <a:pt x="2406" y="26"/>
                            </a:moveTo>
                            <a:cubicBezTo>
                              <a:pt x="2431" y="50"/>
                              <a:pt x="2444" y="96"/>
                              <a:pt x="2444" y="163"/>
                            </a:cubicBezTo>
                            <a:cubicBezTo>
                              <a:pt x="2444" y="272"/>
                              <a:pt x="2444" y="272"/>
                              <a:pt x="2444" y="272"/>
                            </a:cubicBezTo>
                            <a:cubicBezTo>
                              <a:pt x="2439" y="314"/>
                              <a:pt x="2422" y="342"/>
                              <a:pt x="2393" y="358"/>
                            </a:cubicBezTo>
                            <a:cubicBezTo>
                              <a:pt x="2370" y="370"/>
                              <a:pt x="2335" y="375"/>
                              <a:pt x="2287" y="375"/>
                            </a:cubicBezTo>
                            <a:cubicBezTo>
                              <a:pt x="2084" y="375"/>
                              <a:pt x="2084" y="375"/>
                              <a:pt x="2084" y="375"/>
                            </a:cubicBezTo>
                            <a:cubicBezTo>
                              <a:pt x="2036" y="375"/>
                              <a:pt x="1998" y="364"/>
                              <a:pt x="1970" y="341"/>
                            </a:cubicBezTo>
                            <a:cubicBezTo>
                              <a:pt x="1954" y="328"/>
                              <a:pt x="1944" y="306"/>
                              <a:pt x="1940" y="275"/>
                            </a:cubicBezTo>
                            <a:cubicBezTo>
                              <a:pt x="1940" y="163"/>
                              <a:pt x="1940" y="163"/>
                              <a:pt x="1940" y="163"/>
                            </a:cubicBezTo>
                            <a:cubicBezTo>
                              <a:pt x="1940" y="102"/>
                              <a:pt x="1950" y="59"/>
                              <a:pt x="1970" y="35"/>
                            </a:cubicBezTo>
                            <a:cubicBezTo>
                              <a:pt x="1991" y="12"/>
                              <a:pt x="2030" y="0"/>
                              <a:pt x="2087" y="0"/>
                            </a:cubicBezTo>
                            <a:cubicBezTo>
                              <a:pt x="2280" y="0"/>
                              <a:pt x="2280" y="0"/>
                              <a:pt x="2280" y="0"/>
                            </a:cubicBezTo>
                            <a:cubicBezTo>
                              <a:pt x="2347" y="0"/>
                              <a:pt x="2389" y="9"/>
                              <a:pt x="2406" y="26"/>
                            </a:cubicBezTo>
                            <a:close/>
                            <a:moveTo>
                              <a:pt x="2073" y="150"/>
                            </a:moveTo>
                            <a:cubicBezTo>
                              <a:pt x="2073" y="224"/>
                              <a:pt x="2073" y="224"/>
                              <a:pt x="2073" y="224"/>
                            </a:cubicBezTo>
                            <a:cubicBezTo>
                              <a:pt x="2073" y="243"/>
                              <a:pt x="2076" y="255"/>
                              <a:pt x="2082" y="261"/>
                            </a:cubicBezTo>
                            <a:cubicBezTo>
                              <a:pt x="2088" y="269"/>
                              <a:pt x="2100" y="273"/>
                              <a:pt x="2118" y="273"/>
                            </a:cubicBezTo>
                            <a:cubicBezTo>
                              <a:pt x="2266" y="273"/>
                              <a:pt x="2266" y="273"/>
                              <a:pt x="2266" y="273"/>
                            </a:cubicBezTo>
                            <a:cubicBezTo>
                              <a:pt x="2297" y="273"/>
                              <a:pt x="2312" y="260"/>
                              <a:pt x="2312" y="232"/>
                            </a:cubicBezTo>
                            <a:cubicBezTo>
                              <a:pt x="2312" y="140"/>
                              <a:pt x="2312" y="140"/>
                              <a:pt x="2312" y="140"/>
                            </a:cubicBezTo>
                            <a:cubicBezTo>
                              <a:pt x="2312" y="115"/>
                              <a:pt x="2297" y="102"/>
                              <a:pt x="2266" y="102"/>
                            </a:cubicBezTo>
                            <a:cubicBezTo>
                              <a:pt x="2128" y="102"/>
                              <a:pt x="2128" y="102"/>
                              <a:pt x="2128" y="102"/>
                            </a:cubicBezTo>
                            <a:cubicBezTo>
                              <a:pt x="2108" y="102"/>
                              <a:pt x="2093" y="105"/>
                              <a:pt x="2085" y="111"/>
                            </a:cubicBezTo>
                            <a:cubicBezTo>
                              <a:pt x="2077" y="117"/>
                              <a:pt x="2073" y="130"/>
                              <a:pt x="2073" y="150"/>
                            </a:cubicBezTo>
                            <a:close/>
                            <a:moveTo>
                              <a:pt x="2499" y="375"/>
                            </a:moveTo>
                            <a:cubicBezTo>
                              <a:pt x="2499" y="0"/>
                              <a:pt x="2499" y="0"/>
                              <a:pt x="2499" y="0"/>
                            </a:cubicBezTo>
                            <a:cubicBezTo>
                              <a:pt x="2682" y="0"/>
                              <a:pt x="2682" y="0"/>
                              <a:pt x="2682" y="0"/>
                            </a:cubicBezTo>
                            <a:cubicBezTo>
                              <a:pt x="2877" y="245"/>
                              <a:pt x="2877" y="245"/>
                              <a:pt x="2877" y="245"/>
                            </a:cubicBezTo>
                            <a:cubicBezTo>
                              <a:pt x="2877" y="0"/>
                              <a:pt x="2877" y="0"/>
                              <a:pt x="2877" y="0"/>
                            </a:cubicBezTo>
                            <a:cubicBezTo>
                              <a:pt x="3001" y="0"/>
                              <a:pt x="3001" y="0"/>
                              <a:pt x="3001" y="0"/>
                            </a:cubicBezTo>
                            <a:cubicBezTo>
                              <a:pt x="3001" y="375"/>
                              <a:pt x="3001" y="375"/>
                              <a:pt x="3001" y="375"/>
                            </a:cubicBezTo>
                            <a:cubicBezTo>
                              <a:pt x="2821" y="375"/>
                              <a:pt x="2821" y="375"/>
                              <a:pt x="2821" y="375"/>
                            </a:cubicBezTo>
                            <a:cubicBezTo>
                              <a:pt x="2628" y="135"/>
                              <a:pt x="2628" y="135"/>
                              <a:pt x="2628" y="135"/>
                            </a:cubicBezTo>
                            <a:cubicBezTo>
                              <a:pt x="2628" y="375"/>
                              <a:pt x="2628" y="375"/>
                              <a:pt x="2628" y="375"/>
                            </a:cubicBezTo>
                            <a:lnTo>
                              <a:pt x="2499" y="375"/>
                            </a:lnTo>
                            <a:close/>
                            <a:moveTo>
                              <a:pt x="3369" y="262"/>
                            </a:moveTo>
                            <a:cubicBezTo>
                              <a:pt x="3369" y="255"/>
                              <a:pt x="3369" y="255"/>
                              <a:pt x="3369" y="255"/>
                            </a:cubicBezTo>
                            <a:cubicBezTo>
                              <a:pt x="3369" y="244"/>
                              <a:pt x="3365" y="237"/>
                              <a:pt x="3356" y="234"/>
                            </a:cubicBezTo>
                            <a:cubicBezTo>
                              <a:pt x="3352" y="233"/>
                              <a:pt x="3342" y="232"/>
                              <a:pt x="3326" y="232"/>
                            </a:cubicBezTo>
                            <a:cubicBezTo>
                              <a:pt x="3171" y="232"/>
                              <a:pt x="3171" y="232"/>
                              <a:pt x="3171" y="232"/>
                            </a:cubicBezTo>
                            <a:cubicBezTo>
                              <a:pt x="3088" y="232"/>
                              <a:pt x="3047" y="200"/>
                              <a:pt x="3047" y="135"/>
                            </a:cubicBezTo>
                            <a:cubicBezTo>
                              <a:pt x="3047" y="116"/>
                              <a:pt x="3047" y="116"/>
                              <a:pt x="3047" y="116"/>
                            </a:cubicBezTo>
                            <a:cubicBezTo>
                              <a:pt x="3047" y="66"/>
                              <a:pt x="3064" y="33"/>
                              <a:pt x="3097" y="16"/>
                            </a:cubicBezTo>
                            <a:cubicBezTo>
                              <a:pt x="3120" y="5"/>
                              <a:pt x="3159" y="0"/>
                              <a:pt x="3216" y="0"/>
                            </a:cubicBezTo>
                            <a:cubicBezTo>
                              <a:pt x="3326" y="0"/>
                              <a:pt x="3326" y="0"/>
                              <a:pt x="3326" y="0"/>
                            </a:cubicBezTo>
                            <a:cubicBezTo>
                              <a:pt x="3398" y="0"/>
                              <a:pt x="3443" y="15"/>
                              <a:pt x="3460" y="44"/>
                            </a:cubicBezTo>
                            <a:cubicBezTo>
                              <a:pt x="3470" y="62"/>
                              <a:pt x="3475" y="78"/>
                              <a:pt x="3475" y="94"/>
                            </a:cubicBezTo>
                            <a:cubicBezTo>
                              <a:pt x="3475" y="98"/>
                              <a:pt x="3475" y="98"/>
                              <a:pt x="3475" y="98"/>
                            </a:cubicBezTo>
                            <a:cubicBezTo>
                              <a:pt x="3198" y="98"/>
                              <a:pt x="3198" y="98"/>
                              <a:pt x="3198" y="98"/>
                            </a:cubicBezTo>
                            <a:cubicBezTo>
                              <a:pt x="3179" y="96"/>
                              <a:pt x="3169" y="102"/>
                              <a:pt x="3169" y="115"/>
                            </a:cubicBezTo>
                            <a:cubicBezTo>
                              <a:pt x="3169" y="120"/>
                              <a:pt x="3169" y="120"/>
                              <a:pt x="3169" y="120"/>
                            </a:cubicBezTo>
                            <a:cubicBezTo>
                              <a:pt x="3169" y="133"/>
                              <a:pt x="3176" y="139"/>
                              <a:pt x="3190" y="139"/>
                            </a:cubicBezTo>
                            <a:cubicBezTo>
                              <a:pt x="3366" y="139"/>
                              <a:pt x="3366" y="139"/>
                              <a:pt x="3366" y="139"/>
                            </a:cubicBezTo>
                            <a:cubicBezTo>
                              <a:pt x="3401" y="139"/>
                              <a:pt x="3427" y="145"/>
                              <a:pt x="3445" y="156"/>
                            </a:cubicBezTo>
                            <a:cubicBezTo>
                              <a:pt x="3472" y="173"/>
                              <a:pt x="3485" y="204"/>
                              <a:pt x="3485" y="248"/>
                            </a:cubicBezTo>
                            <a:cubicBezTo>
                              <a:pt x="3485" y="265"/>
                              <a:pt x="3485" y="265"/>
                              <a:pt x="3485" y="265"/>
                            </a:cubicBezTo>
                            <a:cubicBezTo>
                              <a:pt x="3485" y="309"/>
                              <a:pt x="3470" y="339"/>
                              <a:pt x="3441" y="356"/>
                            </a:cubicBezTo>
                            <a:cubicBezTo>
                              <a:pt x="3419" y="369"/>
                              <a:pt x="3384" y="375"/>
                              <a:pt x="3335" y="375"/>
                            </a:cubicBezTo>
                            <a:cubicBezTo>
                              <a:pt x="3176" y="375"/>
                              <a:pt x="3176" y="375"/>
                              <a:pt x="3176" y="375"/>
                            </a:cubicBezTo>
                            <a:cubicBezTo>
                              <a:pt x="3092" y="375"/>
                              <a:pt x="3050" y="348"/>
                              <a:pt x="3050" y="295"/>
                            </a:cubicBezTo>
                            <a:cubicBezTo>
                              <a:pt x="3050" y="280"/>
                              <a:pt x="3050" y="280"/>
                              <a:pt x="3050" y="280"/>
                            </a:cubicBezTo>
                            <a:cubicBezTo>
                              <a:pt x="3333" y="280"/>
                              <a:pt x="3333" y="280"/>
                              <a:pt x="3333" y="280"/>
                            </a:cubicBezTo>
                            <a:cubicBezTo>
                              <a:pt x="3357" y="280"/>
                              <a:pt x="3369" y="274"/>
                              <a:pt x="3369" y="262"/>
                            </a:cubicBez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30BF70" id="Freeform 902" o:spid="_x0000_s1026" style="position:absolute;margin-left:50.4pt;margin-top:48.25pt;width:102.25pt;height:10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348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" path="m330,v81,,122,44,122,133c452,159,452,159,452,159v,66,-27,105,-80,117c360,279,337,280,304,280v-171,,-171,,-171,c133,375,133,375,133,375,,375,,375,,375,,,,,,l330,xm284,183v24,,36,-10,36,-29c320,133,320,133,320,133v,-21,-12,-31,-36,-31c131,102,131,102,131,102v,81,,81,,81l284,183xm403,375c610,,610,,610,,762,,762,,762,,967,375,967,375,967,375v-143,,-143,,-143,c789,312,789,312,789,312v-213,,-213,,-213,c542,375,542,375,542,375r-139,xm616,232v127,,127,,127,c681,115,681,115,681,115l616,232xm1390,215v-1,2,-8,6,-18,10c1401,238,1416,263,1416,297v,78,,78,,78c1290,375,1290,375,1290,375v,-76,,-76,,-76c1290,284,1281,276,1264,276v-170,,-170,,-170,c1094,375,1094,375,1094,375v-124,,-124,,-124,c970,,970,,970,v330,,330,,330,c1377,,1416,34,1416,101v,52,,52,,52c1416,182,1407,203,1390,215xm1257,183v25,,37,-8,37,-24c1294,128,1294,128,1294,128v,-17,-10,-26,-30,-26c1094,102,1094,102,1094,102v,81,,81,,81l1257,183xm1783,262v,-7,,-7,,-7c1783,240,1769,232,1742,232v-156,,-156,,-156,c1504,232,1463,200,1463,135v,-19,,-19,,-19c1463,66,1479,33,1512,17,1534,6,1573,,1630,v112,,112,,112,c1813,,1858,15,1875,44v9,17,14,33,14,50c1889,98,1889,98,1889,98v-276,,-276,,-276,c1594,96,1584,102,1584,115v,5,,5,,5c1584,133,1592,139,1606,139v174,,174,,174,c1860,139,1900,175,1900,248v,17,,17,,17c1900,308,1885,339,1855,356v-23,13,-58,19,-106,19c1592,375,1592,375,1592,375v-84,,-126,-27,-126,-80c1466,280,1466,280,1466,280v283,,283,,283,c1771,280,1783,274,1783,262xm2406,26v25,24,38,70,38,137c2444,272,2444,272,2444,272v-5,42,-22,70,-51,86c2370,370,2335,375,2287,375v-203,,-203,,-203,c2036,375,1998,364,1970,341v-16,-13,-26,-35,-30,-66c1940,163,1940,163,1940,163v,-61,10,-104,30,-128c1991,12,2030,,2087,v193,,193,,193,c2347,,2389,9,2406,26xm2073,150v,74,,74,,74c2073,243,2076,255,2082,261v6,8,18,12,36,12c2266,273,2266,273,2266,273v31,,46,-13,46,-41c2312,140,2312,140,2312,140v,-25,-15,-38,-46,-38c2128,102,2128,102,2128,102v-20,,-35,3,-43,9c2077,117,2073,130,2073,150xm2499,375c2499,,2499,,2499,v183,,183,,183,c2877,245,2877,245,2877,245,2877,,2877,,2877,v124,,124,,124,c3001,375,3001,375,3001,375v-180,,-180,,-180,c2628,135,2628,135,2628,135v,240,,240,,240l2499,375xm3369,262v,-7,,-7,,-7c3369,244,3365,237,3356,234v-4,-1,-14,-2,-30,-2c3171,232,3171,232,3171,232v-83,,-124,-32,-124,-97c3047,116,3047,116,3047,116v,-50,17,-83,50,-100c3120,5,3159,,3216,v110,,110,,110,c3398,,3443,15,3460,44v10,18,15,34,15,50c3475,98,3475,98,3475,98v-277,,-277,,-277,c3179,96,3169,102,3169,115v,5,,5,,5c3169,133,3176,139,3190,139v176,,176,,176,c3401,139,3427,145,3445,156v27,17,40,48,40,92c3485,265,3485,265,3485,265v,44,-15,74,-44,91c3419,369,3384,375,3335,375v-159,,-159,,-159,c3092,375,3050,348,3050,295v,-15,,-15,,-15c3333,280,3333,280,3333,280v24,,36,-6,36,-18xe" fillcolor="black" stroked="f">
              <v:path arrowok="t" o:connecttype="custom" o:connectlocs="168424,58156;49558,102413;0,0;119238,56327;48813,37308;150165,137160;360322,137160;214628,114117;229533,84856;229533,84856;527628,108631;480678,109362;407644,137160;484404,0;517940,78638;482168,46817;407644,66934;664379,93269;545141,49378;607368,0;703876,34381;590227,42062;663261,50841;691207,130211;546259,107899;664379,95829;910679,99487;776537,137160;722880,59619;849570,0;772438,81930;844353,99852;844353,37308;772438,54864;999362,0;1118228,0;979241,49378;1255351,95829;1239329,84856;1135368,42428;1239329,0;1294849,35844;1180828,43891;1283670,57059;1282180,130211;1136486,107899;1255351,95829" o:connectangles="0,0,0,0,0,0,0,0,0,0,0,0,0,0,0,0,0,0,0,0,0,0,0,0,0,0,0,0,0,0,0,0,0,0,0,0,0,0,0,0,0,0,0,0,0,0,0"/>
              <o:lock v:ext="edit" aspectratio="t" verticies="t"/>
              <w10:wrap anchorx="page" anchory="page"/>
            </v:shape>
          </w:pict>
        </mc:Fallback>
      </mc:AlternateContent>
    </w:r>
    <w:r w:rsidR="00977CFB"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10175240</wp:posOffset>
          </wp:positionV>
          <wp:extent cx="7753985" cy="914400"/>
          <wp:effectExtent l="0" t="0" r="0" b="0"/>
          <wp:wrapNone/>
          <wp:docPr id="11" name="Picture 6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98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page">
                <wp:posOffset>6163310</wp:posOffset>
              </wp:positionH>
              <wp:positionV relativeFrom="page">
                <wp:posOffset>338455</wp:posOffset>
              </wp:positionV>
              <wp:extent cx="969010" cy="411480"/>
              <wp:effectExtent l="0" t="0" r="2540" b="7620"/>
              <wp:wrapNone/>
              <wp:docPr id="554" name="Group 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69010" cy="411480"/>
                        <a:chOff x="0" y="0"/>
                        <a:chExt cx="32607251" cy="13852525"/>
                      </a:xfrm>
                    </wpg:grpSpPr>
                    <wps:wsp>
                      <wps:cNvPr id="615" name="Rectangle 1510"/>
                      <wps:cNvSpPr>
                        <a:spLocks noChangeArrowheads="1"/>
                      </wps:cNvSpPr>
                      <wps:spPr bwMode="auto">
                        <a:xfrm>
                          <a:off x="23409275" y="9202738"/>
                          <a:ext cx="4598988" cy="4605338"/>
                        </a:xfrm>
                        <a:prstGeom prst="rect">
                          <a:avLst/>
                        </a:prstGeom>
                        <a:solidFill>
                          <a:srgbClr val="43B0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6" name="Rectangle 1511"/>
                      <wps:cNvSpPr>
                        <a:spLocks noChangeArrowheads="1"/>
                      </wps:cNvSpPr>
                      <wps:spPr bwMode="auto">
                        <a:xfrm>
                          <a:off x="23409275" y="0"/>
                          <a:ext cx="4598988" cy="4600575"/>
                        </a:xfrm>
                        <a:prstGeom prst="rect">
                          <a:avLst/>
                        </a:prstGeom>
                        <a:solidFill>
                          <a:srgbClr val="F0B3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3" name="Rectangle 1512"/>
                      <wps:cNvSpPr>
                        <a:spLocks noChangeArrowheads="1"/>
                      </wps:cNvSpPr>
                      <wps:spPr bwMode="auto">
                        <a:xfrm>
                          <a:off x="18805525" y="4600575"/>
                          <a:ext cx="4603750" cy="4602163"/>
                        </a:xfrm>
                        <a:prstGeom prst="rect">
                          <a:avLst/>
                        </a:prstGeom>
                        <a:solidFill>
                          <a:srgbClr val="007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4" name="Rectangle 1513"/>
                      <wps:cNvSpPr>
                        <a:spLocks noChangeArrowheads="1"/>
                      </wps:cNvSpPr>
                      <wps:spPr bwMode="auto">
                        <a:xfrm>
                          <a:off x="28008263" y="4600575"/>
                          <a:ext cx="4598988" cy="4602163"/>
                        </a:xfrm>
                        <a:prstGeom prst="rect">
                          <a:avLst/>
                        </a:prstGeom>
                        <a:solidFill>
                          <a:srgbClr val="C810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5" name="Rectangle 1514"/>
                      <wps:cNvSpPr>
                        <a:spLocks noChangeArrowheads="1"/>
                      </wps:cNvSpPr>
                      <wps:spPr bwMode="auto">
                        <a:xfrm>
                          <a:off x="23409275" y="4600575"/>
                          <a:ext cx="4598988" cy="4602163"/>
                        </a:xfrm>
                        <a:prstGeom prst="rect">
                          <a:avLst/>
                        </a:prstGeom>
                        <a:solidFill>
                          <a:srgbClr val="EA7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6" name="Freeform 1515"/>
                      <wps:cNvSpPr>
                        <a:spLocks noEditPoints="1"/>
                      </wps:cNvSpPr>
                      <wps:spPr bwMode="auto">
                        <a:xfrm>
                          <a:off x="0" y="11522075"/>
                          <a:ext cx="31192788" cy="2330450"/>
                        </a:xfrm>
                        <a:custGeom>
                          <a:avLst/>
                          <a:gdLst>
                            <a:gd name="T0" fmla="*/ 7944 w 8315"/>
                            <a:gd name="T1" fmla="*/ 564 h 621"/>
                            <a:gd name="T2" fmla="*/ 7874 w 8315"/>
                            <a:gd name="T3" fmla="*/ 491 h 621"/>
                            <a:gd name="T4" fmla="*/ 7834 w 8315"/>
                            <a:gd name="T5" fmla="*/ 360 h 621"/>
                            <a:gd name="T6" fmla="*/ 7952 w 8315"/>
                            <a:gd name="T7" fmla="*/ 407 h 621"/>
                            <a:gd name="T8" fmla="*/ 7894 w 8315"/>
                            <a:gd name="T9" fmla="*/ 442 h 621"/>
                            <a:gd name="T10" fmla="*/ 7979 w 8315"/>
                            <a:gd name="T11" fmla="*/ 590 h 621"/>
                            <a:gd name="T12" fmla="*/ 8315 w 8315"/>
                            <a:gd name="T13" fmla="*/ 343 h 621"/>
                            <a:gd name="T14" fmla="*/ 8054 w 8315"/>
                            <a:gd name="T15" fmla="*/ 343 h 621"/>
                            <a:gd name="T16" fmla="*/ 8167 w 8315"/>
                            <a:gd name="T17" fmla="*/ 609 h 621"/>
                            <a:gd name="T18" fmla="*/ 8315 w 8315"/>
                            <a:gd name="T19" fmla="*/ 609 h 621"/>
                            <a:gd name="T20" fmla="*/ 210 w 8315"/>
                            <a:gd name="T21" fmla="*/ 199 h 621"/>
                            <a:gd name="T22" fmla="*/ 81 w 8315"/>
                            <a:gd name="T23" fmla="*/ 338 h 621"/>
                            <a:gd name="T24" fmla="*/ 78 w 8315"/>
                            <a:gd name="T25" fmla="*/ 390 h 621"/>
                            <a:gd name="T26" fmla="*/ 59 w 8315"/>
                            <a:gd name="T27" fmla="*/ 212 h 621"/>
                            <a:gd name="T28" fmla="*/ 328 w 8315"/>
                            <a:gd name="T29" fmla="*/ 583 h 621"/>
                            <a:gd name="T30" fmla="*/ 862 w 8315"/>
                            <a:gd name="T31" fmla="*/ 231 h 621"/>
                            <a:gd name="T32" fmla="*/ 585 w 8315"/>
                            <a:gd name="T33" fmla="*/ 158 h 621"/>
                            <a:gd name="T34" fmla="*/ 590 w 8315"/>
                            <a:gd name="T35" fmla="*/ 362 h 621"/>
                            <a:gd name="T36" fmla="*/ 809 w 8315"/>
                            <a:gd name="T37" fmla="*/ 319 h 621"/>
                            <a:gd name="T38" fmla="*/ 1271 w 8315"/>
                            <a:gd name="T39" fmla="*/ 158 h 621"/>
                            <a:gd name="T40" fmla="*/ 1106 w 8315"/>
                            <a:gd name="T41" fmla="*/ 609 h 621"/>
                            <a:gd name="T42" fmla="*/ 1424 w 8315"/>
                            <a:gd name="T43" fmla="*/ 159 h 621"/>
                            <a:gd name="T44" fmla="*/ 1424 w 8315"/>
                            <a:gd name="T45" fmla="*/ 159 h 621"/>
                            <a:gd name="T46" fmla="*/ 1421 w 8315"/>
                            <a:gd name="T47" fmla="*/ 78 h 621"/>
                            <a:gd name="T48" fmla="*/ 1916 w 8315"/>
                            <a:gd name="T49" fmla="*/ 583 h 621"/>
                            <a:gd name="T50" fmla="*/ 1672 w 8315"/>
                            <a:gd name="T51" fmla="*/ 271 h 621"/>
                            <a:gd name="T52" fmla="*/ 1948 w 8315"/>
                            <a:gd name="T53" fmla="*/ 261 h 621"/>
                            <a:gd name="T54" fmla="*/ 1633 w 8315"/>
                            <a:gd name="T55" fmla="*/ 361 h 621"/>
                            <a:gd name="T56" fmla="*/ 1864 w 8315"/>
                            <a:gd name="T57" fmla="*/ 544 h 621"/>
                            <a:gd name="T58" fmla="*/ 2075 w 8315"/>
                            <a:gd name="T59" fmla="*/ 159 h 621"/>
                            <a:gd name="T60" fmla="*/ 2075 w 8315"/>
                            <a:gd name="T61" fmla="*/ 159 h 621"/>
                            <a:gd name="T62" fmla="*/ 2072 w 8315"/>
                            <a:gd name="T63" fmla="*/ 78 h 621"/>
                            <a:gd name="T64" fmla="*/ 2335 w 8315"/>
                            <a:gd name="T65" fmla="*/ 381 h 621"/>
                            <a:gd name="T66" fmla="*/ 2586 w 8315"/>
                            <a:gd name="T67" fmla="*/ 382 h 621"/>
                            <a:gd name="T68" fmla="*/ 2605 w 8315"/>
                            <a:gd name="T69" fmla="*/ 555 h 621"/>
                            <a:gd name="T70" fmla="*/ 2317 w 8315"/>
                            <a:gd name="T71" fmla="*/ 210 h 621"/>
                            <a:gd name="T72" fmla="*/ 3132 w 8315"/>
                            <a:gd name="T73" fmla="*/ 348 h 621"/>
                            <a:gd name="T74" fmla="*/ 2843 w 8315"/>
                            <a:gd name="T75" fmla="*/ 241 h 621"/>
                            <a:gd name="T76" fmla="*/ 2847 w 8315"/>
                            <a:gd name="T77" fmla="*/ 609 h 621"/>
                            <a:gd name="T78" fmla="*/ 3040 w 8315"/>
                            <a:gd name="T79" fmla="*/ 232 h 621"/>
                            <a:gd name="T80" fmla="*/ 3132 w 8315"/>
                            <a:gd name="T81" fmla="*/ 348 h 621"/>
                            <a:gd name="T82" fmla="*/ 3986 w 8315"/>
                            <a:gd name="T83" fmla="*/ 146 h 621"/>
                            <a:gd name="T84" fmla="*/ 3579 w 8315"/>
                            <a:gd name="T85" fmla="*/ 245 h 621"/>
                            <a:gd name="T86" fmla="*/ 3586 w 8315"/>
                            <a:gd name="T87" fmla="*/ 609 h 621"/>
                            <a:gd name="T88" fmla="*/ 3756 w 8315"/>
                            <a:gd name="T89" fmla="*/ 228 h 621"/>
                            <a:gd name="T90" fmla="*/ 3852 w 8315"/>
                            <a:gd name="T91" fmla="*/ 355 h 621"/>
                            <a:gd name="T92" fmla="*/ 4048 w 8315"/>
                            <a:gd name="T93" fmla="*/ 264 h 621"/>
                            <a:gd name="T94" fmla="*/ 4122 w 8315"/>
                            <a:gd name="T95" fmla="*/ 329 h 621"/>
                            <a:gd name="T96" fmla="*/ 4349 w 8315"/>
                            <a:gd name="T97" fmla="*/ 247 h 621"/>
                            <a:gd name="T98" fmla="*/ 4528 w 8315"/>
                            <a:gd name="T99" fmla="*/ 519 h 621"/>
                            <a:gd name="T100" fmla="*/ 4640 w 8315"/>
                            <a:gd name="T101" fmla="*/ 383 h 621"/>
                            <a:gd name="T102" fmla="*/ 4236 w 8315"/>
                            <a:gd name="T103" fmla="*/ 382 h 621"/>
                            <a:gd name="T104" fmla="*/ 4866 w 8315"/>
                            <a:gd name="T105" fmla="*/ 257 h 621"/>
                            <a:gd name="T106" fmla="*/ 4949 w 8315"/>
                            <a:gd name="T107" fmla="*/ 145 h 621"/>
                            <a:gd name="T108" fmla="*/ 4755 w 8315"/>
                            <a:gd name="T109" fmla="*/ 158 h 621"/>
                            <a:gd name="T110" fmla="*/ 5111 w 8315"/>
                            <a:gd name="T111" fmla="*/ 338 h 621"/>
                            <a:gd name="T112" fmla="*/ 5346 w 8315"/>
                            <a:gd name="T113" fmla="*/ 270 h 621"/>
                            <a:gd name="T114" fmla="*/ 5241 w 8315"/>
                            <a:gd name="T115" fmla="*/ 563 h 621"/>
                            <a:gd name="T116" fmla="*/ 5380 w 8315"/>
                            <a:gd name="T117" fmla="*/ 207 h 621"/>
                            <a:gd name="T118" fmla="*/ 5087 w 8315"/>
                            <a:gd name="T119" fmla="*/ 556 h 621"/>
                            <a:gd name="T120" fmla="*/ 5362 w 8315"/>
                            <a:gd name="T121" fmla="*/ 475 h 6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8315" h="621">
                              <a:moveTo>
                                <a:pt x="7794" y="545"/>
                              </a:moveTo>
                              <a:cubicBezTo>
                                <a:pt x="7840" y="535"/>
                                <a:pt x="7840" y="535"/>
                                <a:pt x="7840" y="535"/>
                              </a:cubicBezTo>
                              <a:cubicBezTo>
                                <a:pt x="7846" y="561"/>
                                <a:pt x="7867" y="574"/>
                                <a:pt x="7905" y="574"/>
                              </a:cubicBezTo>
                              <a:cubicBezTo>
                                <a:pt x="7922" y="574"/>
                                <a:pt x="7935" y="571"/>
                                <a:pt x="7944" y="564"/>
                              </a:cubicBezTo>
                              <a:cubicBezTo>
                                <a:pt x="7953" y="557"/>
                                <a:pt x="7958" y="549"/>
                                <a:pt x="7958" y="539"/>
                              </a:cubicBezTo>
                              <a:cubicBezTo>
                                <a:pt x="7958" y="532"/>
                                <a:pt x="7956" y="525"/>
                                <a:pt x="7952" y="519"/>
                              </a:cubicBezTo>
                              <a:cubicBezTo>
                                <a:pt x="7947" y="513"/>
                                <a:pt x="7938" y="508"/>
                                <a:pt x="7925" y="504"/>
                              </a:cubicBezTo>
                              <a:cubicBezTo>
                                <a:pt x="7874" y="491"/>
                                <a:pt x="7874" y="491"/>
                                <a:pt x="7874" y="491"/>
                              </a:cubicBezTo>
                              <a:cubicBezTo>
                                <a:pt x="7856" y="486"/>
                                <a:pt x="7844" y="481"/>
                                <a:pt x="7835" y="476"/>
                              </a:cubicBezTo>
                              <a:cubicBezTo>
                                <a:pt x="7827" y="470"/>
                                <a:pt x="7820" y="462"/>
                                <a:pt x="7815" y="451"/>
                              </a:cubicBezTo>
                              <a:cubicBezTo>
                                <a:pt x="7810" y="441"/>
                                <a:pt x="7808" y="429"/>
                                <a:pt x="7808" y="417"/>
                              </a:cubicBezTo>
                              <a:cubicBezTo>
                                <a:pt x="7808" y="394"/>
                                <a:pt x="7817" y="374"/>
                                <a:pt x="7834" y="360"/>
                              </a:cubicBezTo>
                              <a:cubicBezTo>
                                <a:pt x="7852" y="346"/>
                                <a:pt x="7875" y="338"/>
                                <a:pt x="7902" y="338"/>
                              </a:cubicBezTo>
                              <a:cubicBezTo>
                                <a:pt x="7925" y="338"/>
                                <a:pt x="7945" y="344"/>
                                <a:pt x="7964" y="353"/>
                              </a:cubicBezTo>
                              <a:cubicBezTo>
                                <a:pt x="7981" y="364"/>
                                <a:pt x="7993" y="378"/>
                                <a:pt x="7998" y="396"/>
                              </a:cubicBezTo>
                              <a:cubicBezTo>
                                <a:pt x="7952" y="407"/>
                                <a:pt x="7952" y="407"/>
                                <a:pt x="7952" y="407"/>
                              </a:cubicBezTo>
                              <a:cubicBezTo>
                                <a:pt x="7945" y="387"/>
                                <a:pt x="7929" y="377"/>
                                <a:pt x="7903" y="377"/>
                              </a:cubicBezTo>
                              <a:cubicBezTo>
                                <a:pt x="7888" y="377"/>
                                <a:pt x="7877" y="380"/>
                                <a:pt x="7869" y="386"/>
                              </a:cubicBezTo>
                              <a:cubicBezTo>
                                <a:pt x="7861" y="393"/>
                                <a:pt x="7857" y="401"/>
                                <a:pt x="7857" y="410"/>
                              </a:cubicBezTo>
                              <a:cubicBezTo>
                                <a:pt x="7857" y="426"/>
                                <a:pt x="7869" y="436"/>
                                <a:pt x="7894" y="442"/>
                              </a:cubicBezTo>
                              <a:cubicBezTo>
                                <a:pt x="7939" y="454"/>
                                <a:pt x="7939" y="454"/>
                                <a:pt x="7939" y="454"/>
                              </a:cubicBezTo>
                              <a:cubicBezTo>
                                <a:pt x="7967" y="460"/>
                                <a:pt x="7985" y="471"/>
                                <a:pt x="7995" y="484"/>
                              </a:cubicBezTo>
                              <a:cubicBezTo>
                                <a:pt x="8004" y="498"/>
                                <a:pt x="8009" y="512"/>
                                <a:pt x="8009" y="529"/>
                              </a:cubicBezTo>
                              <a:cubicBezTo>
                                <a:pt x="8009" y="555"/>
                                <a:pt x="7999" y="575"/>
                                <a:pt x="7979" y="590"/>
                              </a:cubicBezTo>
                              <a:cubicBezTo>
                                <a:pt x="7959" y="605"/>
                                <a:pt x="7934" y="613"/>
                                <a:pt x="7903" y="613"/>
                              </a:cubicBezTo>
                              <a:cubicBezTo>
                                <a:pt x="7876" y="613"/>
                                <a:pt x="7853" y="607"/>
                                <a:pt x="7833" y="596"/>
                              </a:cubicBezTo>
                              <a:cubicBezTo>
                                <a:pt x="7813" y="585"/>
                                <a:pt x="7800" y="568"/>
                                <a:pt x="7794" y="545"/>
                              </a:cubicBezTo>
                              <a:moveTo>
                                <a:pt x="8315" y="343"/>
                              </a:moveTo>
                              <a:cubicBezTo>
                                <a:pt x="8239" y="343"/>
                                <a:pt x="8239" y="343"/>
                                <a:pt x="8239" y="343"/>
                              </a:cubicBezTo>
                              <a:cubicBezTo>
                                <a:pt x="8185" y="514"/>
                                <a:pt x="8185" y="514"/>
                                <a:pt x="8185" y="514"/>
                              </a:cubicBezTo>
                              <a:cubicBezTo>
                                <a:pt x="8129" y="343"/>
                                <a:pt x="8129" y="343"/>
                                <a:pt x="8129" y="343"/>
                              </a:cubicBezTo>
                              <a:cubicBezTo>
                                <a:pt x="8054" y="343"/>
                                <a:pt x="8054" y="343"/>
                                <a:pt x="8054" y="343"/>
                              </a:cubicBezTo>
                              <a:cubicBezTo>
                                <a:pt x="8054" y="609"/>
                                <a:pt x="8054" y="609"/>
                                <a:pt x="8054" y="609"/>
                              </a:cubicBezTo>
                              <a:cubicBezTo>
                                <a:pt x="8093" y="609"/>
                                <a:pt x="8093" y="609"/>
                                <a:pt x="8093" y="609"/>
                              </a:cubicBezTo>
                              <a:cubicBezTo>
                                <a:pt x="8093" y="376"/>
                                <a:pt x="8093" y="376"/>
                                <a:pt x="8093" y="376"/>
                              </a:cubicBezTo>
                              <a:cubicBezTo>
                                <a:pt x="8167" y="609"/>
                                <a:pt x="8167" y="609"/>
                                <a:pt x="8167" y="609"/>
                              </a:cubicBezTo>
                              <a:cubicBezTo>
                                <a:pt x="8192" y="609"/>
                                <a:pt x="8192" y="609"/>
                                <a:pt x="8192" y="609"/>
                              </a:cubicBezTo>
                              <a:cubicBezTo>
                                <a:pt x="8266" y="376"/>
                                <a:pt x="8266" y="376"/>
                                <a:pt x="8266" y="376"/>
                              </a:cubicBezTo>
                              <a:cubicBezTo>
                                <a:pt x="8266" y="609"/>
                                <a:pt x="8266" y="609"/>
                                <a:pt x="8266" y="609"/>
                              </a:cubicBezTo>
                              <a:cubicBezTo>
                                <a:pt x="8315" y="609"/>
                                <a:pt x="8315" y="609"/>
                                <a:pt x="8315" y="609"/>
                              </a:cubicBezTo>
                              <a:lnTo>
                                <a:pt x="8315" y="343"/>
                              </a:lnTo>
                              <a:close/>
                              <a:moveTo>
                                <a:pt x="81" y="338"/>
                              </a:moveTo>
                              <a:cubicBezTo>
                                <a:pt x="84" y="295"/>
                                <a:pt x="98" y="262"/>
                                <a:pt x="122" y="237"/>
                              </a:cubicBezTo>
                              <a:cubicBezTo>
                                <a:pt x="146" y="212"/>
                                <a:pt x="176" y="199"/>
                                <a:pt x="210" y="199"/>
                              </a:cubicBezTo>
                              <a:cubicBezTo>
                                <a:pt x="236" y="199"/>
                                <a:pt x="258" y="206"/>
                                <a:pt x="277" y="220"/>
                              </a:cubicBezTo>
                              <a:cubicBezTo>
                                <a:pt x="295" y="234"/>
                                <a:pt x="308" y="251"/>
                                <a:pt x="316" y="270"/>
                              </a:cubicBezTo>
                              <a:cubicBezTo>
                                <a:pt x="324" y="290"/>
                                <a:pt x="328" y="312"/>
                                <a:pt x="329" y="338"/>
                              </a:cubicBezTo>
                              <a:lnTo>
                                <a:pt x="81" y="338"/>
                              </a:lnTo>
                              <a:close/>
                              <a:moveTo>
                                <a:pt x="333" y="475"/>
                              </a:moveTo>
                              <a:cubicBezTo>
                                <a:pt x="309" y="534"/>
                                <a:pt x="269" y="563"/>
                                <a:pt x="211" y="563"/>
                              </a:cubicBezTo>
                              <a:cubicBezTo>
                                <a:pt x="180" y="563"/>
                                <a:pt x="149" y="551"/>
                                <a:pt x="121" y="528"/>
                              </a:cubicBezTo>
                              <a:cubicBezTo>
                                <a:pt x="92" y="504"/>
                                <a:pt x="78" y="458"/>
                                <a:pt x="78" y="390"/>
                              </a:cubicBezTo>
                              <a:cubicBezTo>
                                <a:pt x="405" y="390"/>
                                <a:pt x="405" y="390"/>
                                <a:pt x="405" y="390"/>
                              </a:cubicBezTo>
                              <a:cubicBezTo>
                                <a:pt x="404" y="309"/>
                                <a:pt x="386" y="248"/>
                                <a:pt x="350" y="207"/>
                              </a:cubicBezTo>
                              <a:cubicBezTo>
                                <a:pt x="314" y="166"/>
                                <a:pt x="267" y="146"/>
                                <a:pt x="208" y="146"/>
                              </a:cubicBezTo>
                              <a:cubicBezTo>
                                <a:pt x="149" y="146"/>
                                <a:pt x="99" y="168"/>
                                <a:pt x="59" y="212"/>
                              </a:cubicBezTo>
                              <a:cubicBezTo>
                                <a:pt x="20" y="256"/>
                                <a:pt x="0" y="314"/>
                                <a:pt x="0" y="386"/>
                              </a:cubicBezTo>
                              <a:cubicBezTo>
                                <a:pt x="0" y="456"/>
                                <a:pt x="19" y="513"/>
                                <a:pt x="57" y="556"/>
                              </a:cubicBezTo>
                              <a:cubicBezTo>
                                <a:pt x="95" y="600"/>
                                <a:pt x="145" y="621"/>
                                <a:pt x="206" y="621"/>
                              </a:cubicBezTo>
                              <a:cubicBezTo>
                                <a:pt x="253" y="621"/>
                                <a:pt x="294" y="609"/>
                                <a:pt x="328" y="583"/>
                              </a:cubicBezTo>
                              <a:cubicBezTo>
                                <a:pt x="363" y="558"/>
                                <a:pt x="386" y="526"/>
                                <a:pt x="398" y="488"/>
                              </a:cubicBezTo>
                              <a:cubicBezTo>
                                <a:pt x="333" y="475"/>
                                <a:pt x="333" y="475"/>
                                <a:pt x="333" y="475"/>
                              </a:cubicBezTo>
                              <a:moveTo>
                                <a:pt x="875" y="348"/>
                              </a:moveTo>
                              <a:cubicBezTo>
                                <a:pt x="875" y="292"/>
                                <a:pt x="870" y="252"/>
                                <a:pt x="862" y="231"/>
                              </a:cubicBezTo>
                              <a:cubicBezTo>
                                <a:pt x="853" y="209"/>
                                <a:pt x="837" y="189"/>
                                <a:pt x="813" y="172"/>
                              </a:cubicBezTo>
                              <a:cubicBezTo>
                                <a:pt x="789" y="155"/>
                                <a:pt x="761" y="146"/>
                                <a:pt x="727" y="146"/>
                              </a:cubicBezTo>
                              <a:cubicBezTo>
                                <a:pt x="669" y="146"/>
                                <a:pt x="621" y="178"/>
                                <a:pt x="585" y="241"/>
                              </a:cubicBezTo>
                              <a:cubicBezTo>
                                <a:pt x="585" y="158"/>
                                <a:pt x="585" y="158"/>
                                <a:pt x="585" y="158"/>
                              </a:cubicBezTo>
                              <a:cubicBezTo>
                                <a:pt x="520" y="158"/>
                                <a:pt x="520" y="158"/>
                                <a:pt x="520" y="158"/>
                              </a:cubicBezTo>
                              <a:cubicBezTo>
                                <a:pt x="520" y="609"/>
                                <a:pt x="520" y="609"/>
                                <a:pt x="520" y="609"/>
                              </a:cubicBezTo>
                              <a:cubicBezTo>
                                <a:pt x="590" y="609"/>
                                <a:pt x="590" y="609"/>
                                <a:pt x="590" y="609"/>
                              </a:cubicBezTo>
                              <a:cubicBezTo>
                                <a:pt x="590" y="362"/>
                                <a:pt x="590" y="362"/>
                                <a:pt x="590" y="362"/>
                              </a:cubicBezTo>
                              <a:cubicBezTo>
                                <a:pt x="590" y="315"/>
                                <a:pt x="602" y="277"/>
                                <a:pt x="626" y="249"/>
                              </a:cubicBezTo>
                              <a:cubicBezTo>
                                <a:pt x="650" y="220"/>
                                <a:pt x="680" y="206"/>
                                <a:pt x="716" y="206"/>
                              </a:cubicBezTo>
                              <a:cubicBezTo>
                                <a:pt x="742" y="206"/>
                                <a:pt x="764" y="215"/>
                                <a:pt x="782" y="232"/>
                              </a:cubicBezTo>
                              <a:cubicBezTo>
                                <a:pt x="800" y="248"/>
                                <a:pt x="809" y="278"/>
                                <a:pt x="809" y="319"/>
                              </a:cubicBezTo>
                              <a:cubicBezTo>
                                <a:pt x="809" y="609"/>
                                <a:pt x="809" y="609"/>
                                <a:pt x="809" y="609"/>
                              </a:cubicBezTo>
                              <a:cubicBezTo>
                                <a:pt x="875" y="609"/>
                                <a:pt x="875" y="609"/>
                                <a:pt x="875" y="609"/>
                              </a:cubicBezTo>
                              <a:lnTo>
                                <a:pt x="875" y="348"/>
                              </a:lnTo>
                              <a:close/>
                              <a:moveTo>
                                <a:pt x="1271" y="158"/>
                              </a:moveTo>
                              <a:cubicBezTo>
                                <a:pt x="1148" y="524"/>
                                <a:pt x="1148" y="524"/>
                                <a:pt x="1148" y="524"/>
                              </a:cubicBezTo>
                              <a:cubicBezTo>
                                <a:pt x="1022" y="158"/>
                                <a:pt x="1022" y="158"/>
                                <a:pt x="1022" y="158"/>
                              </a:cubicBezTo>
                              <a:cubicBezTo>
                                <a:pt x="944" y="158"/>
                                <a:pt x="944" y="158"/>
                                <a:pt x="944" y="158"/>
                              </a:cubicBezTo>
                              <a:cubicBezTo>
                                <a:pt x="1106" y="609"/>
                                <a:pt x="1106" y="609"/>
                                <a:pt x="1106" y="609"/>
                              </a:cubicBezTo>
                              <a:cubicBezTo>
                                <a:pt x="1178" y="609"/>
                                <a:pt x="1178" y="609"/>
                                <a:pt x="1178" y="609"/>
                              </a:cubicBezTo>
                              <a:cubicBezTo>
                                <a:pt x="1334" y="158"/>
                                <a:pt x="1334" y="158"/>
                                <a:pt x="1334" y="158"/>
                              </a:cubicBezTo>
                              <a:lnTo>
                                <a:pt x="1271" y="158"/>
                              </a:lnTo>
                              <a:close/>
                              <a:moveTo>
                                <a:pt x="1424" y="159"/>
                              </a:moveTo>
                              <a:cubicBezTo>
                                <a:pt x="1494" y="159"/>
                                <a:pt x="1494" y="159"/>
                                <a:pt x="1494" y="159"/>
                              </a:cubicBezTo>
                              <a:cubicBezTo>
                                <a:pt x="1494" y="609"/>
                                <a:pt x="1494" y="609"/>
                                <a:pt x="1494" y="609"/>
                              </a:cubicBezTo>
                              <a:cubicBezTo>
                                <a:pt x="1424" y="609"/>
                                <a:pt x="1424" y="609"/>
                                <a:pt x="1424" y="609"/>
                              </a:cubicBezTo>
                              <a:lnTo>
                                <a:pt x="1424" y="159"/>
                              </a:lnTo>
                              <a:close/>
                              <a:moveTo>
                                <a:pt x="1421" y="0"/>
                              </a:moveTo>
                              <a:cubicBezTo>
                                <a:pt x="1496" y="0"/>
                                <a:pt x="1496" y="0"/>
                                <a:pt x="1496" y="0"/>
                              </a:cubicBezTo>
                              <a:cubicBezTo>
                                <a:pt x="1496" y="78"/>
                                <a:pt x="1496" y="78"/>
                                <a:pt x="1496" y="78"/>
                              </a:cubicBezTo>
                              <a:cubicBezTo>
                                <a:pt x="1421" y="78"/>
                                <a:pt x="1421" y="78"/>
                                <a:pt x="1421" y="78"/>
                              </a:cubicBezTo>
                              <a:lnTo>
                                <a:pt x="1421" y="0"/>
                              </a:lnTo>
                              <a:close/>
                              <a:moveTo>
                                <a:pt x="1582" y="492"/>
                              </a:moveTo>
                              <a:cubicBezTo>
                                <a:pt x="1607" y="578"/>
                                <a:pt x="1673" y="621"/>
                                <a:pt x="1780" y="621"/>
                              </a:cubicBezTo>
                              <a:cubicBezTo>
                                <a:pt x="1837" y="621"/>
                                <a:pt x="1882" y="608"/>
                                <a:pt x="1916" y="583"/>
                              </a:cubicBezTo>
                              <a:cubicBezTo>
                                <a:pt x="1950" y="558"/>
                                <a:pt x="1968" y="524"/>
                                <a:pt x="1968" y="483"/>
                              </a:cubicBezTo>
                              <a:cubicBezTo>
                                <a:pt x="1968" y="410"/>
                                <a:pt x="1922" y="366"/>
                                <a:pt x="1830" y="349"/>
                              </a:cubicBezTo>
                              <a:cubicBezTo>
                                <a:pt x="1742" y="334"/>
                                <a:pt x="1742" y="334"/>
                                <a:pt x="1742" y="334"/>
                              </a:cubicBezTo>
                              <a:cubicBezTo>
                                <a:pt x="1695" y="325"/>
                                <a:pt x="1672" y="304"/>
                                <a:pt x="1672" y="271"/>
                              </a:cubicBezTo>
                              <a:cubicBezTo>
                                <a:pt x="1672" y="250"/>
                                <a:pt x="1681" y="233"/>
                                <a:pt x="1699" y="221"/>
                              </a:cubicBezTo>
                              <a:cubicBezTo>
                                <a:pt x="1718" y="210"/>
                                <a:pt x="1741" y="204"/>
                                <a:pt x="1770" y="204"/>
                              </a:cubicBezTo>
                              <a:cubicBezTo>
                                <a:pt x="1827" y="204"/>
                                <a:pt x="1865" y="227"/>
                                <a:pt x="1883" y="274"/>
                              </a:cubicBezTo>
                              <a:cubicBezTo>
                                <a:pt x="1948" y="261"/>
                                <a:pt x="1948" y="261"/>
                                <a:pt x="1948" y="261"/>
                              </a:cubicBezTo>
                              <a:cubicBezTo>
                                <a:pt x="1925" y="184"/>
                                <a:pt x="1864" y="146"/>
                                <a:pt x="1767" y="146"/>
                              </a:cubicBezTo>
                              <a:cubicBezTo>
                                <a:pt x="1716" y="146"/>
                                <a:pt x="1675" y="159"/>
                                <a:pt x="1645" y="184"/>
                              </a:cubicBezTo>
                              <a:cubicBezTo>
                                <a:pt x="1615" y="209"/>
                                <a:pt x="1600" y="241"/>
                                <a:pt x="1600" y="279"/>
                              </a:cubicBezTo>
                              <a:cubicBezTo>
                                <a:pt x="1600" y="313"/>
                                <a:pt x="1611" y="341"/>
                                <a:pt x="1633" y="361"/>
                              </a:cubicBezTo>
                              <a:cubicBezTo>
                                <a:pt x="1655" y="382"/>
                                <a:pt x="1685" y="396"/>
                                <a:pt x="1722" y="403"/>
                              </a:cubicBezTo>
                              <a:cubicBezTo>
                                <a:pt x="1817" y="421"/>
                                <a:pt x="1817" y="421"/>
                                <a:pt x="1817" y="421"/>
                              </a:cubicBezTo>
                              <a:cubicBezTo>
                                <a:pt x="1868" y="431"/>
                                <a:pt x="1894" y="453"/>
                                <a:pt x="1894" y="489"/>
                              </a:cubicBezTo>
                              <a:cubicBezTo>
                                <a:pt x="1894" y="512"/>
                                <a:pt x="1884" y="531"/>
                                <a:pt x="1864" y="544"/>
                              </a:cubicBezTo>
                              <a:cubicBezTo>
                                <a:pt x="1843" y="557"/>
                                <a:pt x="1819" y="563"/>
                                <a:pt x="1790" y="563"/>
                              </a:cubicBezTo>
                              <a:cubicBezTo>
                                <a:pt x="1711" y="563"/>
                                <a:pt x="1664" y="535"/>
                                <a:pt x="1649" y="478"/>
                              </a:cubicBezTo>
                              <a:cubicBezTo>
                                <a:pt x="1582" y="492"/>
                                <a:pt x="1582" y="492"/>
                                <a:pt x="1582" y="492"/>
                              </a:cubicBezTo>
                              <a:moveTo>
                                <a:pt x="2075" y="159"/>
                              </a:moveTo>
                              <a:cubicBezTo>
                                <a:pt x="2145" y="159"/>
                                <a:pt x="2145" y="159"/>
                                <a:pt x="2145" y="159"/>
                              </a:cubicBezTo>
                              <a:cubicBezTo>
                                <a:pt x="2145" y="609"/>
                                <a:pt x="2145" y="609"/>
                                <a:pt x="2145" y="609"/>
                              </a:cubicBezTo>
                              <a:cubicBezTo>
                                <a:pt x="2075" y="609"/>
                                <a:pt x="2075" y="609"/>
                                <a:pt x="2075" y="609"/>
                              </a:cubicBezTo>
                              <a:lnTo>
                                <a:pt x="2075" y="159"/>
                              </a:lnTo>
                              <a:close/>
                              <a:moveTo>
                                <a:pt x="2072" y="0"/>
                              </a:moveTo>
                              <a:cubicBezTo>
                                <a:pt x="2148" y="0"/>
                                <a:pt x="2148" y="0"/>
                                <a:pt x="2148" y="0"/>
                              </a:cubicBezTo>
                              <a:cubicBezTo>
                                <a:pt x="2148" y="78"/>
                                <a:pt x="2148" y="78"/>
                                <a:pt x="2148" y="78"/>
                              </a:cubicBezTo>
                              <a:cubicBezTo>
                                <a:pt x="2072" y="78"/>
                                <a:pt x="2072" y="78"/>
                                <a:pt x="2072" y="78"/>
                              </a:cubicBezTo>
                              <a:lnTo>
                                <a:pt x="2072" y="0"/>
                              </a:lnTo>
                              <a:close/>
                              <a:moveTo>
                                <a:pt x="2461" y="563"/>
                              </a:moveTo>
                              <a:cubicBezTo>
                                <a:pt x="2425" y="563"/>
                                <a:pt x="2396" y="549"/>
                                <a:pt x="2372" y="521"/>
                              </a:cubicBezTo>
                              <a:cubicBezTo>
                                <a:pt x="2347" y="493"/>
                                <a:pt x="2335" y="446"/>
                                <a:pt x="2335" y="381"/>
                              </a:cubicBezTo>
                              <a:cubicBezTo>
                                <a:pt x="2335" y="320"/>
                                <a:pt x="2347" y="275"/>
                                <a:pt x="2372" y="247"/>
                              </a:cubicBezTo>
                              <a:cubicBezTo>
                                <a:pt x="2396" y="218"/>
                                <a:pt x="2425" y="204"/>
                                <a:pt x="2460" y="204"/>
                              </a:cubicBezTo>
                              <a:cubicBezTo>
                                <a:pt x="2494" y="204"/>
                                <a:pt x="2523" y="218"/>
                                <a:pt x="2549" y="246"/>
                              </a:cubicBezTo>
                              <a:cubicBezTo>
                                <a:pt x="2574" y="274"/>
                                <a:pt x="2586" y="319"/>
                                <a:pt x="2586" y="382"/>
                              </a:cubicBezTo>
                              <a:cubicBezTo>
                                <a:pt x="2586" y="444"/>
                                <a:pt x="2574" y="490"/>
                                <a:pt x="2550" y="519"/>
                              </a:cubicBezTo>
                              <a:cubicBezTo>
                                <a:pt x="2526" y="549"/>
                                <a:pt x="2496" y="563"/>
                                <a:pt x="2461" y="563"/>
                              </a:cubicBezTo>
                              <a:moveTo>
                                <a:pt x="2455" y="621"/>
                              </a:moveTo>
                              <a:cubicBezTo>
                                <a:pt x="2517" y="621"/>
                                <a:pt x="2567" y="599"/>
                                <a:pt x="2605" y="555"/>
                              </a:cubicBezTo>
                              <a:cubicBezTo>
                                <a:pt x="2644" y="510"/>
                                <a:pt x="2663" y="453"/>
                                <a:pt x="2663" y="383"/>
                              </a:cubicBezTo>
                              <a:cubicBezTo>
                                <a:pt x="2663" y="315"/>
                                <a:pt x="2645" y="259"/>
                                <a:pt x="2609" y="214"/>
                              </a:cubicBezTo>
                              <a:cubicBezTo>
                                <a:pt x="2574" y="168"/>
                                <a:pt x="2525" y="146"/>
                                <a:pt x="2462" y="146"/>
                              </a:cubicBezTo>
                              <a:cubicBezTo>
                                <a:pt x="2405" y="146"/>
                                <a:pt x="2356" y="167"/>
                                <a:pt x="2317" y="210"/>
                              </a:cubicBezTo>
                              <a:cubicBezTo>
                                <a:pt x="2278" y="253"/>
                                <a:pt x="2259" y="310"/>
                                <a:pt x="2259" y="382"/>
                              </a:cubicBezTo>
                              <a:cubicBezTo>
                                <a:pt x="2259" y="450"/>
                                <a:pt x="2276" y="507"/>
                                <a:pt x="2311" y="553"/>
                              </a:cubicBezTo>
                              <a:cubicBezTo>
                                <a:pt x="2345" y="598"/>
                                <a:pt x="2394" y="621"/>
                                <a:pt x="2455" y="621"/>
                              </a:cubicBezTo>
                              <a:moveTo>
                                <a:pt x="3132" y="348"/>
                              </a:moveTo>
                              <a:cubicBezTo>
                                <a:pt x="3132" y="292"/>
                                <a:pt x="3128" y="252"/>
                                <a:pt x="3119" y="231"/>
                              </a:cubicBezTo>
                              <a:cubicBezTo>
                                <a:pt x="3110" y="209"/>
                                <a:pt x="3094" y="189"/>
                                <a:pt x="3071" y="172"/>
                              </a:cubicBezTo>
                              <a:cubicBezTo>
                                <a:pt x="3047" y="155"/>
                                <a:pt x="3018" y="146"/>
                                <a:pt x="2985" y="146"/>
                              </a:cubicBezTo>
                              <a:cubicBezTo>
                                <a:pt x="2927" y="146"/>
                                <a:pt x="2879" y="178"/>
                                <a:pt x="2843" y="241"/>
                              </a:cubicBezTo>
                              <a:cubicBezTo>
                                <a:pt x="2843" y="158"/>
                                <a:pt x="2843" y="158"/>
                                <a:pt x="2843" y="158"/>
                              </a:cubicBezTo>
                              <a:cubicBezTo>
                                <a:pt x="2778" y="158"/>
                                <a:pt x="2778" y="158"/>
                                <a:pt x="2778" y="158"/>
                              </a:cubicBezTo>
                              <a:cubicBezTo>
                                <a:pt x="2778" y="609"/>
                                <a:pt x="2778" y="609"/>
                                <a:pt x="2778" y="609"/>
                              </a:cubicBezTo>
                              <a:cubicBezTo>
                                <a:pt x="2847" y="609"/>
                                <a:pt x="2847" y="609"/>
                                <a:pt x="2847" y="609"/>
                              </a:cubicBezTo>
                              <a:cubicBezTo>
                                <a:pt x="2847" y="362"/>
                                <a:pt x="2847" y="362"/>
                                <a:pt x="2847" y="362"/>
                              </a:cubicBezTo>
                              <a:cubicBezTo>
                                <a:pt x="2847" y="315"/>
                                <a:pt x="2860" y="277"/>
                                <a:pt x="2884" y="249"/>
                              </a:cubicBezTo>
                              <a:cubicBezTo>
                                <a:pt x="2908" y="220"/>
                                <a:pt x="2938" y="206"/>
                                <a:pt x="2974" y="206"/>
                              </a:cubicBezTo>
                              <a:cubicBezTo>
                                <a:pt x="3000" y="206"/>
                                <a:pt x="3022" y="215"/>
                                <a:pt x="3040" y="232"/>
                              </a:cubicBezTo>
                              <a:cubicBezTo>
                                <a:pt x="3058" y="248"/>
                                <a:pt x="3067" y="278"/>
                                <a:pt x="3067" y="319"/>
                              </a:cubicBezTo>
                              <a:cubicBezTo>
                                <a:pt x="3067" y="609"/>
                                <a:pt x="3067" y="609"/>
                                <a:pt x="3067" y="609"/>
                              </a:cubicBezTo>
                              <a:cubicBezTo>
                                <a:pt x="3132" y="609"/>
                                <a:pt x="3132" y="609"/>
                                <a:pt x="3132" y="609"/>
                              </a:cubicBezTo>
                              <a:lnTo>
                                <a:pt x="3132" y="348"/>
                              </a:lnTo>
                              <a:close/>
                              <a:moveTo>
                                <a:pt x="4122" y="329"/>
                              </a:moveTo>
                              <a:cubicBezTo>
                                <a:pt x="4122" y="287"/>
                                <a:pt x="4119" y="255"/>
                                <a:pt x="4112" y="233"/>
                              </a:cubicBezTo>
                              <a:cubicBezTo>
                                <a:pt x="4105" y="210"/>
                                <a:pt x="4090" y="190"/>
                                <a:pt x="4067" y="172"/>
                              </a:cubicBezTo>
                              <a:cubicBezTo>
                                <a:pt x="4044" y="155"/>
                                <a:pt x="4017" y="146"/>
                                <a:pt x="3986" y="146"/>
                              </a:cubicBezTo>
                              <a:cubicBezTo>
                                <a:pt x="3922" y="146"/>
                                <a:pt x="3875" y="182"/>
                                <a:pt x="3844" y="254"/>
                              </a:cubicBezTo>
                              <a:cubicBezTo>
                                <a:pt x="3837" y="224"/>
                                <a:pt x="3823" y="199"/>
                                <a:pt x="3800" y="178"/>
                              </a:cubicBezTo>
                              <a:cubicBezTo>
                                <a:pt x="3778" y="157"/>
                                <a:pt x="3750" y="146"/>
                                <a:pt x="3718" y="146"/>
                              </a:cubicBezTo>
                              <a:cubicBezTo>
                                <a:pt x="3659" y="146"/>
                                <a:pt x="3613" y="179"/>
                                <a:pt x="3579" y="245"/>
                              </a:cubicBezTo>
                              <a:cubicBezTo>
                                <a:pt x="3579" y="158"/>
                                <a:pt x="3579" y="158"/>
                                <a:pt x="3579" y="158"/>
                              </a:cubicBezTo>
                              <a:cubicBezTo>
                                <a:pt x="3519" y="158"/>
                                <a:pt x="3519" y="158"/>
                                <a:pt x="3519" y="158"/>
                              </a:cubicBezTo>
                              <a:cubicBezTo>
                                <a:pt x="3519" y="609"/>
                                <a:pt x="3519" y="609"/>
                                <a:pt x="3519" y="609"/>
                              </a:cubicBezTo>
                              <a:cubicBezTo>
                                <a:pt x="3586" y="609"/>
                                <a:pt x="3586" y="609"/>
                                <a:pt x="3586" y="609"/>
                              </a:cubicBezTo>
                              <a:cubicBezTo>
                                <a:pt x="3586" y="340"/>
                                <a:pt x="3586" y="340"/>
                                <a:pt x="3586" y="340"/>
                              </a:cubicBezTo>
                              <a:cubicBezTo>
                                <a:pt x="3586" y="300"/>
                                <a:pt x="3597" y="268"/>
                                <a:pt x="3619" y="242"/>
                              </a:cubicBezTo>
                              <a:cubicBezTo>
                                <a:pt x="3641" y="217"/>
                                <a:pt x="3667" y="204"/>
                                <a:pt x="3696" y="204"/>
                              </a:cubicBezTo>
                              <a:cubicBezTo>
                                <a:pt x="3717" y="204"/>
                                <a:pt x="3737" y="212"/>
                                <a:pt x="3756" y="228"/>
                              </a:cubicBezTo>
                              <a:cubicBezTo>
                                <a:pt x="3775" y="245"/>
                                <a:pt x="3784" y="273"/>
                                <a:pt x="3784" y="312"/>
                              </a:cubicBezTo>
                              <a:cubicBezTo>
                                <a:pt x="3784" y="609"/>
                                <a:pt x="3784" y="609"/>
                                <a:pt x="3784" y="609"/>
                              </a:cubicBezTo>
                              <a:cubicBezTo>
                                <a:pt x="3852" y="609"/>
                                <a:pt x="3852" y="609"/>
                                <a:pt x="3852" y="609"/>
                              </a:cubicBezTo>
                              <a:cubicBezTo>
                                <a:pt x="3852" y="355"/>
                                <a:pt x="3852" y="355"/>
                                <a:pt x="3852" y="355"/>
                              </a:cubicBezTo>
                              <a:cubicBezTo>
                                <a:pt x="3852" y="305"/>
                                <a:pt x="3864" y="267"/>
                                <a:pt x="3889" y="243"/>
                              </a:cubicBezTo>
                              <a:cubicBezTo>
                                <a:pt x="3914" y="218"/>
                                <a:pt x="3940" y="206"/>
                                <a:pt x="3967" y="206"/>
                              </a:cubicBezTo>
                              <a:cubicBezTo>
                                <a:pt x="3986" y="206"/>
                                <a:pt x="4003" y="212"/>
                                <a:pt x="4019" y="224"/>
                              </a:cubicBezTo>
                              <a:cubicBezTo>
                                <a:pt x="4034" y="236"/>
                                <a:pt x="4044" y="249"/>
                                <a:pt x="4048" y="264"/>
                              </a:cubicBezTo>
                              <a:cubicBezTo>
                                <a:pt x="4052" y="278"/>
                                <a:pt x="4054" y="300"/>
                                <a:pt x="4054" y="329"/>
                              </a:cubicBezTo>
                              <a:cubicBezTo>
                                <a:pt x="4054" y="609"/>
                                <a:pt x="4054" y="609"/>
                                <a:pt x="4054" y="609"/>
                              </a:cubicBezTo>
                              <a:cubicBezTo>
                                <a:pt x="4122" y="609"/>
                                <a:pt x="4122" y="609"/>
                                <a:pt x="4122" y="609"/>
                              </a:cubicBezTo>
                              <a:lnTo>
                                <a:pt x="4122" y="329"/>
                              </a:lnTo>
                              <a:close/>
                              <a:moveTo>
                                <a:pt x="4438" y="563"/>
                              </a:moveTo>
                              <a:cubicBezTo>
                                <a:pt x="4403" y="563"/>
                                <a:pt x="4373" y="549"/>
                                <a:pt x="4349" y="521"/>
                              </a:cubicBezTo>
                              <a:cubicBezTo>
                                <a:pt x="4325" y="493"/>
                                <a:pt x="4313" y="446"/>
                                <a:pt x="4313" y="381"/>
                              </a:cubicBezTo>
                              <a:cubicBezTo>
                                <a:pt x="4313" y="320"/>
                                <a:pt x="4325" y="275"/>
                                <a:pt x="4349" y="247"/>
                              </a:cubicBezTo>
                              <a:cubicBezTo>
                                <a:pt x="4373" y="218"/>
                                <a:pt x="4402" y="204"/>
                                <a:pt x="4437" y="204"/>
                              </a:cubicBezTo>
                              <a:cubicBezTo>
                                <a:pt x="4471" y="204"/>
                                <a:pt x="4501" y="218"/>
                                <a:pt x="4526" y="246"/>
                              </a:cubicBezTo>
                              <a:cubicBezTo>
                                <a:pt x="4551" y="274"/>
                                <a:pt x="4564" y="319"/>
                                <a:pt x="4564" y="382"/>
                              </a:cubicBezTo>
                              <a:cubicBezTo>
                                <a:pt x="4564" y="444"/>
                                <a:pt x="4552" y="490"/>
                                <a:pt x="4528" y="519"/>
                              </a:cubicBezTo>
                              <a:cubicBezTo>
                                <a:pt x="4504" y="549"/>
                                <a:pt x="4474" y="563"/>
                                <a:pt x="4438" y="563"/>
                              </a:cubicBezTo>
                              <a:moveTo>
                                <a:pt x="4433" y="621"/>
                              </a:moveTo>
                              <a:cubicBezTo>
                                <a:pt x="4494" y="621"/>
                                <a:pt x="4544" y="599"/>
                                <a:pt x="4582" y="555"/>
                              </a:cubicBezTo>
                              <a:cubicBezTo>
                                <a:pt x="4621" y="510"/>
                                <a:pt x="4640" y="453"/>
                                <a:pt x="4640" y="383"/>
                              </a:cubicBezTo>
                              <a:cubicBezTo>
                                <a:pt x="4640" y="315"/>
                                <a:pt x="4623" y="259"/>
                                <a:pt x="4587" y="214"/>
                              </a:cubicBezTo>
                              <a:cubicBezTo>
                                <a:pt x="4551" y="168"/>
                                <a:pt x="4502" y="146"/>
                                <a:pt x="4440" y="146"/>
                              </a:cubicBezTo>
                              <a:cubicBezTo>
                                <a:pt x="4382" y="146"/>
                                <a:pt x="4333" y="167"/>
                                <a:pt x="4294" y="210"/>
                              </a:cubicBezTo>
                              <a:cubicBezTo>
                                <a:pt x="4256" y="253"/>
                                <a:pt x="4236" y="310"/>
                                <a:pt x="4236" y="382"/>
                              </a:cubicBezTo>
                              <a:cubicBezTo>
                                <a:pt x="4236" y="450"/>
                                <a:pt x="4253" y="507"/>
                                <a:pt x="4288" y="553"/>
                              </a:cubicBezTo>
                              <a:cubicBezTo>
                                <a:pt x="4323" y="598"/>
                                <a:pt x="4371" y="621"/>
                                <a:pt x="4433" y="621"/>
                              </a:cubicBezTo>
                              <a:moveTo>
                                <a:pt x="4825" y="371"/>
                              </a:moveTo>
                              <a:cubicBezTo>
                                <a:pt x="4827" y="324"/>
                                <a:pt x="4840" y="286"/>
                                <a:pt x="4866" y="257"/>
                              </a:cubicBezTo>
                              <a:cubicBezTo>
                                <a:pt x="4891" y="228"/>
                                <a:pt x="4923" y="214"/>
                                <a:pt x="4962" y="214"/>
                              </a:cubicBezTo>
                              <a:cubicBezTo>
                                <a:pt x="4976" y="214"/>
                                <a:pt x="4976" y="214"/>
                                <a:pt x="4976" y="214"/>
                              </a:cubicBezTo>
                              <a:cubicBezTo>
                                <a:pt x="4976" y="147"/>
                                <a:pt x="4976" y="147"/>
                                <a:pt x="4976" y="147"/>
                              </a:cubicBezTo>
                              <a:cubicBezTo>
                                <a:pt x="4965" y="146"/>
                                <a:pt x="4956" y="145"/>
                                <a:pt x="4949" y="145"/>
                              </a:cubicBezTo>
                              <a:cubicBezTo>
                                <a:pt x="4926" y="145"/>
                                <a:pt x="4903" y="152"/>
                                <a:pt x="4882" y="167"/>
                              </a:cubicBezTo>
                              <a:cubicBezTo>
                                <a:pt x="4860" y="182"/>
                                <a:pt x="4838" y="214"/>
                                <a:pt x="4816" y="264"/>
                              </a:cubicBezTo>
                              <a:cubicBezTo>
                                <a:pt x="4816" y="158"/>
                                <a:pt x="4816" y="158"/>
                                <a:pt x="4816" y="158"/>
                              </a:cubicBezTo>
                              <a:cubicBezTo>
                                <a:pt x="4755" y="158"/>
                                <a:pt x="4755" y="158"/>
                                <a:pt x="4755" y="158"/>
                              </a:cubicBezTo>
                              <a:cubicBezTo>
                                <a:pt x="4755" y="609"/>
                                <a:pt x="4755" y="609"/>
                                <a:pt x="4755" y="609"/>
                              </a:cubicBezTo>
                              <a:cubicBezTo>
                                <a:pt x="4825" y="609"/>
                                <a:pt x="4825" y="609"/>
                                <a:pt x="4825" y="609"/>
                              </a:cubicBezTo>
                              <a:lnTo>
                                <a:pt x="4825" y="371"/>
                              </a:lnTo>
                              <a:close/>
                              <a:moveTo>
                                <a:pt x="5111" y="338"/>
                              </a:moveTo>
                              <a:cubicBezTo>
                                <a:pt x="5114" y="295"/>
                                <a:pt x="5127" y="262"/>
                                <a:pt x="5152" y="237"/>
                              </a:cubicBezTo>
                              <a:cubicBezTo>
                                <a:pt x="5176" y="212"/>
                                <a:pt x="5205" y="199"/>
                                <a:pt x="5240" y="199"/>
                              </a:cubicBezTo>
                              <a:cubicBezTo>
                                <a:pt x="5266" y="199"/>
                                <a:pt x="5288" y="206"/>
                                <a:pt x="5307" y="220"/>
                              </a:cubicBezTo>
                              <a:cubicBezTo>
                                <a:pt x="5325" y="234"/>
                                <a:pt x="5338" y="251"/>
                                <a:pt x="5346" y="270"/>
                              </a:cubicBezTo>
                              <a:cubicBezTo>
                                <a:pt x="5354" y="290"/>
                                <a:pt x="5358" y="312"/>
                                <a:pt x="5358" y="338"/>
                              </a:cubicBezTo>
                              <a:lnTo>
                                <a:pt x="5111" y="338"/>
                              </a:lnTo>
                              <a:close/>
                              <a:moveTo>
                                <a:pt x="5362" y="475"/>
                              </a:moveTo>
                              <a:cubicBezTo>
                                <a:pt x="5339" y="534"/>
                                <a:pt x="5298" y="563"/>
                                <a:pt x="5241" y="563"/>
                              </a:cubicBezTo>
                              <a:cubicBezTo>
                                <a:pt x="5209" y="563"/>
                                <a:pt x="5179" y="551"/>
                                <a:pt x="5150" y="528"/>
                              </a:cubicBezTo>
                              <a:cubicBezTo>
                                <a:pt x="5122" y="504"/>
                                <a:pt x="5108" y="458"/>
                                <a:pt x="5108" y="390"/>
                              </a:cubicBezTo>
                              <a:cubicBezTo>
                                <a:pt x="5435" y="390"/>
                                <a:pt x="5435" y="390"/>
                                <a:pt x="5435" y="390"/>
                              </a:cubicBezTo>
                              <a:cubicBezTo>
                                <a:pt x="5434" y="309"/>
                                <a:pt x="5416" y="248"/>
                                <a:pt x="5380" y="207"/>
                              </a:cubicBezTo>
                              <a:cubicBezTo>
                                <a:pt x="5344" y="166"/>
                                <a:pt x="5297" y="146"/>
                                <a:pt x="5238" y="146"/>
                              </a:cubicBezTo>
                              <a:cubicBezTo>
                                <a:pt x="5178" y="146"/>
                                <a:pt x="5128" y="168"/>
                                <a:pt x="5089" y="212"/>
                              </a:cubicBezTo>
                              <a:cubicBezTo>
                                <a:pt x="5049" y="256"/>
                                <a:pt x="5030" y="314"/>
                                <a:pt x="5030" y="386"/>
                              </a:cubicBezTo>
                              <a:cubicBezTo>
                                <a:pt x="5030" y="456"/>
                                <a:pt x="5049" y="513"/>
                                <a:pt x="5087" y="556"/>
                              </a:cubicBezTo>
                              <a:cubicBezTo>
                                <a:pt x="5125" y="600"/>
                                <a:pt x="5175" y="621"/>
                                <a:pt x="5236" y="621"/>
                              </a:cubicBezTo>
                              <a:cubicBezTo>
                                <a:pt x="5283" y="621"/>
                                <a:pt x="5323" y="609"/>
                                <a:pt x="5358" y="583"/>
                              </a:cubicBezTo>
                              <a:cubicBezTo>
                                <a:pt x="5392" y="558"/>
                                <a:pt x="5415" y="526"/>
                                <a:pt x="5427" y="488"/>
                              </a:cubicBezTo>
                              <a:cubicBezTo>
                                <a:pt x="5362" y="475"/>
                                <a:pt x="5362" y="475"/>
                                <a:pt x="5362" y="475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627641" id="Group 59" o:spid="_x0000_s1026" style="position:absolute;margin-left:485.3pt;margin-top:26.65pt;width:76.3pt;height:32.4pt;z-index:251653632;mso-position-horizontal-relative:page;mso-position-vertical-relative:page;mso-width-relative:margin;mso-height-relative:margin" coordsize="326072,13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">
              <o:lock v:ext="edit" aspectratio="t"/>
              <v:rect id="Rectangle 1510" o:spid="_x0000_s1027" style="position:absolute;left:234092;top:92027;width:45990;height:4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" fillcolor="#43b02b" stroked="f"/>
              <v:rect id="Rectangle 1511" o:spid="_x0000_s1028" style="position:absolute;left:234092;width:45990;height:4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" fillcolor="#f0b323" stroked="f"/>
              <v:rect id="Rectangle 1512" o:spid="_x0000_s1029" style="position:absolute;left:188055;top:46005;width:46037;height:46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" fillcolor="#0077c8" stroked="f"/>
              <v:rect id="Rectangle 1513" o:spid="_x0000_s1030" style="position:absolute;left:280082;top:46005;width:45990;height:46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" fillcolor="#c8102e" stroked="f"/>
              <v:rect id="Rectangle 1514" o:spid="_x0000_s1031" style="position:absolute;left:234092;top:46005;width:45990;height:46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" fillcolor="#ea7600" stroked="f"/>
              <v:shape id="Freeform 1515" o:spid="_x0000_s1032" style="position:absolute;top:115220;width:311927;height:23305;visibility:visible;mso-wrap-style:square;v-text-anchor:top" coordsize="8315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" path="m7794,545v46,-10,46,-10,46,-10c7846,561,7867,574,7905,574v17,,30,-3,39,-10c7953,557,7958,549,7958,539v,-7,-2,-14,-6,-20c7947,513,7938,508,7925,504v-51,-13,-51,-13,-51,-13c7856,486,7844,481,7835,476v-8,-6,-15,-14,-20,-25c7810,441,7808,429,7808,417v,-23,9,-43,26,-57c7852,346,7875,338,7902,338v23,,43,6,62,15c7981,364,7993,378,7998,396v-46,11,-46,11,-46,11c7945,387,7929,377,7903,377v-15,,-26,3,-34,9c7861,393,7857,401,7857,410v,16,12,26,37,32c7939,454,7939,454,7939,454v28,6,46,17,56,30c8004,498,8009,512,8009,529v,26,-10,46,-30,61c7959,605,7934,613,7903,613v-27,,-50,-6,-70,-17c7813,585,7800,568,7794,545m8315,343v-76,,-76,,-76,c8185,514,8185,514,8185,514,8129,343,8129,343,8129,343v-75,,-75,,-75,c8054,609,8054,609,8054,609v39,,39,,39,c8093,376,8093,376,8093,376v74,233,74,233,74,233c8192,609,8192,609,8192,609v74,-233,74,-233,74,-233c8266,609,8266,609,8266,609v49,,49,,49,l8315,343xm81,338v3,-43,17,-76,41,-101c146,212,176,199,210,199v26,,48,7,67,21c295,234,308,251,316,270v8,20,12,42,13,68l81,338xm333,475v-24,59,-64,88,-122,88c180,563,149,551,121,528,92,504,78,458,78,390v327,,327,,327,c404,309,386,248,350,207,314,166,267,146,208,146v-59,,-109,22,-149,66c20,256,,314,,386v,70,19,127,57,170c95,600,145,621,206,621v47,,88,-12,122,-38c363,558,386,526,398,488,333,475,333,475,333,475m875,348v,-56,-5,-96,-13,-117c853,209,837,189,813,172,789,155,761,146,727,146v-58,,-106,32,-142,95c585,158,585,158,585,158v-65,,-65,,-65,c520,609,520,609,520,609v70,,70,,70,c590,362,590,362,590,362v,-47,12,-85,36,-113c650,220,680,206,716,206v26,,48,9,66,26c800,248,809,278,809,319v,290,,290,,290c875,609,875,609,875,609r,-261xm1271,158c1148,524,1148,524,1148,524,1022,158,1022,158,1022,158v-78,,-78,,-78,c1106,609,1106,609,1106,609v72,,72,,72,c1334,158,1334,158,1334,158r-63,xm1424,159v70,,70,,70,c1494,609,1494,609,1494,609v-70,,-70,,-70,l1424,159xm1421,v75,,75,,75,c1496,78,1496,78,1496,78v-75,,-75,,-75,l1421,xm1582,492v25,86,91,129,198,129c1837,621,1882,608,1916,583v34,-25,52,-59,52,-100c1968,410,1922,366,1830,349v-88,-15,-88,-15,-88,-15c1695,325,1672,304,1672,271v,-21,9,-38,27,-50c1718,210,1741,204,1770,204v57,,95,23,113,70c1948,261,1948,261,1948,261,1925,184,1864,146,1767,146v-51,,-92,13,-122,38c1615,209,1600,241,1600,279v,34,11,62,33,82c1655,382,1685,396,1722,403v95,18,95,18,95,18c1868,431,1894,453,1894,489v,23,-10,42,-30,55c1843,557,1819,563,1790,563v-79,,-126,-28,-141,-85c1582,492,1582,492,1582,492m2075,159v70,,70,,70,c2145,609,2145,609,2145,609v-70,,-70,,-70,l2075,159xm2072,v76,,76,,76,c2148,78,2148,78,2148,78v-76,,-76,,-76,l2072,xm2461,563v-36,,-65,-14,-89,-42c2347,493,2335,446,2335,381v,-61,12,-106,37,-134c2396,218,2425,204,2460,204v34,,63,14,89,42c2574,274,2586,319,2586,382v,62,-12,108,-36,137c2526,549,2496,563,2461,563t-6,58c2517,621,2567,599,2605,555v39,-45,58,-102,58,-172c2663,315,2645,259,2609,214v-35,-46,-84,-68,-147,-68c2405,146,2356,167,2317,210v-39,43,-58,100,-58,172c2259,450,2276,507,2311,553v34,45,83,68,144,68m3132,348v,-56,-4,-96,-13,-117c3110,209,3094,189,3071,172v-24,-17,-53,-26,-86,-26c2927,146,2879,178,2843,241v,-83,,-83,,-83c2778,158,2778,158,2778,158v,451,,451,,451c2847,609,2847,609,2847,609v,-247,,-247,,-247c2847,315,2860,277,2884,249v24,-29,54,-43,90,-43c3000,206,3022,215,3040,232v18,16,27,46,27,87c3067,609,3067,609,3067,609v65,,65,,65,l3132,348xm4122,329v,-42,-3,-74,-10,-96c4105,210,4090,190,4067,172v-23,-17,-50,-26,-81,-26c3922,146,3875,182,3844,254v-7,-30,-21,-55,-44,-76c3778,157,3750,146,3718,146v-59,,-105,33,-139,99c3579,158,3579,158,3579,158v-60,,-60,,-60,c3519,609,3519,609,3519,609v67,,67,,67,c3586,340,3586,340,3586,340v,-40,11,-72,33,-98c3641,217,3667,204,3696,204v21,,41,8,60,24c3775,245,3784,273,3784,312v,297,,297,,297c3852,609,3852,609,3852,609v,-254,,-254,,-254c3852,305,3864,267,3889,243v25,-25,51,-37,78,-37c3986,206,4003,212,4019,224v15,12,25,25,29,40c4052,278,4054,300,4054,329v,280,,280,,280c4122,609,4122,609,4122,609r,-280xm4438,563v-35,,-65,-14,-89,-42c4325,493,4313,446,4313,381v,-61,12,-106,36,-134c4373,218,4402,204,4437,204v34,,64,14,89,42c4551,274,4564,319,4564,382v,62,-12,108,-36,137c4504,549,4474,563,4438,563t-5,58c4494,621,4544,599,4582,555v39,-45,58,-102,58,-172c4640,315,4623,259,4587,214v-36,-46,-85,-68,-147,-68c4382,146,4333,167,4294,210v-38,43,-58,100,-58,172c4236,450,4253,507,4288,553v35,45,83,68,145,68m4825,371v2,-47,15,-85,41,-114c4891,228,4923,214,4962,214v14,,14,,14,c4976,147,4976,147,4976,147v-11,-1,-20,-2,-27,-2c4926,145,4903,152,4882,167v-22,15,-44,47,-66,97c4816,158,4816,158,4816,158v-61,,-61,,-61,c4755,609,4755,609,4755,609v70,,70,,70,l4825,371xm5111,338v3,-43,16,-76,41,-101c5176,212,5205,199,5240,199v26,,48,7,67,21c5325,234,5338,251,5346,270v8,20,12,42,12,68l5111,338xm5362,475v-23,59,-64,88,-121,88c5209,563,5179,551,5150,528v-28,-24,-42,-70,-42,-138c5435,390,5435,390,5435,390v-1,-81,-19,-142,-55,-183c5344,166,5297,146,5238,146v-60,,-110,22,-149,66c5049,256,5030,314,5030,386v,70,19,127,57,170c5125,600,5175,621,5236,621v47,,87,-12,122,-38c5392,558,5415,526,5427,488v-65,-13,-65,-13,-65,-13e" fillcolor="black" stroked="f">
                <v:path arrowok="t" o:connecttype="custom" o:connectlocs="29801023,2116544;29538426,1842594;29388371,1350986;29831034,1527364;29613454,1658710;29932322,2214115;31192788,1287189;30213676,1287189;30637583,2285417;31192788,2285417;787791,746795;303862,1268425;292608,1463568;221332,795580;1230455,2187846;3233696,866882;2194562,592933;2213319,1358491;3034873,1197123;4768014,592933;4149035,2285417;5341976,596685;5341976,596685;5330722,292714;7187659,2187846;6272320,1016992;7307703,979464;6126016,1354738;6992587,2041489;7784129,596685;7784129,596685;7772875,292714;8759490,1429793;9701088,1433546;9772365,2082769;8691965,788075;11749346,1305953;10665195,904410;10680201,2285417;11404218,870635;11749346,1305953;14953031,547900;13426216,919421;13452476,2285417;14090212,855624;14450345,1332222;15185617,990723;15463220,1234651;16314785,926926;16986283,1947671;17406439,1437298;15890878,1433546;18254252,964454;18565617,544147;17837848,592933;19173342,1268425;20054918,1013239;19661022,2112791;20182465,776817;19083309,2086522;20114940,1782550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9582785</wp:posOffset>
              </wp:positionV>
              <wp:extent cx="6492240" cy="201295"/>
              <wp:effectExtent l="0" t="0" r="3810" b="8255"/>
              <wp:wrapNone/>
              <wp:docPr id="614" name="Group 1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92240" cy="201295"/>
                        <a:chOff x="0" y="0"/>
                        <a:chExt cx="6492512" cy="201168"/>
                      </a:xfrm>
                    </wpg:grpSpPr>
                    <wps:wsp>
                      <wps:cNvPr id="678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20116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2DB" w:rsidRPr="00537F8C" w:rsidRDefault="002172DB" w:rsidP="002172DB">
                            <w:pPr>
                              <w:pStyle w:val="OddFooter"/>
                            </w:pPr>
                            <w:r w:rsidRPr="00537F8C">
                              <w:t>Proposal Title</w:t>
                            </w:r>
                          </w:p>
                        </w:txbxContent>
                      </wps:txbx>
                      <wps:bodyPr rot="0" vert="horz" wrap="square" lIns="182880" tIns="0" rIns="91440" bIns="0" anchor="ctr" anchorCtr="0" upright="1">
                        <a:noAutofit/>
                      </wps:bodyPr>
                    </wps:wsp>
                    <wps:wsp>
                      <wps:cNvPr id="713" name="Rectangle 6"/>
                      <wps:cNvSpPr>
                        <a:spLocks noChangeArrowheads="1"/>
                      </wps:cNvSpPr>
                      <wps:spPr bwMode="auto">
                        <a:xfrm>
                          <a:off x="5949043" y="0"/>
                          <a:ext cx="543469" cy="20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172DB" w:rsidRPr="00537F8C" w:rsidRDefault="002172DB" w:rsidP="002172DB">
                            <w:pPr>
                              <w:pStyle w:val="OddPage"/>
                            </w:pPr>
                            <w:r w:rsidRPr="00537F8C">
                              <w:fldChar w:fldCharType="begin"/>
                            </w:r>
                            <w:r w:rsidRPr="00537F8C">
                              <w:instrText xml:space="preserve"> PAGE   \* MERGEFORMAT </w:instrText>
                            </w:r>
                            <w:r w:rsidRPr="00537F8C">
                              <w:fldChar w:fldCharType="separate"/>
                            </w:r>
                            <w:r w:rsidR="00475F47">
                              <w:t>1</w:t>
                            </w:r>
                            <w:r w:rsidRPr="00537F8C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19" o:spid="_x0000_s1032" style="position:absolute;left:0;text-align:left;margin-left:0;margin-top:754.55pt;width:511.2pt;height:15.85pt;z-index:251656704;mso-position-horizontal:center;mso-position-horizontal-relative:page;mso-position-vertical-relative:page;mso-height-relative:margin" coordsize="64925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">
              <v:rect id="Rectangle 6" o:spid="_x0000_s1033" style="position:absolute;width:64922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" fillcolor="#bfbfbf" stroked="f">
                <v:textbox inset="14.4pt,0,,0">
                  <w:txbxContent>
                    <w:p w:rsidR="002172DB" w:rsidRPr="00537F8C" w:rsidRDefault="002172DB" w:rsidP="002172DB">
                      <w:pPr>
                        <w:pStyle w:val="OddFooter"/>
                      </w:pPr>
                      <w:r w:rsidRPr="00537F8C">
                        <w:t>Proposal Title</w:t>
                      </w:r>
                    </w:p>
                  </w:txbxContent>
                </v:textbox>
              </v:rect>
              <v:rect id="Rectangle 6" o:spid="_x0000_s1034" style="position:absolute;left:59490;width:5435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" filled="f" stroked="f">
                <v:textbox inset=",0,14.4pt,0">
                  <w:txbxContent>
                    <w:p w:rsidR="002172DB" w:rsidRPr="00537F8C" w:rsidRDefault="002172DB" w:rsidP="002172DB">
                      <w:pPr>
                        <w:pStyle w:val="OddPage"/>
                      </w:pPr>
                      <w:r w:rsidRPr="00537F8C">
                        <w:fldChar w:fldCharType="begin"/>
                      </w:r>
                      <w:r w:rsidRPr="00537F8C">
                        <w:instrText xml:space="preserve"> PAGE   \* MERGEFORMAT </w:instrText>
                      </w:r>
                      <w:r w:rsidRPr="00537F8C">
                        <w:fldChar w:fldCharType="separate"/>
                      </w:r>
                      <w:r w:rsidR="00475F47">
                        <w:t>1</w:t>
                      </w:r>
                      <w:r w:rsidRPr="00537F8C"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132" w:rsidRDefault="00441132" w:rsidP="006233C2">
      <w:pPr>
        <w:spacing w:after="0" w:line="240" w:lineRule="auto"/>
      </w:pPr>
      <w:r>
        <w:separator/>
      </w:r>
    </w:p>
  </w:footnote>
  <w:footnote w:type="continuationSeparator" w:id="0">
    <w:p w:rsidR="00441132" w:rsidRDefault="00441132" w:rsidP="00623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848" w:rsidRDefault="00194848" w:rsidP="00194848">
    <w:pPr>
      <w:pStyle w:val="ProjectResumeH1"/>
      <w:keepNext w:val="0"/>
      <w:spacing w:line="240" w:lineRule="auto"/>
    </w:pPr>
  </w:p>
  <w:p w:rsidR="0050122A" w:rsidRDefault="0050122A" w:rsidP="0050122A">
    <w:pPr>
      <w:pStyle w:val="ProjectResumeH1"/>
      <w:keepNext w:val="0"/>
      <w:spacing w:after="0" w:line="240" w:lineRule="auto"/>
    </w:pPr>
    <w:r>
      <w:t xml:space="preserve">  </w:t>
    </w:r>
    <w:r>
      <w:t>Kimberly Dubarry</w:t>
    </w:r>
  </w:p>
  <w:p w:rsidR="0050122A" w:rsidRPr="0050122A" w:rsidRDefault="0050122A" w:rsidP="0050122A">
    <w:pPr>
      <w:pStyle w:val="ProjectResumeH1"/>
      <w:keepNext w:val="0"/>
      <w:spacing w:after="0" w:line="240" w:lineRule="auto"/>
      <w:rPr>
        <w:color w:val="auto"/>
        <w:sz w:val="18"/>
        <w:szCs w:val="18"/>
      </w:rPr>
    </w:pPr>
    <w:r w:rsidRPr="0050122A">
      <w:rPr>
        <w:color w:val="auto"/>
        <w:sz w:val="18"/>
        <w:szCs w:val="18"/>
      </w:rPr>
      <w:t xml:space="preserve">  </w:t>
    </w:r>
    <w:r>
      <w:rPr>
        <w:color w:val="auto"/>
        <w:sz w:val="18"/>
        <w:szCs w:val="18"/>
      </w:rPr>
      <w:t xml:space="preserve">  163 </w:t>
    </w:r>
    <w:proofErr w:type="spellStart"/>
    <w:r>
      <w:rPr>
        <w:color w:val="auto"/>
        <w:sz w:val="18"/>
        <w:szCs w:val="18"/>
      </w:rPr>
      <w:t>Highbourne</w:t>
    </w:r>
    <w:proofErr w:type="spellEnd"/>
    <w:r>
      <w:rPr>
        <w:color w:val="auto"/>
        <w:sz w:val="18"/>
        <w:szCs w:val="18"/>
      </w:rPr>
      <w:t xml:space="preserve"> Road</w:t>
    </w:r>
    <w:r w:rsidRPr="0050122A">
      <w:rPr>
        <w:color w:val="auto"/>
        <w:sz w:val="18"/>
        <w:szCs w:val="18"/>
      </w:rPr>
      <w:t xml:space="preserve">, </w:t>
    </w:r>
    <w:r>
      <w:rPr>
        <w:color w:val="auto"/>
        <w:sz w:val="18"/>
        <w:szCs w:val="18"/>
      </w:rPr>
      <w:t xml:space="preserve">Unit 3N, </w:t>
    </w:r>
    <w:r w:rsidRPr="0050122A">
      <w:rPr>
        <w:color w:val="auto"/>
        <w:sz w:val="18"/>
        <w:szCs w:val="18"/>
      </w:rPr>
      <w:t>Toronto, ON M5P 2J8</w:t>
    </w:r>
  </w:p>
  <w:p w:rsidR="00194848" w:rsidRPr="00932F04" w:rsidRDefault="0050122A" w:rsidP="00932F04">
    <w:pPr>
      <w:spacing w:after="0"/>
      <w:rPr>
        <w:sz w:val="18"/>
        <w:szCs w:val="18"/>
      </w:rPr>
    </w:pPr>
    <w:r w:rsidRPr="0050122A">
      <w:rPr>
        <w:sz w:val="18"/>
        <w:szCs w:val="18"/>
      </w:rPr>
      <w:t xml:space="preserve">  </w:t>
    </w:r>
    <w:r>
      <w:rPr>
        <w:sz w:val="18"/>
        <w:szCs w:val="18"/>
      </w:rPr>
      <w:t xml:space="preserve">  Mobile: </w:t>
    </w:r>
    <w:r w:rsidRPr="0050122A">
      <w:rPr>
        <w:sz w:val="18"/>
        <w:szCs w:val="18"/>
      </w:rPr>
      <w:t xml:space="preserve">(905) 621-7205 | </w:t>
    </w:r>
    <w:r>
      <w:rPr>
        <w:sz w:val="18"/>
        <w:szCs w:val="18"/>
      </w:rPr>
      <w:t>Email: d</w:t>
    </w:r>
    <w:r w:rsidRPr="0050122A">
      <w:rPr>
        <w:sz w:val="18"/>
        <w:szCs w:val="18"/>
      </w:rPr>
      <w:t>ubarry</w:t>
    </w:r>
    <w:r>
      <w:rPr>
        <w:sz w:val="18"/>
        <w:szCs w:val="18"/>
      </w:rPr>
      <w:t>.k</w:t>
    </w:r>
    <w:r w:rsidRPr="0050122A">
      <w:rPr>
        <w:sz w:val="18"/>
        <w:szCs w:val="18"/>
      </w:rPr>
      <w:t>imberly@gmail.com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848" w:rsidRDefault="00194848" w:rsidP="00194848">
    <w:pPr>
      <w:pStyle w:val="ProjectResumeH1"/>
      <w:keepNext w:val="0"/>
      <w:spacing w:line="240" w:lineRule="auto"/>
    </w:pPr>
  </w:p>
  <w:p w:rsidR="00194848" w:rsidRDefault="00194848" w:rsidP="0050122A">
    <w:pPr>
      <w:pStyle w:val="ProjectResumeH1"/>
      <w:keepNext w:val="0"/>
      <w:spacing w:after="0" w:line="240" w:lineRule="auto"/>
    </w:pPr>
    <w:r>
      <w:t xml:space="preserve"> </w:t>
    </w:r>
    <w:r>
      <w:t>Kimberly Dubarry</w:t>
    </w:r>
  </w:p>
  <w:p w:rsidR="0050122A" w:rsidRPr="0050122A" w:rsidRDefault="0050122A" w:rsidP="0050122A">
    <w:pPr>
      <w:pStyle w:val="ProjectResumeH1"/>
      <w:keepNext w:val="0"/>
      <w:spacing w:after="0" w:line="240" w:lineRule="auto"/>
      <w:rPr>
        <w:color w:val="auto"/>
        <w:sz w:val="18"/>
        <w:szCs w:val="18"/>
      </w:rPr>
    </w:pPr>
    <w:r w:rsidRPr="0050122A">
      <w:rPr>
        <w:color w:val="auto"/>
        <w:sz w:val="18"/>
        <w:szCs w:val="18"/>
      </w:rPr>
      <w:t xml:space="preserve">  </w:t>
    </w:r>
    <w:r>
      <w:rPr>
        <w:color w:val="auto"/>
        <w:sz w:val="18"/>
        <w:szCs w:val="18"/>
      </w:rPr>
      <w:t xml:space="preserve">163 </w:t>
    </w:r>
    <w:proofErr w:type="spellStart"/>
    <w:r>
      <w:rPr>
        <w:color w:val="auto"/>
        <w:sz w:val="18"/>
        <w:szCs w:val="18"/>
      </w:rPr>
      <w:t>Highbourne</w:t>
    </w:r>
    <w:proofErr w:type="spellEnd"/>
    <w:r>
      <w:rPr>
        <w:color w:val="auto"/>
        <w:sz w:val="18"/>
        <w:szCs w:val="18"/>
      </w:rPr>
      <w:t xml:space="preserve"> Road</w:t>
    </w:r>
    <w:r w:rsidRPr="0050122A">
      <w:rPr>
        <w:color w:val="auto"/>
        <w:sz w:val="18"/>
        <w:szCs w:val="18"/>
      </w:rPr>
      <w:t>,</w:t>
    </w:r>
    <w:r>
      <w:rPr>
        <w:color w:val="auto"/>
        <w:sz w:val="18"/>
        <w:szCs w:val="18"/>
      </w:rPr>
      <w:t xml:space="preserve"> Unit 3N,</w:t>
    </w:r>
    <w:r w:rsidRPr="0050122A">
      <w:rPr>
        <w:color w:val="auto"/>
        <w:sz w:val="18"/>
        <w:szCs w:val="18"/>
      </w:rPr>
      <w:t xml:space="preserve"> Toronto, ON M5P 2J8</w:t>
    </w:r>
  </w:p>
  <w:p w:rsidR="0050122A" w:rsidRPr="0050122A" w:rsidRDefault="0050122A" w:rsidP="00932F04">
    <w:pPr>
      <w:spacing w:after="0"/>
      <w:rPr>
        <w:sz w:val="18"/>
        <w:szCs w:val="18"/>
      </w:rPr>
    </w:pPr>
    <w:r w:rsidRPr="0050122A">
      <w:rPr>
        <w:sz w:val="18"/>
        <w:szCs w:val="18"/>
      </w:rPr>
      <w:t xml:space="preserve">  </w:t>
    </w:r>
    <w:r>
      <w:rPr>
        <w:sz w:val="18"/>
        <w:szCs w:val="18"/>
      </w:rPr>
      <w:t xml:space="preserve">Mobile: </w:t>
    </w:r>
    <w:r w:rsidRPr="0050122A">
      <w:rPr>
        <w:sz w:val="18"/>
        <w:szCs w:val="18"/>
      </w:rPr>
      <w:t xml:space="preserve">(905) 621-7205 | </w:t>
    </w:r>
    <w:r>
      <w:rPr>
        <w:sz w:val="18"/>
        <w:szCs w:val="18"/>
      </w:rPr>
      <w:t>Email: d</w:t>
    </w:r>
    <w:r w:rsidRPr="0050122A">
      <w:rPr>
        <w:sz w:val="18"/>
        <w:szCs w:val="18"/>
      </w:rPr>
      <w:t>ubarry</w:t>
    </w:r>
    <w:r>
      <w:rPr>
        <w:sz w:val="18"/>
        <w:szCs w:val="18"/>
      </w:rPr>
      <w:t>.k</w:t>
    </w:r>
    <w:r w:rsidRPr="0050122A">
      <w:rPr>
        <w:sz w:val="18"/>
        <w:szCs w:val="18"/>
      </w:rPr>
      <w:t>imberly@gmail.com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C01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30A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C51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5A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3"/>
    <w:multiLevelType w:val="singleLevel"/>
    <w:tmpl w:val="0D6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D2C1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C5EA2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B23FC5"/>
    <w:multiLevelType w:val="hybridMultilevel"/>
    <w:tmpl w:val="969ED59C"/>
    <w:lvl w:ilvl="0" w:tplc="59E641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7F7C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472AA"/>
    <w:multiLevelType w:val="multilevel"/>
    <w:tmpl w:val="2B3E6298"/>
    <w:lvl w:ilvl="0">
      <w:start w:val="1"/>
      <w:numFmt w:val="decimal"/>
      <w:lvlText w:val="%1."/>
      <w:lvlJc w:val="right"/>
      <w:pPr>
        <w:ind w:left="720" w:hanging="173"/>
      </w:pPr>
      <w:rPr>
        <w:rFonts w:cs="Times New Roman" w:hint="default"/>
      </w:rPr>
    </w:lvl>
    <w:lvl w:ilvl="1">
      <w:start w:val="1"/>
      <w:numFmt w:val="upperLetter"/>
      <w:pStyle w:val="ListNumber2"/>
      <w:lvlText w:val="%2."/>
      <w:lvlJc w:val="left"/>
      <w:pPr>
        <w:tabs>
          <w:tab w:val="num" w:pos="792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52"/>
        </w:tabs>
        <w:ind w:left="1440" w:hanging="360"/>
      </w:pPr>
      <w:rPr>
        <w:rFonts w:cs="Times New Roman" w:hint="default"/>
      </w:rPr>
    </w:lvl>
    <w:lvl w:ilvl="3">
      <w:start w:val="1"/>
      <w:numFmt w:val="lowerLetter"/>
      <w:pStyle w:val="ListNumber4"/>
      <w:lvlText w:val="%4.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pStyle w:val="ListContinue5"/>
      <w:lvlText w:val="(%5)"/>
      <w:lvlJc w:val="left"/>
      <w:pPr>
        <w:tabs>
          <w:tab w:val="num" w:pos="1872"/>
        </w:tabs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9" w15:restartNumberingAfterBreak="0">
    <w:nsid w:val="1B8E4C68"/>
    <w:multiLevelType w:val="multilevel"/>
    <w:tmpl w:val="573AA3DE"/>
    <w:styleLink w:val="ListStyle-Headings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1E735F7C"/>
    <w:multiLevelType w:val="multilevel"/>
    <w:tmpl w:val="56A672E2"/>
    <w:styleLink w:val="ListStyle-Bullets1"/>
    <w:lvl w:ilvl="0">
      <w:start w:val="1"/>
      <w:numFmt w:val="bullet"/>
      <w:pStyle w:val="Bullets"/>
      <w:lvlText w:val=""/>
      <w:lvlJc w:val="left"/>
      <w:pPr>
        <w:tabs>
          <w:tab w:val="num" w:pos="432"/>
        </w:tabs>
        <w:ind w:left="432" w:hanging="259"/>
      </w:pPr>
      <w:rPr>
        <w:rFonts w:ascii="Symbol" w:hAnsi="Symbol" w:hint="default"/>
        <w:color w:val="006892"/>
        <w:sz w:val="20"/>
      </w:rPr>
    </w:lvl>
    <w:lvl w:ilvl="1">
      <w:start w:val="1"/>
      <w:numFmt w:val="bullet"/>
      <w:lvlText w:val=""/>
      <w:lvlJc w:val="left"/>
      <w:pPr>
        <w:tabs>
          <w:tab w:val="num" w:pos="864"/>
        </w:tabs>
        <w:ind w:left="864" w:hanging="259"/>
      </w:pPr>
      <w:rPr>
        <w:rFonts w:ascii="Wingdings" w:hAnsi="Wingdings" w:hint="default"/>
        <w:color w:val="53565A" w:themeColor="text2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59"/>
      </w:pPr>
      <w:rPr>
        <w:rFonts w:ascii="Wingdings" w:hAnsi="Wingdings" w:hint="default"/>
        <w:color w:val="53565A" w:themeColor="text2"/>
      </w:rPr>
    </w:lvl>
    <w:lvl w:ilvl="3">
      <w:start w:val="1"/>
      <w:numFmt w:val="bullet"/>
      <w:lvlText w:val=""/>
      <w:lvlJc w:val="left"/>
      <w:pPr>
        <w:tabs>
          <w:tab w:val="num" w:pos="1728"/>
        </w:tabs>
        <w:ind w:left="1728" w:hanging="259"/>
      </w:pPr>
      <w:rPr>
        <w:rFonts w:ascii="Wingdings" w:hAnsi="Wingdings" w:hint="default"/>
        <w:color w:val="53565A" w:themeColor="text2"/>
      </w:rPr>
    </w:lvl>
    <w:lvl w:ilvl="4">
      <w:start w:val="1"/>
      <w:numFmt w:val="bullet"/>
      <w:lvlText w:val=""/>
      <w:lvlJc w:val="left"/>
      <w:pPr>
        <w:tabs>
          <w:tab w:val="num" w:pos="2160"/>
        </w:tabs>
        <w:ind w:left="2160" w:hanging="259"/>
      </w:pPr>
      <w:rPr>
        <w:rFonts w:ascii="Wingdings" w:hAnsi="Wingdings" w:hint="default"/>
        <w:color w:val="53565A" w:themeColor="text2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59"/>
      </w:pPr>
      <w:rPr>
        <w:rFonts w:ascii="Wingdings" w:hAnsi="Wingdings" w:hint="default"/>
        <w:color w:val="53565A" w:themeColor="text2"/>
      </w:rPr>
    </w:lvl>
    <w:lvl w:ilvl="6">
      <w:start w:val="1"/>
      <w:numFmt w:val="bullet"/>
      <w:lvlText w:val=""/>
      <w:lvlJc w:val="left"/>
      <w:pPr>
        <w:tabs>
          <w:tab w:val="num" w:pos="3024"/>
        </w:tabs>
        <w:ind w:left="3024" w:hanging="259"/>
      </w:pPr>
      <w:rPr>
        <w:rFonts w:ascii="Wingdings" w:hAnsi="Wingdings" w:hint="default"/>
        <w:color w:val="53565A" w:themeColor="text2"/>
      </w:rPr>
    </w:lvl>
    <w:lvl w:ilvl="7">
      <w:start w:val="1"/>
      <w:numFmt w:val="bullet"/>
      <w:lvlText w:val=""/>
      <w:lvlJc w:val="left"/>
      <w:pPr>
        <w:tabs>
          <w:tab w:val="num" w:pos="3456"/>
        </w:tabs>
        <w:ind w:left="3456" w:hanging="259"/>
      </w:pPr>
      <w:rPr>
        <w:rFonts w:ascii="Wingdings" w:hAnsi="Wingdings" w:hint="default"/>
        <w:color w:val="53565A" w:themeColor="text2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59"/>
      </w:pPr>
      <w:rPr>
        <w:rFonts w:ascii="Wingdings" w:hAnsi="Wingdings" w:hint="default"/>
        <w:color w:val="53565A" w:themeColor="text2"/>
      </w:rPr>
    </w:lvl>
  </w:abstractNum>
  <w:abstractNum w:abstractNumId="11" w15:restartNumberingAfterBreak="0">
    <w:nsid w:val="22BF3EAB"/>
    <w:multiLevelType w:val="hybridMultilevel"/>
    <w:tmpl w:val="DE2AA8C4"/>
    <w:lvl w:ilvl="0" w:tplc="564AB370">
      <w:start w:val="1"/>
      <w:numFmt w:val="bullet"/>
      <w:pStyle w:val="TableBullet"/>
      <w:lvlText w:val=""/>
      <w:lvlJc w:val="left"/>
      <w:pPr>
        <w:ind w:left="1886" w:hanging="360"/>
      </w:pPr>
      <w:rPr>
        <w:rFonts w:ascii="Symbol" w:hAnsi="Symbol" w:hint="default"/>
        <w:color w:val="0077C8" w:themeColor="accent1"/>
      </w:rPr>
    </w:lvl>
    <w:lvl w:ilvl="1" w:tplc="04090003">
      <w:start w:val="1"/>
      <w:numFmt w:val="bullet"/>
      <w:lvlText w:val="o"/>
      <w:lvlJc w:val="left"/>
      <w:pPr>
        <w:ind w:left="2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2" w15:restartNumberingAfterBreak="0">
    <w:nsid w:val="28E641DF"/>
    <w:multiLevelType w:val="multilevel"/>
    <w:tmpl w:val="C55C0A36"/>
    <w:lvl w:ilvl="0">
      <w:start w:val="1"/>
      <w:numFmt w:val="bullet"/>
      <w:pStyle w:val="CalloutBoxBullet-White"/>
      <w:lvlText w:val=""/>
      <w:lvlJc w:val="left"/>
      <w:pPr>
        <w:ind w:left="288" w:hanging="216"/>
      </w:pPr>
      <w:rPr>
        <w:rFonts w:ascii="Symbol" w:hAnsi="Symbol" w:hint="default"/>
        <w:color w:val="FFFFFF" w:themeColor="background1"/>
        <w:sz w:val="20"/>
      </w:rPr>
    </w:lvl>
    <w:lvl w:ilvl="1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  <w:color w:val="FFFFFF" w:themeColor="background1"/>
      </w:rPr>
    </w:lvl>
    <w:lvl w:ilvl="2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  <w:color w:val="FFFFFF" w:themeColor="background1"/>
      </w:rPr>
    </w:lvl>
    <w:lvl w:ilvl="3">
      <w:start w:val="1"/>
      <w:numFmt w:val="bullet"/>
      <w:lvlText w:val=""/>
      <w:lvlJc w:val="left"/>
      <w:pPr>
        <w:ind w:left="1152" w:hanging="216"/>
      </w:pPr>
      <w:rPr>
        <w:rFonts w:ascii="Wingdings" w:hAnsi="Wingdings" w:hint="default"/>
        <w:color w:val="FFFFFF" w:themeColor="background1"/>
      </w:rPr>
    </w:lvl>
    <w:lvl w:ilvl="4">
      <w:start w:val="1"/>
      <w:numFmt w:val="bullet"/>
      <w:lvlText w:val="o"/>
      <w:lvlJc w:val="left"/>
      <w:pPr>
        <w:ind w:left="1440" w:hanging="216"/>
      </w:pPr>
      <w:rPr>
        <w:rFonts w:ascii="Courier New" w:hAnsi="Courier New" w:hint="default"/>
        <w:color w:val="FFFFFF" w:themeColor="background1"/>
      </w:rPr>
    </w:lvl>
    <w:lvl w:ilvl="5">
      <w:start w:val="1"/>
      <w:numFmt w:val="bullet"/>
      <w:lvlText w:val=""/>
      <w:lvlJc w:val="left"/>
      <w:pPr>
        <w:ind w:left="1728" w:hanging="216"/>
      </w:pPr>
      <w:rPr>
        <w:rFonts w:ascii="Wingdings" w:hAnsi="Wingdings" w:hint="default"/>
        <w:color w:val="FFFFFF" w:themeColor="background1"/>
      </w:rPr>
    </w:lvl>
    <w:lvl w:ilvl="6">
      <w:start w:val="1"/>
      <w:numFmt w:val="bullet"/>
      <w:lvlText w:val=""/>
      <w:lvlJc w:val="left"/>
      <w:pPr>
        <w:ind w:left="2016" w:hanging="216"/>
      </w:pPr>
      <w:rPr>
        <w:rFonts w:ascii="Symbol" w:hAnsi="Symbol" w:hint="default"/>
        <w:color w:val="FFFFFF" w:themeColor="background1"/>
      </w:rPr>
    </w:lvl>
    <w:lvl w:ilvl="7">
      <w:start w:val="1"/>
      <w:numFmt w:val="bullet"/>
      <w:lvlText w:val="o"/>
      <w:lvlJc w:val="left"/>
      <w:pPr>
        <w:ind w:left="2304" w:hanging="216"/>
      </w:pPr>
      <w:rPr>
        <w:rFonts w:ascii="Courier New" w:hAnsi="Courier New" w:hint="default"/>
        <w:color w:val="FFFFFF" w:themeColor="background1"/>
      </w:rPr>
    </w:lvl>
    <w:lvl w:ilvl="8">
      <w:start w:val="1"/>
      <w:numFmt w:val="bullet"/>
      <w:lvlText w:val=""/>
      <w:lvlJc w:val="left"/>
      <w:pPr>
        <w:ind w:left="2592" w:hanging="216"/>
      </w:pPr>
      <w:rPr>
        <w:rFonts w:ascii="Wingdings" w:hAnsi="Wingdings" w:hint="default"/>
        <w:color w:val="FFFFFF" w:themeColor="background1"/>
      </w:rPr>
    </w:lvl>
  </w:abstractNum>
  <w:abstractNum w:abstractNumId="13" w15:restartNumberingAfterBreak="0">
    <w:nsid w:val="446403C0"/>
    <w:multiLevelType w:val="multilevel"/>
    <w:tmpl w:val="A8984C34"/>
    <w:styleLink w:val="ListStyle-Numbers1"/>
    <w:lvl w:ilvl="0">
      <w:start w:val="1"/>
      <w:numFmt w:val="decimal"/>
      <w:pStyle w:val="ListNumber"/>
      <w:lvlText w:val="%1."/>
      <w:lvlJc w:val="left"/>
      <w:pPr>
        <w:tabs>
          <w:tab w:val="num" w:pos="439"/>
        </w:tabs>
        <w:ind w:left="439" w:hanging="25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25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296" w:hanging="14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5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25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448"/>
        </w:tabs>
        <w:ind w:left="2592" w:hanging="144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25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197"/>
        </w:tabs>
        <w:ind w:left="3456" w:hanging="25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3888" w:hanging="144"/>
      </w:pPr>
      <w:rPr>
        <w:rFonts w:cs="Times New Roman" w:hint="default"/>
      </w:rPr>
    </w:lvl>
  </w:abstractNum>
  <w:abstractNum w:abstractNumId="14" w15:restartNumberingAfterBreak="0">
    <w:nsid w:val="4EC10C23"/>
    <w:multiLevelType w:val="multilevel"/>
    <w:tmpl w:val="6B60ABF2"/>
    <w:lvl w:ilvl="0">
      <w:start w:val="1"/>
      <w:numFmt w:val="bullet"/>
      <w:pStyle w:val="CalloutBoxBullet"/>
      <w:lvlText w:val=""/>
      <w:lvlJc w:val="left"/>
      <w:pPr>
        <w:ind w:left="2869" w:hanging="259"/>
      </w:pPr>
      <w:rPr>
        <w:rFonts w:ascii="Symbol" w:hAnsi="Symbol" w:hint="default"/>
        <w:color w:val="006892"/>
        <w:sz w:val="20"/>
      </w:rPr>
    </w:lvl>
    <w:lvl w:ilvl="1">
      <w:start w:val="1"/>
      <w:numFmt w:val="bullet"/>
      <w:lvlText w:val=""/>
      <w:lvlJc w:val="left"/>
      <w:pPr>
        <w:tabs>
          <w:tab w:val="num" w:pos="3589"/>
        </w:tabs>
        <w:ind w:left="3157" w:hanging="288"/>
      </w:pPr>
      <w:rPr>
        <w:rFonts w:ascii="Wingdings" w:hAnsi="Wingdings" w:hint="default"/>
        <w:color w:val="807F7C"/>
      </w:rPr>
    </w:lvl>
    <w:lvl w:ilvl="2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color w:val="807F7C"/>
      </w:rPr>
    </w:lvl>
    <w:lvl w:ilvl="3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color w:val="807F7C"/>
      </w:rPr>
    </w:lvl>
    <w:lvl w:ilvl="4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09"/>
        </w:tabs>
        <w:ind w:left="79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29"/>
        </w:tabs>
        <w:ind w:left="8629" w:hanging="360"/>
      </w:pPr>
      <w:rPr>
        <w:rFonts w:ascii="Wingdings" w:hAnsi="Wingdings" w:hint="default"/>
      </w:rPr>
    </w:lvl>
  </w:abstractNum>
  <w:abstractNum w:abstractNumId="15" w15:restartNumberingAfterBreak="0">
    <w:nsid w:val="514D5017"/>
    <w:multiLevelType w:val="multilevel"/>
    <w:tmpl w:val="98A6B8E8"/>
    <w:lvl w:ilvl="0">
      <w:start w:val="1"/>
      <w:numFmt w:val="bullet"/>
      <w:pStyle w:val="SidebarBullet"/>
      <w:lvlText w:val=""/>
      <w:lvlJc w:val="left"/>
      <w:pPr>
        <w:ind w:left="187" w:hanging="187"/>
      </w:pPr>
      <w:rPr>
        <w:rFonts w:ascii="Wingdings" w:hAnsi="Wingdings" w:hint="default"/>
        <w:color w:val="807F7C"/>
        <w:sz w:val="16"/>
      </w:rPr>
    </w:lvl>
    <w:lvl w:ilvl="1">
      <w:start w:val="1"/>
      <w:numFmt w:val="bullet"/>
      <w:lvlText w:val=""/>
      <w:lvlJc w:val="left"/>
      <w:pPr>
        <w:ind w:left="547" w:hanging="187"/>
      </w:pPr>
      <w:rPr>
        <w:rFonts w:ascii="Wingdings" w:hAnsi="Wingdings" w:hint="default"/>
        <w:color w:val="807F7C"/>
        <w:sz w:val="16"/>
      </w:rPr>
    </w:lvl>
    <w:lvl w:ilvl="2">
      <w:start w:val="1"/>
      <w:numFmt w:val="bullet"/>
      <w:lvlText w:val=""/>
      <w:lvlJc w:val="left"/>
      <w:pPr>
        <w:ind w:left="907" w:hanging="187"/>
      </w:pPr>
      <w:rPr>
        <w:rFonts w:ascii="Wingdings" w:hAnsi="Wingdings" w:hint="default"/>
        <w:color w:val="807F7C"/>
        <w:sz w:val="16"/>
      </w:rPr>
    </w:lvl>
    <w:lvl w:ilvl="3">
      <w:start w:val="1"/>
      <w:numFmt w:val="bullet"/>
      <w:lvlText w:val=""/>
      <w:lvlJc w:val="left"/>
      <w:pPr>
        <w:ind w:left="1267" w:hanging="187"/>
      </w:pPr>
      <w:rPr>
        <w:rFonts w:ascii="Wingdings" w:hAnsi="Wingdings" w:hint="default"/>
        <w:color w:val="807F7C"/>
        <w:sz w:val="16"/>
      </w:rPr>
    </w:lvl>
    <w:lvl w:ilvl="4">
      <w:start w:val="1"/>
      <w:numFmt w:val="bullet"/>
      <w:lvlText w:val=""/>
      <w:lvlJc w:val="left"/>
      <w:pPr>
        <w:ind w:left="1627" w:hanging="187"/>
      </w:pPr>
      <w:rPr>
        <w:rFonts w:ascii="Wingdings" w:hAnsi="Wingdings" w:hint="default"/>
        <w:color w:val="807F7C"/>
        <w:sz w:val="16"/>
      </w:rPr>
    </w:lvl>
    <w:lvl w:ilvl="5">
      <w:start w:val="1"/>
      <w:numFmt w:val="bullet"/>
      <w:lvlText w:val=""/>
      <w:lvlJc w:val="left"/>
      <w:pPr>
        <w:ind w:left="1987" w:hanging="187"/>
      </w:pPr>
      <w:rPr>
        <w:rFonts w:ascii="Wingdings" w:hAnsi="Wingdings" w:hint="default"/>
        <w:color w:val="807F7C"/>
        <w:sz w:val="16"/>
      </w:rPr>
    </w:lvl>
    <w:lvl w:ilvl="6">
      <w:start w:val="1"/>
      <w:numFmt w:val="bullet"/>
      <w:lvlText w:val=""/>
      <w:lvlJc w:val="left"/>
      <w:pPr>
        <w:ind w:left="2347" w:hanging="187"/>
      </w:pPr>
      <w:rPr>
        <w:rFonts w:ascii="Wingdings" w:hAnsi="Wingdings" w:hint="default"/>
        <w:color w:val="807F7C"/>
        <w:sz w:val="16"/>
      </w:rPr>
    </w:lvl>
    <w:lvl w:ilvl="7">
      <w:start w:val="1"/>
      <w:numFmt w:val="bullet"/>
      <w:lvlText w:val=""/>
      <w:lvlJc w:val="left"/>
      <w:pPr>
        <w:ind w:left="2707" w:hanging="187"/>
      </w:pPr>
      <w:rPr>
        <w:rFonts w:ascii="Wingdings" w:hAnsi="Wingdings" w:hint="default"/>
        <w:color w:val="807F7C"/>
        <w:sz w:val="16"/>
      </w:rPr>
    </w:lvl>
    <w:lvl w:ilvl="8">
      <w:start w:val="1"/>
      <w:numFmt w:val="bullet"/>
      <w:lvlText w:val=""/>
      <w:lvlJc w:val="left"/>
      <w:pPr>
        <w:ind w:left="3067" w:hanging="187"/>
      </w:pPr>
      <w:rPr>
        <w:rFonts w:ascii="Wingdings" w:hAnsi="Wingdings" w:hint="default"/>
        <w:color w:val="807F7C"/>
        <w:sz w:val="16"/>
      </w:rPr>
    </w:lvl>
  </w:abstractNum>
  <w:abstractNum w:abstractNumId="16" w15:restartNumberingAfterBreak="0">
    <w:nsid w:val="6FC65C6E"/>
    <w:multiLevelType w:val="hybridMultilevel"/>
    <w:tmpl w:val="41A0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16851"/>
    <w:multiLevelType w:val="multilevel"/>
    <w:tmpl w:val="273A38B6"/>
    <w:lvl w:ilvl="0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cs="Times New Roman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4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1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efaultTableStyle w:val="Table-BrandedStyle1"/>
  <w:evenAndOddHeaders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8D"/>
    <w:rsid w:val="0000186E"/>
    <w:rsid w:val="00001FF9"/>
    <w:rsid w:val="00003C68"/>
    <w:rsid w:val="000063DB"/>
    <w:rsid w:val="00015F81"/>
    <w:rsid w:val="000207BD"/>
    <w:rsid w:val="00024B7F"/>
    <w:rsid w:val="0002567F"/>
    <w:rsid w:val="0002662C"/>
    <w:rsid w:val="00027FCC"/>
    <w:rsid w:val="0003066C"/>
    <w:rsid w:val="000348D0"/>
    <w:rsid w:val="0004036F"/>
    <w:rsid w:val="00045326"/>
    <w:rsid w:val="00045BB5"/>
    <w:rsid w:val="00050AAC"/>
    <w:rsid w:val="000531C5"/>
    <w:rsid w:val="00053D4C"/>
    <w:rsid w:val="00054C07"/>
    <w:rsid w:val="000609B1"/>
    <w:rsid w:val="00060F0B"/>
    <w:rsid w:val="00061791"/>
    <w:rsid w:val="00067504"/>
    <w:rsid w:val="00072415"/>
    <w:rsid w:val="00073523"/>
    <w:rsid w:val="00075A9F"/>
    <w:rsid w:val="000769BB"/>
    <w:rsid w:val="000806D5"/>
    <w:rsid w:val="000905AC"/>
    <w:rsid w:val="00091C0C"/>
    <w:rsid w:val="00094328"/>
    <w:rsid w:val="000A41B6"/>
    <w:rsid w:val="000A508E"/>
    <w:rsid w:val="000A78DE"/>
    <w:rsid w:val="000B0709"/>
    <w:rsid w:val="000C3184"/>
    <w:rsid w:val="000C3188"/>
    <w:rsid w:val="000C662D"/>
    <w:rsid w:val="000D01FA"/>
    <w:rsid w:val="000D11DA"/>
    <w:rsid w:val="000D2914"/>
    <w:rsid w:val="000D475C"/>
    <w:rsid w:val="000D5733"/>
    <w:rsid w:val="000D5972"/>
    <w:rsid w:val="000E0D59"/>
    <w:rsid w:val="000E3023"/>
    <w:rsid w:val="000E7345"/>
    <w:rsid w:val="000E7813"/>
    <w:rsid w:val="000F27F8"/>
    <w:rsid w:val="00106BDA"/>
    <w:rsid w:val="00107102"/>
    <w:rsid w:val="0010720E"/>
    <w:rsid w:val="0011343F"/>
    <w:rsid w:val="00121FF2"/>
    <w:rsid w:val="00125692"/>
    <w:rsid w:val="00131B12"/>
    <w:rsid w:val="00133E74"/>
    <w:rsid w:val="00134D63"/>
    <w:rsid w:val="00135ACF"/>
    <w:rsid w:val="001421B9"/>
    <w:rsid w:val="00143D98"/>
    <w:rsid w:val="0016572C"/>
    <w:rsid w:val="0017221D"/>
    <w:rsid w:val="00174538"/>
    <w:rsid w:val="00181D2C"/>
    <w:rsid w:val="001835D3"/>
    <w:rsid w:val="00184087"/>
    <w:rsid w:val="0018683F"/>
    <w:rsid w:val="001914D4"/>
    <w:rsid w:val="00194848"/>
    <w:rsid w:val="00194B01"/>
    <w:rsid w:val="001A0D95"/>
    <w:rsid w:val="001A2A9D"/>
    <w:rsid w:val="001A5676"/>
    <w:rsid w:val="001A5DC2"/>
    <w:rsid w:val="001B02C0"/>
    <w:rsid w:val="001B0EBB"/>
    <w:rsid w:val="001B2AF8"/>
    <w:rsid w:val="001B6945"/>
    <w:rsid w:val="001B6CA4"/>
    <w:rsid w:val="001C0EE4"/>
    <w:rsid w:val="001C1F7A"/>
    <w:rsid w:val="001C49DE"/>
    <w:rsid w:val="001C63F8"/>
    <w:rsid w:val="001D764A"/>
    <w:rsid w:val="001E30B1"/>
    <w:rsid w:val="001F4717"/>
    <w:rsid w:val="001F4BB8"/>
    <w:rsid w:val="001F6342"/>
    <w:rsid w:val="0020207D"/>
    <w:rsid w:val="00204336"/>
    <w:rsid w:val="002172DB"/>
    <w:rsid w:val="0021781E"/>
    <w:rsid w:val="002210E7"/>
    <w:rsid w:val="00221531"/>
    <w:rsid w:val="002276C7"/>
    <w:rsid w:val="00231BE3"/>
    <w:rsid w:val="00235B3E"/>
    <w:rsid w:val="0024069B"/>
    <w:rsid w:val="00243200"/>
    <w:rsid w:val="002433AC"/>
    <w:rsid w:val="00243A1D"/>
    <w:rsid w:val="00246EA6"/>
    <w:rsid w:val="00247E6D"/>
    <w:rsid w:val="002516E5"/>
    <w:rsid w:val="0026015A"/>
    <w:rsid w:val="002666D0"/>
    <w:rsid w:val="00275754"/>
    <w:rsid w:val="00275EE6"/>
    <w:rsid w:val="0028278B"/>
    <w:rsid w:val="00284AB3"/>
    <w:rsid w:val="002851D4"/>
    <w:rsid w:val="00290DC0"/>
    <w:rsid w:val="00291BD7"/>
    <w:rsid w:val="00297C28"/>
    <w:rsid w:val="002A1407"/>
    <w:rsid w:val="002A4DDF"/>
    <w:rsid w:val="002A5BA7"/>
    <w:rsid w:val="002A7EB3"/>
    <w:rsid w:val="002B5D92"/>
    <w:rsid w:val="002B76B9"/>
    <w:rsid w:val="002B7ADA"/>
    <w:rsid w:val="002C6C8C"/>
    <w:rsid w:val="002D5603"/>
    <w:rsid w:val="002D675A"/>
    <w:rsid w:val="002E52AD"/>
    <w:rsid w:val="003111FE"/>
    <w:rsid w:val="00312447"/>
    <w:rsid w:val="00320D50"/>
    <w:rsid w:val="00327E7C"/>
    <w:rsid w:val="00330CE3"/>
    <w:rsid w:val="003353C5"/>
    <w:rsid w:val="003416CC"/>
    <w:rsid w:val="00344979"/>
    <w:rsid w:val="0035522F"/>
    <w:rsid w:val="00355CBA"/>
    <w:rsid w:val="00364E89"/>
    <w:rsid w:val="00366570"/>
    <w:rsid w:val="003673E8"/>
    <w:rsid w:val="00382CC0"/>
    <w:rsid w:val="00393C75"/>
    <w:rsid w:val="00393CAC"/>
    <w:rsid w:val="003949B9"/>
    <w:rsid w:val="00396DF7"/>
    <w:rsid w:val="003B546B"/>
    <w:rsid w:val="003B6A8D"/>
    <w:rsid w:val="003C0C87"/>
    <w:rsid w:val="003C31BC"/>
    <w:rsid w:val="003C413E"/>
    <w:rsid w:val="003C51F7"/>
    <w:rsid w:val="003D18BB"/>
    <w:rsid w:val="003D5A1B"/>
    <w:rsid w:val="003D764E"/>
    <w:rsid w:val="003E0636"/>
    <w:rsid w:val="003E0BBF"/>
    <w:rsid w:val="003E5136"/>
    <w:rsid w:val="003F345F"/>
    <w:rsid w:val="00401D61"/>
    <w:rsid w:val="00402BCB"/>
    <w:rsid w:val="004072B2"/>
    <w:rsid w:val="00407FC1"/>
    <w:rsid w:val="00414522"/>
    <w:rsid w:val="00415C91"/>
    <w:rsid w:val="00415CAF"/>
    <w:rsid w:val="00422539"/>
    <w:rsid w:val="00422EC2"/>
    <w:rsid w:val="00423A48"/>
    <w:rsid w:val="0042559C"/>
    <w:rsid w:val="00426C99"/>
    <w:rsid w:val="004306B5"/>
    <w:rsid w:val="00441132"/>
    <w:rsid w:val="00441680"/>
    <w:rsid w:val="004421E9"/>
    <w:rsid w:val="00445AD0"/>
    <w:rsid w:val="00453765"/>
    <w:rsid w:val="0045502D"/>
    <w:rsid w:val="00457C4C"/>
    <w:rsid w:val="00457D9F"/>
    <w:rsid w:val="0046484B"/>
    <w:rsid w:val="00464DBC"/>
    <w:rsid w:val="004651F2"/>
    <w:rsid w:val="00471FA1"/>
    <w:rsid w:val="00472503"/>
    <w:rsid w:val="00475F47"/>
    <w:rsid w:val="004813A6"/>
    <w:rsid w:val="004917B6"/>
    <w:rsid w:val="0049417B"/>
    <w:rsid w:val="004959E5"/>
    <w:rsid w:val="004A304A"/>
    <w:rsid w:val="004A3F6D"/>
    <w:rsid w:val="004A5305"/>
    <w:rsid w:val="004B4A66"/>
    <w:rsid w:val="004B53BB"/>
    <w:rsid w:val="004B57B4"/>
    <w:rsid w:val="004C1854"/>
    <w:rsid w:val="004C5C64"/>
    <w:rsid w:val="004C698B"/>
    <w:rsid w:val="004D0339"/>
    <w:rsid w:val="004D1022"/>
    <w:rsid w:val="004D1BFA"/>
    <w:rsid w:val="004D4A5C"/>
    <w:rsid w:val="004D7995"/>
    <w:rsid w:val="004E06FC"/>
    <w:rsid w:val="004E18C6"/>
    <w:rsid w:val="004E3C97"/>
    <w:rsid w:val="004F4681"/>
    <w:rsid w:val="0050046A"/>
    <w:rsid w:val="0050122A"/>
    <w:rsid w:val="00501809"/>
    <w:rsid w:val="00503065"/>
    <w:rsid w:val="005064D8"/>
    <w:rsid w:val="00514343"/>
    <w:rsid w:val="005241A5"/>
    <w:rsid w:val="00524AF6"/>
    <w:rsid w:val="00525F7E"/>
    <w:rsid w:val="00531233"/>
    <w:rsid w:val="00537F8C"/>
    <w:rsid w:val="00543480"/>
    <w:rsid w:val="00555057"/>
    <w:rsid w:val="005557ED"/>
    <w:rsid w:val="00555E41"/>
    <w:rsid w:val="00557A69"/>
    <w:rsid w:val="00564487"/>
    <w:rsid w:val="00566B1C"/>
    <w:rsid w:val="005704E4"/>
    <w:rsid w:val="00570978"/>
    <w:rsid w:val="00571D90"/>
    <w:rsid w:val="00580A7E"/>
    <w:rsid w:val="00582508"/>
    <w:rsid w:val="00591265"/>
    <w:rsid w:val="005958EE"/>
    <w:rsid w:val="0059677C"/>
    <w:rsid w:val="005969DC"/>
    <w:rsid w:val="00597BF6"/>
    <w:rsid w:val="005A344C"/>
    <w:rsid w:val="005A3A89"/>
    <w:rsid w:val="005A5D4F"/>
    <w:rsid w:val="005A740F"/>
    <w:rsid w:val="005B0461"/>
    <w:rsid w:val="005B7FC8"/>
    <w:rsid w:val="005C32F9"/>
    <w:rsid w:val="005C5325"/>
    <w:rsid w:val="005D4EA5"/>
    <w:rsid w:val="005E07D6"/>
    <w:rsid w:val="005E1491"/>
    <w:rsid w:val="005E2598"/>
    <w:rsid w:val="005F464F"/>
    <w:rsid w:val="006003EE"/>
    <w:rsid w:val="00600D98"/>
    <w:rsid w:val="006119C9"/>
    <w:rsid w:val="006125A6"/>
    <w:rsid w:val="0061748D"/>
    <w:rsid w:val="00617571"/>
    <w:rsid w:val="00621E18"/>
    <w:rsid w:val="006233C2"/>
    <w:rsid w:val="006267D9"/>
    <w:rsid w:val="00631D7E"/>
    <w:rsid w:val="0063358C"/>
    <w:rsid w:val="0063420F"/>
    <w:rsid w:val="006367AF"/>
    <w:rsid w:val="00642123"/>
    <w:rsid w:val="00643C89"/>
    <w:rsid w:val="00644548"/>
    <w:rsid w:val="00651673"/>
    <w:rsid w:val="00655C7A"/>
    <w:rsid w:val="006624B5"/>
    <w:rsid w:val="006639EE"/>
    <w:rsid w:val="00666830"/>
    <w:rsid w:val="006668D0"/>
    <w:rsid w:val="00670EB4"/>
    <w:rsid w:val="00675576"/>
    <w:rsid w:val="00677E62"/>
    <w:rsid w:val="00681297"/>
    <w:rsid w:val="00690BDB"/>
    <w:rsid w:val="00695649"/>
    <w:rsid w:val="006A1D81"/>
    <w:rsid w:val="006A54CC"/>
    <w:rsid w:val="006A555A"/>
    <w:rsid w:val="006A655E"/>
    <w:rsid w:val="006A6E2D"/>
    <w:rsid w:val="006C63EE"/>
    <w:rsid w:val="006C7022"/>
    <w:rsid w:val="006D0B9A"/>
    <w:rsid w:val="006D42FF"/>
    <w:rsid w:val="006D7D24"/>
    <w:rsid w:val="006E121C"/>
    <w:rsid w:val="006E5210"/>
    <w:rsid w:val="006F4945"/>
    <w:rsid w:val="006F678F"/>
    <w:rsid w:val="006F6C56"/>
    <w:rsid w:val="00706D61"/>
    <w:rsid w:val="00706E83"/>
    <w:rsid w:val="00707193"/>
    <w:rsid w:val="0070722E"/>
    <w:rsid w:val="00707914"/>
    <w:rsid w:val="00707D75"/>
    <w:rsid w:val="00707E40"/>
    <w:rsid w:val="007116CC"/>
    <w:rsid w:val="00714163"/>
    <w:rsid w:val="007164B3"/>
    <w:rsid w:val="00716E13"/>
    <w:rsid w:val="007172D4"/>
    <w:rsid w:val="007316F9"/>
    <w:rsid w:val="007367D6"/>
    <w:rsid w:val="00737159"/>
    <w:rsid w:val="00742FF6"/>
    <w:rsid w:val="00744330"/>
    <w:rsid w:val="0074550E"/>
    <w:rsid w:val="00752C27"/>
    <w:rsid w:val="00752FAC"/>
    <w:rsid w:val="007574B9"/>
    <w:rsid w:val="00757B31"/>
    <w:rsid w:val="00761D47"/>
    <w:rsid w:val="00767D35"/>
    <w:rsid w:val="007721CC"/>
    <w:rsid w:val="00773400"/>
    <w:rsid w:val="007805FA"/>
    <w:rsid w:val="00781867"/>
    <w:rsid w:val="00785108"/>
    <w:rsid w:val="007A0532"/>
    <w:rsid w:val="007A4D70"/>
    <w:rsid w:val="007A6D0B"/>
    <w:rsid w:val="007B021C"/>
    <w:rsid w:val="007B187A"/>
    <w:rsid w:val="007B31DB"/>
    <w:rsid w:val="007C5DA9"/>
    <w:rsid w:val="007D4FE4"/>
    <w:rsid w:val="007D6D97"/>
    <w:rsid w:val="007D700A"/>
    <w:rsid w:val="007E354D"/>
    <w:rsid w:val="007E5967"/>
    <w:rsid w:val="007F3E17"/>
    <w:rsid w:val="007F4986"/>
    <w:rsid w:val="0080544A"/>
    <w:rsid w:val="00811419"/>
    <w:rsid w:val="00824681"/>
    <w:rsid w:val="0082551D"/>
    <w:rsid w:val="008370E3"/>
    <w:rsid w:val="00842A4C"/>
    <w:rsid w:val="00844E8F"/>
    <w:rsid w:val="00847AD6"/>
    <w:rsid w:val="008540CD"/>
    <w:rsid w:val="00856ED5"/>
    <w:rsid w:val="008679D4"/>
    <w:rsid w:val="008815D8"/>
    <w:rsid w:val="00884089"/>
    <w:rsid w:val="00886573"/>
    <w:rsid w:val="0089164E"/>
    <w:rsid w:val="00892E10"/>
    <w:rsid w:val="00897218"/>
    <w:rsid w:val="008A1506"/>
    <w:rsid w:val="008A57EA"/>
    <w:rsid w:val="008B075D"/>
    <w:rsid w:val="008B0F8B"/>
    <w:rsid w:val="008B1DDD"/>
    <w:rsid w:val="008B2DD9"/>
    <w:rsid w:val="008B5793"/>
    <w:rsid w:val="008B66A3"/>
    <w:rsid w:val="008C06FD"/>
    <w:rsid w:val="008C48B7"/>
    <w:rsid w:val="008C6C2B"/>
    <w:rsid w:val="008C6E95"/>
    <w:rsid w:val="008D06D8"/>
    <w:rsid w:val="008D4CB2"/>
    <w:rsid w:val="008D7F05"/>
    <w:rsid w:val="008E4D86"/>
    <w:rsid w:val="008F44EA"/>
    <w:rsid w:val="008F6987"/>
    <w:rsid w:val="00903C82"/>
    <w:rsid w:val="00903FE0"/>
    <w:rsid w:val="0091019C"/>
    <w:rsid w:val="00911215"/>
    <w:rsid w:val="009130FD"/>
    <w:rsid w:val="0091374B"/>
    <w:rsid w:val="0091525B"/>
    <w:rsid w:val="009209F5"/>
    <w:rsid w:val="00925C0A"/>
    <w:rsid w:val="00925E7A"/>
    <w:rsid w:val="00927D4F"/>
    <w:rsid w:val="00932F04"/>
    <w:rsid w:val="00935D20"/>
    <w:rsid w:val="00935F5A"/>
    <w:rsid w:val="009405AF"/>
    <w:rsid w:val="00944DE9"/>
    <w:rsid w:val="00945B57"/>
    <w:rsid w:val="009576AA"/>
    <w:rsid w:val="009620C2"/>
    <w:rsid w:val="0096574B"/>
    <w:rsid w:val="009678DC"/>
    <w:rsid w:val="0097255F"/>
    <w:rsid w:val="00976505"/>
    <w:rsid w:val="009770AC"/>
    <w:rsid w:val="009775C1"/>
    <w:rsid w:val="00977CFB"/>
    <w:rsid w:val="00980AE1"/>
    <w:rsid w:val="009831D0"/>
    <w:rsid w:val="009835C4"/>
    <w:rsid w:val="009932EF"/>
    <w:rsid w:val="009953F7"/>
    <w:rsid w:val="009A0E30"/>
    <w:rsid w:val="009A708C"/>
    <w:rsid w:val="009A7627"/>
    <w:rsid w:val="009B180F"/>
    <w:rsid w:val="009B5418"/>
    <w:rsid w:val="009B7A35"/>
    <w:rsid w:val="009C16B9"/>
    <w:rsid w:val="009C233F"/>
    <w:rsid w:val="009C390B"/>
    <w:rsid w:val="009C4C99"/>
    <w:rsid w:val="009C6CD9"/>
    <w:rsid w:val="009D16DE"/>
    <w:rsid w:val="009D2996"/>
    <w:rsid w:val="009D45F5"/>
    <w:rsid w:val="009E0D2C"/>
    <w:rsid w:val="009E373B"/>
    <w:rsid w:val="009E5595"/>
    <w:rsid w:val="009E55CB"/>
    <w:rsid w:val="009E5F7B"/>
    <w:rsid w:val="009F00B4"/>
    <w:rsid w:val="00A022D2"/>
    <w:rsid w:val="00A03B9B"/>
    <w:rsid w:val="00A17C73"/>
    <w:rsid w:val="00A20716"/>
    <w:rsid w:val="00A20EC1"/>
    <w:rsid w:val="00A2426F"/>
    <w:rsid w:val="00A344FC"/>
    <w:rsid w:val="00A35003"/>
    <w:rsid w:val="00A408A8"/>
    <w:rsid w:val="00A41F9C"/>
    <w:rsid w:val="00A4446D"/>
    <w:rsid w:val="00A4726F"/>
    <w:rsid w:val="00A47947"/>
    <w:rsid w:val="00A47B47"/>
    <w:rsid w:val="00A5289C"/>
    <w:rsid w:val="00A57446"/>
    <w:rsid w:val="00A65D99"/>
    <w:rsid w:val="00A660CE"/>
    <w:rsid w:val="00A771C0"/>
    <w:rsid w:val="00A83A0B"/>
    <w:rsid w:val="00A917EB"/>
    <w:rsid w:val="00A91BEF"/>
    <w:rsid w:val="00A97A0B"/>
    <w:rsid w:val="00AA4DEF"/>
    <w:rsid w:val="00AC096B"/>
    <w:rsid w:val="00AC0FDB"/>
    <w:rsid w:val="00AC1A71"/>
    <w:rsid w:val="00AC61CF"/>
    <w:rsid w:val="00AD5D35"/>
    <w:rsid w:val="00AD6ADA"/>
    <w:rsid w:val="00AE1199"/>
    <w:rsid w:val="00AE4A0D"/>
    <w:rsid w:val="00AE6377"/>
    <w:rsid w:val="00AE78C8"/>
    <w:rsid w:val="00AF0AE7"/>
    <w:rsid w:val="00AF4107"/>
    <w:rsid w:val="00AF588B"/>
    <w:rsid w:val="00B00222"/>
    <w:rsid w:val="00B046F8"/>
    <w:rsid w:val="00B112EB"/>
    <w:rsid w:val="00B13F18"/>
    <w:rsid w:val="00B214BE"/>
    <w:rsid w:val="00B27E5F"/>
    <w:rsid w:val="00B312C6"/>
    <w:rsid w:val="00B32365"/>
    <w:rsid w:val="00B3477D"/>
    <w:rsid w:val="00B35B18"/>
    <w:rsid w:val="00B4197B"/>
    <w:rsid w:val="00B43EEB"/>
    <w:rsid w:val="00B45232"/>
    <w:rsid w:val="00B45F92"/>
    <w:rsid w:val="00B50D21"/>
    <w:rsid w:val="00B5197E"/>
    <w:rsid w:val="00B57E26"/>
    <w:rsid w:val="00B61FA1"/>
    <w:rsid w:val="00B72B55"/>
    <w:rsid w:val="00B843C7"/>
    <w:rsid w:val="00B96EDE"/>
    <w:rsid w:val="00B973B6"/>
    <w:rsid w:val="00BA2D2B"/>
    <w:rsid w:val="00BB40F0"/>
    <w:rsid w:val="00BB6286"/>
    <w:rsid w:val="00BD34CA"/>
    <w:rsid w:val="00BD4CF8"/>
    <w:rsid w:val="00BD6FC4"/>
    <w:rsid w:val="00BD7A1C"/>
    <w:rsid w:val="00BE4433"/>
    <w:rsid w:val="00BF195F"/>
    <w:rsid w:val="00BF54E5"/>
    <w:rsid w:val="00BF62CF"/>
    <w:rsid w:val="00BF7179"/>
    <w:rsid w:val="00C01FA2"/>
    <w:rsid w:val="00C029F4"/>
    <w:rsid w:val="00C02A65"/>
    <w:rsid w:val="00C03FD0"/>
    <w:rsid w:val="00C043EB"/>
    <w:rsid w:val="00C06DE5"/>
    <w:rsid w:val="00C16304"/>
    <w:rsid w:val="00C30669"/>
    <w:rsid w:val="00C456A0"/>
    <w:rsid w:val="00C47CD4"/>
    <w:rsid w:val="00C67728"/>
    <w:rsid w:val="00C67B08"/>
    <w:rsid w:val="00C71F9A"/>
    <w:rsid w:val="00C7555E"/>
    <w:rsid w:val="00C76EDE"/>
    <w:rsid w:val="00C84C38"/>
    <w:rsid w:val="00C901CA"/>
    <w:rsid w:val="00C918F2"/>
    <w:rsid w:val="00C92896"/>
    <w:rsid w:val="00CA0DCB"/>
    <w:rsid w:val="00CA1A13"/>
    <w:rsid w:val="00CA1D48"/>
    <w:rsid w:val="00CA2B74"/>
    <w:rsid w:val="00CB5C37"/>
    <w:rsid w:val="00CC1809"/>
    <w:rsid w:val="00CC3336"/>
    <w:rsid w:val="00CD5C73"/>
    <w:rsid w:val="00CD6ADD"/>
    <w:rsid w:val="00CE060A"/>
    <w:rsid w:val="00CE20DB"/>
    <w:rsid w:val="00CE2429"/>
    <w:rsid w:val="00CF09EA"/>
    <w:rsid w:val="00CF7CB4"/>
    <w:rsid w:val="00D12B1A"/>
    <w:rsid w:val="00D1458F"/>
    <w:rsid w:val="00D14EF5"/>
    <w:rsid w:val="00D15E37"/>
    <w:rsid w:val="00D168A7"/>
    <w:rsid w:val="00D21A41"/>
    <w:rsid w:val="00D23A7E"/>
    <w:rsid w:val="00D2735F"/>
    <w:rsid w:val="00D3024D"/>
    <w:rsid w:val="00D302BD"/>
    <w:rsid w:val="00D32FAB"/>
    <w:rsid w:val="00D335B5"/>
    <w:rsid w:val="00D35208"/>
    <w:rsid w:val="00D35387"/>
    <w:rsid w:val="00D378B1"/>
    <w:rsid w:val="00D4124A"/>
    <w:rsid w:val="00D41AE1"/>
    <w:rsid w:val="00D50CD4"/>
    <w:rsid w:val="00D53CD8"/>
    <w:rsid w:val="00D64644"/>
    <w:rsid w:val="00D6554E"/>
    <w:rsid w:val="00D66376"/>
    <w:rsid w:val="00D70728"/>
    <w:rsid w:val="00D83479"/>
    <w:rsid w:val="00D87B11"/>
    <w:rsid w:val="00D87B60"/>
    <w:rsid w:val="00D96DE8"/>
    <w:rsid w:val="00DA4A5F"/>
    <w:rsid w:val="00DB453D"/>
    <w:rsid w:val="00DC7E46"/>
    <w:rsid w:val="00DD272B"/>
    <w:rsid w:val="00DD4501"/>
    <w:rsid w:val="00DE21B0"/>
    <w:rsid w:val="00DE33FE"/>
    <w:rsid w:val="00DE3903"/>
    <w:rsid w:val="00DE4FE7"/>
    <w:rsid w:val="00DF6BD5"/>
    <w:rsid w:val="00E0701D"/>
    <w:rsid w:val="00E33B99"/>
    <w:rsid w:val="00E373AC"/>
    <w:rsid w:val="00E37C74"/>
    <w:rsid w:val="00E42989"/>
    <w:rsid w:val="00E47F32"/>
    <w:rsid w:val="00E53698"/>
    <w:rsid w:val="00E53B47"/>
    <w:rsid w:val="00E549B8"/>
    <w:rsid w:val="00E56480"/>
    <w:rsid w:val="00E617F6"/>
    <w:rsid w:val="00E61E09"/>
    <w:rsid w:val="00E6356D"/>
    <w:rsid w:val="00E72E0E"/>
    <w:rsid w:val="00E74C70"/>
    <w:rsid w:val="00E80156"/>
    <w:rsid w:val="00E82B2D"/>
    <w:rsid w:val="00E83630"/>
    <w:rsid w:val="00E84B98"/>
    <w:rsid w:val="00E8588C"/>
    <w:rsid w:val="00E87291"/>
    <w:rsid w:val="00E8783B"/>
    <w:rsid w:val="00E92586"/>
    <w:rsid w:val="00EA0BC9"/>
    <w:rsid w:val="00EA163E"/>
    <w:rsid w:val="00EB6425"/>
    <w:rsid w:val="00EC03D6"/>
    <w:rsid w:val="00ED540E"/>
    <w:rsid w:val="00ED58F1"/>
    <w:rsid w:val="00ED77E8"/>
    <w:rsid w:val="00EE063E"/>
    <w:rsid w:val="00EE18C2"/>
    <w:rsid w:val="00EF1369"/>
    <w:rsid w:val="00EF4A83"/>
    <w:rsid w:val="00EF50D4"/>
    <w:rsid w:val="00EF666D"/>
    <w:rsid w:val="00EF729B"/>
    <w:rsid w:val="00F04C03"/>
    <w:rsid w:val="00F11DF1"/>
    <w:rsid w:val="00F2095E"/>
    <w:rsid w:val="00F21BAB"/>
    <w:rsid w:val="00F23C9E"/>
    <w:rsid w:val="00F26B28"/>
    <w:rsid w:val="00F26D96"/>
    <w:rsid w:val="00F310E4"/>
    <w:rsid w:val="00F34381"/>
    <w:rsid w:val="00F43CE6"/>
    <w:rsid w:val="00F51D77"/>
    <w:rsid w:val="00F53133"/>
    <w:rsid w:val="00F56F27"/>
    <w:rsid w:val="00F57669"/>
    <w:rsid w:val="00F57848"/>
    <w:rsid w:val="00F617F2"/>
    <w:rsid w:val="00F64A1E"/>
    <w:rsid w:val="00F73AB5"/>
    <w:rsid w:val="00F8441A"/>
    <w:rsid w:val="00F87FA4"/>
    <w:rsid w:val="00F9030C"/>
    <w:rsid w:val="00FA0058"/>
    <w:rsid w:val="00FA2FCB"/>
    <w:rsid w:val="00FA456C"/>
    <w:rsid w:val="00FC1439"/>
    <w:rsid w:val="00FC2221"/>
    <w:rsid w:val="00FC39ED"/>
    <w:rsid w:val="00FD0547"/>
    <w:rsid w:val="00FD0B8B"/>
    <w:rsid w:val="00FD70DF"/>
    <w:rsid w:val="00FD7822"/>
    <w:rsid w:val="00FE05C0"/>
    <w:rsid w:val="00FE06CA"/>
    <w:rsid w:val="00FE168D"/>
    <w:rsid w:val="00FE6D42"/>
    <w:rsid w:val="00FE7A35"/>
    <w:rsid w:val="00FF083F"/>
    <w:rsid w:val="00FF0DA1"/>
    <w:rsid w:val="00FF3859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EA81C18"/>
  <w14:defaultImageDpi w14:val="0"/>
  <w15:docId w15:val="{BCBB69E3-A941-4C48-B0F0-5FA587F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9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6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A0B"/>
    <w:pPr>
      <w:spacing w:after="120"/>
    </w:pPr>
    <w:rPr>
      <w:rFonts w:ascii="Franklin Gothic Book" w:hAnsi="Franklin Gothic Book" w:cs="Times New Roman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A83A0B"/>
    <w:pPr>
      <w:keepNext/>
      <w:spacing w:before="480"/>
      <w:outlineLvl w:val="0"/>
    </w:pPr>
    <w:rPr>
      <w:rFonts w:ascii="Franklin Gothic Demi" w:hAnsi="Franklin Gothic Demi" w:cs="Arial"/>
      <w:bCs/>
      <w:color w:val="0077C8" w:themeColor="accent1"/>
      <w:kern w:val="32"/>
      <w:sz w:val="32"/>
      <w:szCs w:val="42"/>
    </w:rPr>
  </w:style>
  <w:style w:type="paragraph" w:styleId="Heading2">
    <w:name w:val="heading 2"/>
    <w:basedOn w:val="Heading1"/>
    <w:next w:val="Normal"/>
    <w:link w:val="Heading2Char"/>
    <w:uiPriority w:val="4"/>
    <w:unhideWhenUsed/>
    <w:qFormat/>
    <w:rsid w:val="00A83A0B"/>
    <w:pPr>
      <w:numPr>
        <w:ilvl w:val="2"/>
      </w:numPr>
      <w:pBdr>
        <w:bottom w:val="single" w:sz="6" w:space="1" w:color="000000"/>
      </w:pBdr>
      <w:spacing w:before="360"/>
      <w:ind w:right="14"/>
      <w:outlineLvl w:val="1"/>
    </w:pPr>
    <w:rPr>
      <w:bCs w:val="0"/>
      <w:iCs/>
      <w:caps/>
      <w:color w:val="EA7600" w:themeColor="accent2"/>
      <w:sz w:val="24"/>
      <w:szCs w:val="35"/>
    </w:rPr>
  </w:style>
  <w:style w:type="paragraph" w:styleId="Heading3">
    <w:name w:val="heading 3"/>
    <w:basedOn w:val="Heading2"/>
    <w:next w:val="Normal"/>
    <w:link w:val="Heading3Char"/>
    <w:uiPriority w:val="4"/>
    <w:unhideWhenUsed/>
    <w:qFormat/>
    <w:rsid w:val="00A83A0B"/>
    <w:pPr>
      <w:numPr>
        <w:ilvl w:val="3"/>
      </w:numPr>
      <w:ind w:right="0"/>
      <w:outlineLvl w:val="2"/>
    </w:pPr>
    <w:rPr>
      <w:bCs/>
      <w:color w:val="0077C8" w:themeColor="accent1"/>
      <w:szCs w:val="32"/>
    </w:rPr>
  </w:style>
  <w:style w:type="paragraph" w:styleId="Heading4">
    <w:name w:val="heading 4"/>
    <w:basedOn w:val="Heading3"/>
    <w:next w:val="Normal"/>
    <w:link w:val="Heading4Char"/>
    <w:uiPriority w:val="4"/>
    <w:unhideWhenUsed/>
    <w:qFormat/>
    <w:rsid w:val="00A83A0B"/>
    <w:pPr>
      <w:numPr>
        <w:ilvl w:val="4"/>
      </w:numPr>
      <w:pBdr>
        <w:bottom w:val="none" w:sz="0" w:space="0" w:color="auto"/>
      </w:pBdr>
      <w:spacing w:before="300"/>
      <w:outlineLvl w:val="3"/>
    </w:pPr>
    <w:rPr>
      <w:bCs w:val="0"/>
      <w:caps w:val="0"/>
      <w:color w:val="000000"/>
      <w:sz w:val="22"/>
      <w:szCs w:val="27"/>
    </w:rPr>
  </w:style>
  <w:style w:type="paragraph" w:styleId="Heading5">
    <w:name w:val="heading 5"/>
    <w:basedOn w:val="Heading4"/>
    <w:next w:val="Normal"/>
    <w:link w:val="Heading5Char"/>
    <w:uiPriority w:val="4"/>
    <w:unhideWhenUsed/>
    <w:qFormat/>
    <w:rsid w:val="00A83A0B"/>
    <w:pPr>
      <w:numPr>
        <w:ilvl w:val="5"/>
      </w:numPr>
      <w:outlineLvl w:val="4"/>
    </w:pPr>
    <w:rPr>
      <w:bCs/>
      <w:iCs w:val="0"/>
      <w:color w:val="717073"/>
      <w:szCs w:val="26"/>
    </w:rPr>
  </w:style>
  <w:style w:type="paragraph" w:styleId="Heading6">
    <w:name w:val="heading 6"/>
    <w:basedOn w:val="Heading5"/>
    <w:next w:val="Normal"/>
    <w:link w:val="Heading6Char"/>
    <w:uiPriority w:val="4"/>
    <w:unhideWhenUsed/>
    <w:qFormat/>
    <w:rsid w:val="00A83A0B"/>
    <w:pPr>
      <w:numPr>
        <w:ilvl w:val="6"/>
      </w:numPr>
      <w:outlineLvl w:val="5"/>
    </w:pPr>
    <w:rPr>
      <w:color w:val="000000"/>
      <w:sz w:val="20"/>
    </w:rPr>
  </w:style>
  <w:style w:type="paragraph" w:styleId="Heading7">
    <w:name w:val="heading 7"/>
    <w:basedOn w:val="Heading6"/>
    <w:next w:val="Normal"/>
    <w:link w:val="Heading7Char"/>
    <w:uiPriority w:val="4"/>
    <w:unhideWhenUsed/>
    <w:qFormat/>
    <w:rsid w:val="00A83A0B"/>
    <w:pPr>
      <w:numPr>
        <w:ilvl w:val="7"/>
      </w:numPr>
      <w:outlineLvl w:val="6"/>
    </w:pPr>
    <w:rPr>
      <w:iCs/>
      <w:color w:val="717073"/>
      <w:spacing w:val="-5"/>
    </w:rPr>
  </w:style>
  <w:style w:type="paragraph" w:styleId="Heading8">
    <w:name w:val="heading 8"/>
    <w:basedOn w:val="Heading7"/>
    <w:next w:val="Normal"/>
    <w:link w:val="Heading8Char"/>
    <w:uiPriority w:val="4"/>
    <w:unhideWhenUsed/>
    <w:rsid w:val="00A83A0B"/>
    <w:pPr>
      <w:keepLines/>
      <w:spacing w:before="40"/>
      <w:outlineLvl w:val="7"/>
    </w:pPr>
    <w:rPr>
      <w:rFonts w:ascii="Franklin Gothic Medium" w:hAnsi="Franklin Gothic Medium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4"/>
    <w:unhideWhenUsed/>
    <w:rsid w:val="00A83A0B"/>
    <w:pPr>
      <w:keepNext/>
      <w:keepLines/>
      <w:spacing w:before="40"/>
      <w:outlineLvl w:val="8"/>
    </w:pPr>
    <w:rPr>
      <w:rFonts w:ascii="Franklin Gothic Medium" w:hAnsi="Franklin Gothic Medium"/>
      <w:iCs/>
      <w:color w:val="71707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locked/>
    <w:rsid w:val="00A83A0B"/>
    <w:rPr>
      <w:rFonts w:ascii="Franklin Gothic Demi" w:hAnsi="Franklin Gothic Demi" w:cs="Arial"/>
      <w:bCs/>
      <w:color w:val="0077C8" w:themeColor="accent1"/>
      <w:kern w:val="32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4"/>
    <w:locked/>
    <w:rsid w:val="00A83A0B"/>
    <w:rPr>
      <w:rFonts w:ascii="Franklin Gothic Demi" w:hAnsi="Franklin Gothic Demi" w:cs="Arial"/>
      <w:iCs/>
      <w:caps/>
      <w:color w:val="EA7600" w:themeColor="accent2"/>
      <w:kern w:val="32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4"/>
    <w:locked/>
    <w:rsid w:val="00A83A0B"/>
    <w:rPr>
      <w:rFonts w:ascii="Franklin Gothic Demi" w:hAnsi="Franklin Gothic Demi" w:cs="Arial"/>
      <w:bCs/>
      <w:iCs/>
      <w:caps/>
      <w:color w:val="0077C8" w:themeColor="accent1"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4"/>
    <w:locked/>
    <w:rsid w:val="00A83A0B"/>
    <w:rPr>
      <w:rFonts w:ascii="Franklin Gothic Demi" w:hAnsi="Franklin Gothic Demi" w:cs="Arial"/>
      <w:iCs/>
      <w:color w:val="000000"/>
      <w:kern w:val="32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4"/>
    <w:locked/>
    <w:rsid w:val="00A83A0B"/>
    <w:rPr>
      <w:rFonts w:ascii="Franklin Gothic Demi" w:hAnsi="Franklin Gothic Demi" w:cs="Arial"/>
      <w:bCs/>
      <w:color w:val="717073"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4"/>
    <w:locked/>
    <w:rsid w:val="00A83A0B"/>
    <w:rPr>
      <w:rFonts w:ascii="Franklin Gothic Demi" w:hAnsi="Franklin Gothic Demi" w:cs="Arial"/>
      <w:bCs/>
      <w:color w:val="000000"/>
      <w:kern w:val="32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4"/>
    <w:locked/>
    <w:rsid w:val="00A83A0B"/>
    <w:rPr>
      <w:rFonts w:ascii="Franklin Gothic Demi" w:hAnsi="Franklin Gothic Demi" w:cs="Arial"/>
      <w:bCs/>
      <w:iCs/>
      <w:color w:val="717073"/>
      <w:spacing w:val="-5"/>
      <w:kern w:val="32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4"/>
    <w:locked/>
    <w:rsid w:val="00A83A0B"/>
    <w:rPr>
      <w:rFonts w:ascii="Franklin Gothic Medium" w:hAnsi="Franklin Gothic Medium" w:cs="Arial"/>
      <w:bCs/>
      <w:iCs/>
      <w:color w:val="272727"/>
      <w:spacing w:val="-5"/>
      <w:kern w:val="3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locked/>
    <w:rsid w:val="00A83A0B"/>
    <w:rPr>
      <w:rFonts w:ascii="Franklin Gothic Medium" w:hAnsi="Franklin Gothic Medium" w:cs="Times New Roman"/>
      <w:iCs/>
      <w:color w:val="717073"/>
      <w:sz w:val="21"/>
      <w:szCs w:val="21"/>
    </w:rPr>
  </w:style>
  <w:style w:type="table" w:customStyle="1" w:styleId="Table-BrandedStyle2">
    <w:name w:val="Table-BrandedStyle2"/>
    <w:basedOn w:val="Table-BrandedStyle1"/>
    <w:uiPriority w:val="99"/>
    <w:rsid w:val="00A83A0B"/>
    <w:pPr>
      <w:spacing w:after="0"/>
    </w:pPr>
    <w:tblPr/>
    <w:tblStylePr w:type="firstRow">
      <w:rPr>
        <w:rFonts w:cs="Times New Roman"/>
        <w:color w:val="0077C8" w:themeColor="accent1"/>
      </w:rPr>
      <w:tblPr/>
      <w:tcPr>
        <w:tcBorders>
          <w:top w:val="nil"/>
          <w:bottom w:val="single" w:sz="12" w:space="0" w:color="53565A" w:themeColor="text2"/>
        </w:tcBorders>
        <w:shd w:val="clear" w:color="auto" w:fill="FFFFFF" w:themeFill="background1"/>
      </w:tcPr>
    </w:tblStylePr>
    <w:tblStylePr w:type="lastRow">
      <w:rPr>
        <w:rFonts w:ascii="Franklin Gothic Demi Cond" w:hAnsi="Franklin Gothic Demi Cond" w:cs="Times New Roman"/>
        <w:sz w:val="18"/>
      </w:rPr>
      <w:tblPr/>
      <w:tcPr>
        <w:tcBorders>
          <w:top w:val="single" w:sz="12" w:space="0" w:color="53565A" w:themeColor="text2"/>
          <w:bottom w:val="single" w:sz="12" w:space="0" w:color="53565A" w:themeColor="text2"/>
        </w:tcBorders>
        <w:shd w:val="clear" w:color="auto" w:fill="auto"/>
      </w:tcPr>
    </w:tblStylePr>
    <w:tblStylePr w:type="firstCol">
      <w:rPr>
        <w:rFonts w:ascii="Franklin Gothic Demi Cond" w:hAnsi="Franklin Gothic Demi Cond" w:cs="Times New Roman"/>
        <w:sz w:val="18"/>
      </w:rPr>
      <w:tblPr/>
      <w:tcPr>
        <w:shd w:val="clear" w:color="auto" w:fill="D9D9D9" w:themeFill="background2"/>
      </w:tcPr>
    </w:tblStylePr>
    <w:tblStylePr w:type="lastCol">
      <w:rPr>
        <w:rFonts w:ascii="Franklin Gothic Demi Cond" w:hAnsi="Franklin Gothic Demi Cond" w:cs="Times New Roman"/>
        <w:sz w:val="18"/>
      </w:rPr>
      <w:tblPr/>
      <w:tcPr>
        <w:shd w:val="clear" w:color="auto" w:fill="D9D9D9" w:themeFill="background2"/>
      </w:tcPr>
    </w:tblStylePr>
    <w:tblStylePr w:type="band1Vert">
      <w:rPr>
        <w:rFonts w:cs="Times New Roman"/>
      </w:rPr>
      <w:tblPr/>
      <w:tcPr>
        <w:shd w:val="clear" w:color="auto" w:fill="D9D9D9" w:themeFill="background2"/>
      </w:tcPr>
    </w:tblStylePr>
    <w:tblStylePr w:type="band1Horz">
      <w:rPr>
        <w:rFonts w:cs="Times New Roman"/>
      </w:rPr>
      <w:tblPr/>
      <w:tcPr>
        <w:shd w:val="clear" w:color="auto" w:fill="D9D9D9" w:themeFill="background2"/>
      </w:tcPr>
    </w:tblStylePr>
  </w:style>
  <w:style w:type="paragraph" w:styleId="Footer">
    <w:name w:val="footer"/>
    <w:basedOn w:val="Normal"/>
    <w:link w:val="FooterChar"/>
    <w:uiPriority w:val="39"/>
    <w:rsid w:val="00A83A0B"/>
    <w:pPr>
      <w:tabs>
        <w:tab w:val="right" w:pos="10224"/>
      </w:tabs>
      <w:spacing w:after="0"/>
      <w:ind w:left="288" w:right="288"/>
    </w:pPr>
    <w:rPr>
      <w:noProof/>
      <w:color w:val="000000" w:themeColor="text1"/>
      <w:sz w:val="16"/>
    </w:rPr>
  </w:style>
  <w:style w:type="character" w:customStyle="1" w:styleId="FooterChar">
    <w:name w:val="Footer Char"/>
    <w:basedOn w:val="DefaultParagraphFont"/>
    <w:link w:val="Footer"/>
    <w:uiPriority w:val="39"/>
    <w:locked/>
    <w:rsid w:val="00A83A0B"/>
    <w:rPr>
      <w:rFonts w:ascii="Franklin Gothic Book" w:hAnsi="Franklin Gothic Book" w:cs="Times New Roman"/>
      <w:noProof/>
      <w:color w:val="000000" w:themeColor="text1"/>
      <w:sz w:val="24"/>
      <w:szCs w:val="24"/>
    </w:rPr>
  </w:style>
  <w:style w:type="table" w:customStyle="1" w:styleId="Table-BrandedStyle1">
    <w:name w:val="Table-BrandedStyle1"/>
    <w:basedOn w:val="TableNormal"/>
    <w:uiPriority w:val="99"/>
    <w:qFormat/>
    <w:rsid w:val="00A83A0B"/>
    <w:pPr>
      <w:spacing w:before="40" w:after="40" w:line="240" w:lineRule="auto"/>
      <w:ind w:left="86" w:right="86"/>
    </w:pPr>
    <w:rPr>
      <w:rFonts w:ascii="Franklin Gothic Medium Cond" w:hAnsi="Franklin Gothic Medium Cond" w:cs="Times New Roman"/>
      <w:color w:val="262626" w:themeColor="text1" w:themeTint="D9"/>
      <w:sz w:val="18"/>
    </w:rPr>
    <w:tblPr>
      <w:tblStyleRowBandSize w:val="1"/>
      <w:tblStyleColBandSize w:val="1"/>
      <w:jc w:val="center"/>
      <w:tblBorders>
        <w:top w:val="single" w:sz="12" w:space="0" w:color="53565A" w:themeColor="text2"/>
        <w:bottom w:val="single" w:sz="12" w:space="0" w:color="53565A" w:themeColor="text2"/>
        <w:insideH w:val="single" w:sz="6" w:space="0" w:color="53565A" w:themeColor="text2"/>
      </w:tblBorders>
      <w:tblCellMar>
        <w:left w:w="0" w:type="dxa"/>
        <w:right w:w="0" w:type="dxa"/>
      </w:tblCellMar>
    </w:tblPr>
    <w:trPr>
      <w:jc w:val="center"/>
    </w:trPr>
    <w:tblStylePr w:type="firstRow">
      <w:rPr>
        <w:rFonts w:cs="Times New Roman"/>
        <w:color w:val="0077C8" w:themeColor="accent1"/>
      </w:rPr>
      <w:tblPr/>
      <w:tcPr>
        <w:tcBorders>
          <w:top w:val="nil"/>
          <w:bottom w:val="single" w:sz="12" w:space="0" w:color="53565A" w:themeColor="text2"/>
        </w:tcBorders>
        <w:shd w:val="clear" w:color="auto" w:fill="FFFFFF" w:themeFill="background1"/>
      </w:tcPr>
    </w:tblStylePr>
    <w:tblStylePr w:type="lastRow">
      <w:rPr>
        <w:rFonts w:ascii="Franklin Gothic Demi Cond" w:hAnsi="Franklin Gothic Demi Cond" w:cs="Times New Roman"/>
        <w:sz w:val="18"/>
      </w:rPr>
      <w:tblPr/>
      <w:tcPr>
        <w:tcBorders>
          <w:top w:val="single" w:sz="12" w:space="0" w:color="53565A" w:themeColor="text2"/>
          <w:bottom w:val="single" w:sz="12" w:space="0" w:color="53565A" w:themeColor="text2"/>
        </w:tcBorders>
        <w:shd w:val="clear" w:color="auto" w:fill="auto"/>
      </w:tcPr>
    </w:tblStylePr>
    <w:tblStylePr w:type="firstCol">
      <w:rPr>
        <w:rFonts w:ascii="Franklin Gothic Demi Cond" w:hAnsi="Franklin Gothic Demi Cond" w:cs="Times New Roman"/>
        <w:sz w:val="18"/>
      </w:rPr>
      <w:tblPr/>
      <w:tcPr>
        <w:shd w:val="clear" w:color="auto" w:fill="D9D9D9" w:themeFill="background2"/>
      </w:tcPr>
    </w:tblStylePr>
    <w:tblStylePr w:type="lastCol">
      <w:rPr>
        <w:rFonts w:ascii="Franklin Gothic Demi Cond" w:hAnsi="Franklin Gothic Demi Cond" w:cs="Times New Roman"/>
        <w:sz w:val="18"/>
      </w:rPr>
      <w:tblPr/>
      <w:tcPr>
        <w:shd w:val="clear" w:color="auto" w:fill="D9D9D9" w:themeFill="background2"/>
      </w:tcPr>
    </w:tblStylePr>
    <w:tblStylePr w:type="band1Vert">
      <w:rPr>
        <w:rFonts w:cs="Times New Roman"/>
      </w:rPr>
      <w:tblPr/>
      <w:tcPr>
        <w:shd w:val="clear" w:color="auto" w:fill="D9D9D9" w:themeFill="background2"/>
      </w:tcPr>
    </w:tblStylePr>
    <w:tblStylePr w:type="band1Horz">
      <w:rPr>
        <w:rFonts w:cs="Times New Roman"/>
      </w:rPr>
      <w:tblPr/>
      <w:tcPr>
        <w:shd w:val="clear" w:color="auto" w:fill="D9D9D9" w:themeFill="background2"/>
      </w:tcPr>
    </w:tblStylePr>
  </w:style>
  <w:style w:type="paragraph" w:customStyle="1" w:styleId="SectionSubtitle">
    <w:name w:val="Section Subtitle"/>
    <w:basedOn w:val="Normal"/>
    <w:next w:val="Normal-SectionStart"/>
    <w:uiPriority w:val="1"/>
    <w:rsid w:val="00A83A0B"/>
    <w:pPr>
      <w:pBdr>
        <w:bottom w:val="single" w:sz="6" w:space="10" w:color="717073"/>
      </w:pBdr>
      <w:spacing w:before="60" w:line="240" w:lineRule="auto"/>
    </w:pPr>
    <w:rPr>
      <w:rFonts w:ascii="Franklin Gothic Medium" w:hAnsi="Franklin Gothic Medium"/>
      <w:color w:val="717073"/>
      <w:sz w:val="28"/>
      <w:szCs w:val="28"/>
    </w:rPr>
  </w:style>
  <w:style w:type="paragraph" w:customStyle="1" w:styleId="SectionTitle-Numbered">
    <w:name w:val="Section Title - Numbered"/>
    <w:next w:val="SectionSubtitle"/>
    <w:semiHidden/>
    <w:rsid w:val="00A83A0B"/>
    <w:pPr>
      <w:spacing w:before="440" w:after="0" w:line="240" w:lineRule="auto"/>
    </w:pPr>
    <w:rPr>
      <w:rFonts w:ascii="Franklin Gothic Demi" w:hAnsi="Franklin Gothic Demi" w:cs="Times New Roman"/>
      <w:color w:val="000000"/>
      <w:sz w:val="44"/>
      <w:szCs w:val="20"/>
    </w:rPr>
  </w:style>
  <w:style w:type="paragraph" w:styleId="ListParagraph">
    <w:name w:val="List Paragraph"/>
    <w:basedOn w:val="Normal"/>
    <w:uiPriority w:val="5"/>
    <w:qFormat/>
    <w:rsid w:val="00A83A0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A83A0B"/>
    <w:pPr>
      <w:spacing w:before="120" w:after="100"/>
    </w:pPr>
    <w:rPr>
      <w:caps/>
      <w:color w:val="0077C8" w:themeColor="accent1"/>
    </w:rPr>
  </w:style>
  <w:style w:type="paragraph" w:styleId="TOCHeading">
    <w:name w:val="TOC Heading"/>
    <w:basedOn w:val="SectionTitle"/>
    <w:next w:val="TOC1"/>
    <w:uiPriority w:val="39"/>
    <w:unhideWhenUsed/>
    <w:qFormat/>
    <w:rsid w:val="00A83A0B"/>
    <w:pPr>
      <w:spacing w:before="320"/>
    </w:pPr>
  </w:style>
  <w:style w:type="paragraph" w:styleId="TOC2">
    <w:name w:val="toc 2"/>
    <w:basedOn w:val="Normal"/>
    <w:next w:val="Normal"/>
    <w:autoRedefine/>
    <w:uiPriority w:val="39"/>
    <w:rsid w:val="00A83A0B"/>
    <w:pPr>
      <w:spacing w:before="120" w:after="100"/>
      <w:ind w:left="220"/>
    </w:pPr>
    <w:rPr>
      <w:cap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A83A0B"/>
    <w:pPr>
      <w:spacing w:before="120" w:after="100"/>
      <w:ind w:left="440"/>
    </w:pPr>
    <w:rPr>
      <w:color w:val="000000" w:themeColor="text1"/>
    </w:rPr>
  </w:style>
  <w:style w:type="paragraph" w:styleId="TOC4">
    <w:name w:val="toc 4"/>
    <w:basedOn w:val="Normal"/>
    <w:next w:val="Normal"/>
    <w:autoRedefine/>
    <w:uiPriority w:val="39"/>
    <w:semiHidden/>
    <w:rsid w:val="00A83A0B"/>
    <w:pPr>
      <w:spacing w:before="120"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A83A0B"/>
    <w:pPr>
      <w:spacing w:after="100" w:line="259" w:lineRule="auto"/>
      <w:ind w:left="880"/>
    </w:pPr>
    <w:rPr>
      <w:rFonts w:ascii="Calibri" w:hAnsi="Calibr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83A0B"/>
    <w:pPr>
      <w:spacing w:after="100" w:line="259" w:lineRule="auto"/>
      <w:ind w:left="1100"/>
    </w:pPr>
    <w:rPr>
      <w:rFonts w:ascii="Calibri" w:hAnsi="Calibr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rsid w:val="00A83A0B"/>
    <w:pPr>
      <w:spacing w:after="100" w:line="259" w:lineRule="auto"/>
      <w:ind w:left="1320"/>
    </w:pPr>
    <w:rPr>
      <w:rFonts w:ascii="Calibri" w:hAnsi="Calibr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rsid w:val="00A83A0B"/>
    <w:pPr>
      <w:spacing w:after="100" w:line="259" w:lineRule="auto"/>
      <w:ind w:left="1540"/>
    </w:pPr>
    <w:rPr>
      <w:rFonts w:ascii="Calibri" w:hAnsi="Calibr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rsid w:val="00A83A0B"/>
    <w:pPr>
      <w:spacing w:after="100" w:line="259" w:lineRule="auto"/>
      <w:ind w:left="1760"/>
    </w:pPr>
    <w:rPr>
      <w:rFonts w:ascii="Calibri" w:hAnsi="Calibri"/>
      <w:color w:val="auto"/>
      <w:sz w:val="22"/>
      <w:szCs w:val="22"/>
    </w:rPr>
  </w:style>
  <w:style w:type="paragraph" w:styleId="ListNumber">
    <w:name w:val="List Number"/>
    <w:basedOn w:val="Normal"/>
    <w:uiPriority w:val="5"/>
    <w:qFormat/>
    <w:rsid w:val="00A83A0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83A0B"/>
    <w:pPr>
      <w:spacing w:before="120"/>
      <w:ind w:left="360"/>
      <w:contextualSpacing/>
    </w:pPr>
  </w:style>
  <w:style w:type="paragraph" w:styleId="ListNumber2">
    <w:name w:val="List Number 2"/>
    <w:basedOn w:val="Normal"/>
    <w:uiPriority w:val="5"/>
    <w:semiHidden/>
    <w:rsid w:val="00A83A0B"/>
    <w:pPr>
      <w:numPr>
        <w:ilvl w:val="1"/>
        <w:numId w:val="11"/>
      </w:numPr>
      <w:spacing w:before="120"/>
      <w:contextualSpacing/>
    </w:pPr>
  </w:style>
  <w:style w:type="paragraph" w:styleId="ListNumber3">
    <w:name w:val="List Number 3"/>
    <w:basedOn w:val="Normal"/>
    <w:uiPriority w:val="5"/>
    <w:semiHidden/>
    <w:rsid w:val="00A83A0B"/>
    <w:pPr>
      <w:numPr>
        <w:ilvl w:val="2"/>
        <w:numId w:val="11"/>
      </w:numPr>
      <w:spacing w:before="120"/>
      <w:contextualSpacing/>
    </w:pPr>
  </w:style>
  <w:style w:type="paragraph" w:styleId="ListNumber4">
    <w:name w:val="List Number 4"/>
    <w:basedOn w:val="Normal"/>
    <w:uiPriority w:val="5"/>
    <w:semiHidden/>
    <w:rsid w:val="00A83A0B"/>
    <w:pPr>
      <w:numPr>
        <w:ilvl w:val="3"/>
        <w:numId w:val="11"/>
      </w:numPr>
      <w:contextualSpacing/>
    </w:pPr>
  </w:style>
  <w:style w:type="paragraph" w:styleId="ListNumber5">
    <w:name w:val="List Number 5"/>
    <w:basedOn w:val="Normal"/>
    <w:uiPriority w:val="5"/>
    <w:semiHidden/>
    <w:rsid w:val="00A83A0B"/>
    <w:pPr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83A0B"/>
    <w:pPr>
      <w:numPr>
        <w:ilvl w:val="4"/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6"/>
    <w:semiHidden/>
    <w:unhideWhenUsed/>
    <w:rsid w:val="00A8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semiHidden/>
    <w:locked/>
    <w:rsid w:val="00A83A0B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A0B"/>
    <w:rPr>
      <w:rFonts w:cs="Times New Roman"/>
      <w:color w:val="1D428A" w:themeColor="hyperlink"/>
      <w:u w:val="single"/>
    </w:rPr>
  </w:style>
  <w:style w:type="character" w:styleId="PageNumber">
    <w:name w:val="page number"/>
    <w:basedOn w:val="DefaultParagraphFont"/>
    <w:uiPriority w:val="99"/>
    <w:rsid w:val="00A83A0B"/>
    <w:rPr>
      <w:rFonts w:ascii="Arial" w:hAnsi="Arial" w:cs="Times New Roman"/>
      <w:color w:val="FFFFFF"/>
      <w:sz w:val="20"/>
    </w:rPr>
  </w:style>
  <w:style w:type="table" w:styleId="TableGrid">
    <w:name w:val="Table Grid"/>
    <w:basedOn w:val="TableNormal"/>
    <w:uiPriority w:val="39"/>
    <w:rsid w:val="00A83A0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loutBoxHeading">
    <w:name w:val="Callout Box Heading"/>
    <w:basedOn w:val="SidebarHeading"/>
    <w:next w:val="CalloutBoxNormal"/>
    <w:uiPriority w:val="11"/>
    <w:unhideWhenUsed/>
    <w:qFormat/>
    <w:rsid w:val="00A83A0B"/>
    <w:pPr>
      <w:jc w:val="center"/>
    </w:pPr>
  </w:style>
  <w:style w:type="paragraph" w:customStyle="1" w:styleId="TableBullet">
    <w:name w:val="Table Bullet"/>
    <w:basedOn w:val="TableText"/>
    <w:uiPriority w:val="7"/>
    <w:qFormat/>
    <w:rsid w:val="00A83A0B"/>
    <w:pPr>
      <w:numPr>
        <w:numId w:val="17"/>
      </w:numPr>
      <w:contextualSpacing/>
    </w:pPr>
  </w:style>
  <w:style w:type="paragraph" w:customStyle="1" w:styleId="Question">
    <w:name w:val="Question"/>
    <w:basedOn w:val="Normal"/>
    <w:next w:val="Normal"/>
    <w:uiPriority w:val="9"/>
    <w:rsid w:val="00A83A0B"/>
    <w:pPr>
      <w:pBdr>
        <w:top w:val="single" w:sz="4" w:space="4" w:color="53565A" w:themeColor="text2"/>
        <w:bottom w:val="single" w:sz="4" w:space="6" w:color="53565A" w:themeColor="text2"/>
      </w:pBdr>
      <w:spacing w:before="60" w:after="60" w:line="240" w:lineRule="auto"/>
      <w:ind w:right="29"/>
    </w:pPr>
    <w:rPr>
      <w:rFonts w:ascii="Franklin Gothic Medium Cond" w:hAnsi="Franklin Gothic Medium Cond"/>
      <w:bCs/>
      <w:i/>
      <w:color w:val="04A9C7" w:themeColor="accent3"/>
      <w:szCs w:val="20"/>
    </w:rPr>
  </w:style>
  <w:style w:type="table" w:styleId="LightShading-Accent2">
    <w:name w:val="Light Shading Accent 2"/>
    <w:basedOn w:val="TableNormal"/>
    <w:uiPriority w:val="60"/>
    <w:rsid w:val="00A83A0B"/>
    <w:pPr>
      <w:spacing w:after="0" w:line="240" w:lineRule="auto"/>
    </w:pPr>
    <w:rPr>
      <w:rFonts w:ascii="Times New Roman" w:hAnsi="Times New Roman" w:cs="Times New Roman"/>
      <w:color w:val="B45712"/>
      <w:sz w:val="20"/>
      <w:szCs w:val="20"/>
    </w:rPr>
    <w:tblPr>
      <w:tblStyleRowBandSize w:val="1"/>
      <w:tblStyleColBandSize w:val="1"/>
      <w:tblBorders>
        <w:top w:val="single" w:sz="8" w:space="0" w:color="E87722"/>
        <w:bottom w:val="single" w:sz="8" w:space="0" w:color="E8772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87722"/>
          <w:left w:val="nil"/>
          <w:bottom w:val="single" w:sz="8" w:space="0" w:color="E8772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87722"/>
          <w:left w:val="nil"/>
          <w:bottom w:val="single" w:sz="8" w:space="0" w:color="E8772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DC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DC8"/>
      </w:tcPr>
    </w:tblStylePr>
  </w:style>
  <w:style w:type="table" w:styleId="DarkList-Accent1">
    <w:name w:val="Dark List Accent 1"/>
    <w:basedOn w:val="TableNormal"/>
    <w:uiPriority w:val="70"/>
    <w:rsid w:val="00A83A0B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6892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334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4D6D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4D6D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6D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6D"/>
      </w:tcPr>
    </w:tblStylePr>
  </w:style>
  <w:style w:type="table" w:styleId="MediumList2-Accent1">
    <w:name w:val="Medium List 2 Accent 1"/>
    <w:basedOn w:val="TableNormal"/>
    <w:uiPriority w:val="66"/>
    <w:rsid w:val="00A83A0B"/>
    <w:pPr>
      <w:spacing w:after="0" w:line="240" w:lineRule="auto"/>
    </w:pPr>
    <w:rPr>
      <w:rFonts w:ascii="Cambria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6892"/>
        <w:left w:val="single" w:sz="8" w:space="0" w:color="006892"/>
        <w:bottom w:val="single" w:sz="8" w:space="0" w:color="006892"/>
        <w:right w:val="single" w:sz="8" w:space="0" w:color="00689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689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689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689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689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E4F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A5E4FF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CalloutBoxBullet">
    <w:name w:val="Callout Box Bullet"/>
    <w:basedOn w:val="Normal"/>
    <w:uiPriority w:val="11"/>
    <w:unhideWhenUsed/>
    <w:qFormat/>
    <w:rsid w:val="00A83A0B"/>
    <w:pPr>
      <w:numPr>
        <w:numId w:val="9"/>
      </w:numPr>
      <w:spacing w:before="120"/>
      <w:contextualSpacing/>
    </w:pPr>
    <w:rPr>
      <w:sz w:val="18"/>
    </w:rPr>
  </w:style>
  <w:style w:type="paragraph" w:styleId="Caption">
    <w:name w:val="caption"/>
    <w:basedOn w:val="Normal"/>
    <w:next w:val="Normal"/>
    <w:uiPriority w:val="5"/>
    <w:qFormat/>
    <w:rsid w:val="00A83A0B"/>
    <w:pPr>
      <w:keepNext/>
      <w:spacing w:before="60" w:after="60" w:line="240" w:lineRule="auto"/>
      <w:jc w:val="center"/>
    </w:pPr>
    <w:rPr>
      <w:rFonts w:ascii="Franklin Gothic Medium Cond" w:hAnsi="Franklin Gothic Medium Cond"/>
      <w:color w:val="53565A" w:themeColor="text2"/>
      <w:sz w:val="18"/>
      <w:szCs w:val="20"/>
    </w:rPr>
  </w:style>
  <w:style w:type="paragraph" w:customStyle="1" w:styleId="CalloutBoxNormal">
    <w:name w:val="Callout Box Normal"/>
    <w:basedOn w:val="SidebarNormal"/>
    <w:uiPriority w:val="11"/>
    <w:unhideWhenUsed/>
    <w:qFormat/>
    <w:rsid w:val="00A83A0B"/>
  </w:style>
  <w:style w:type="paragraph" w:customStyle="1" w:styleId="TableHeading">
    <w:name w:val="Table Heading"/>
    <w:basedOn w:val="Normal"/>
    <w:uiPriority w:val="7"/>
    <w:qFormat/>
    <w:rsid w:val="00A83A0B"/>
    <w:pPr>
      <w:keepNext/>
      <w:suppressAutoHyphens/>
      <w:spacing w:before="40" w:after="40" w:line="240" w:lineRule="auto"/>
      <w:ind w:left="86" w:right="86"/>
      <w:jc w:val="center"/>
    </w:pPr>
    <w:rPr>
      <w:rFonts w:ascii="Franklin Gothic Demi Cond" w:hAnsi="Franklin Gothic Demi Cond" w:cs="Open Sans Condensed"/>
      <w:caps/>
      <w:color w:val="0077C8" w:themeColor="accent1"/>
      <w:sz w:val="18"/>
      <w:szCs w:val="21"/>
    </w:rPr>
  </w:style>
  <w:style w:type="table" w:styleId="MediumShading2-Accent3">
    <w:name w:val="Medium Shading 2 Accent 3"/>
    <w:basedOn w:val="TableNormal"/>
    <w:uiPriority w:val="64"/>
    <w:rsid w:val="00A83A0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AF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AF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A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Theme">
    <w:name w:val="Table Theme"/>
    <w:basedOn w:val="TableNormal"/>
    <w:uiPriority w:val="99"/>
    <w:rsid w:val="00A83A0B"/>
    <w:pPr>
      <w:spacing w:before="120"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83A0B"/>
    <w:pPr>
      <w:spacing w:after="0" w:line="240" w:lineRule="auto"/>
    </w:pPr>
    <w:rPr>
      <w:rFonts w:ascii="Times New Roman" w:hAnsi="Times New Roman" w:cs="Times New Roman"/>
      <w:color w:val="B57E00"/>
      <w:sz w:val="20"/>
      <w:szCs w:val="20"/>
    </w:rPr>
    <w:tblPr>
      <w:tblStyleRowBandSize w:val="1"/>
      <w:tblStyleColBandSize w:val="1"/>
      <w:tblBorders>
        <w:top w:val="single" w:sz="8" w:space="0" w:color="F2A900"/>
        <w:bottom w:val="single" w:sz="8" w:space="0" w:color="F2A9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2A900"/>
          <w:left w:val="nil"/>
          <w:bottom w:val="single" w:sz="8" w:space="0" w:color="F2A9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2A900"/>
          <w:left w:val="nil"/>
          <w:bottom w:val="single" w:sz="8" w:space="0" w:color="F2A9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ABC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ABC"/>
      </w:tcPr>
    </w:tblStylePr>
  </w:style>
  <w:style w:type="table" w:styleId="MediumShading2-Accent2">
    <w:name w:val="Medium Shading 2 Accent 2"/>
    <w:basedOn w:val="TableNormal"/>
    <w:uiPriority w:val="64"/>
    <w:rsid w:val="00A83A0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72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72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72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dex4">
    <w:name w:val="index 4"/>
    <w:basedOn w:val="Normal"/>
    <w:next w:val="Normal"/>
    <w:autoRedefine/>
    <w:uiPriority w:val="99"/>
    <w:unhideWhenUsed/>
    <w:rsid w:val="00A83A0B"/>
    <w:pPr>
      <w:spacing w:after="0"/>
      <w:ind w:left="800" w:hanging="200"/>
    </w:pPr>
    <w:rPr>
      <w:rFonts w:asciiTheme="minorHAnsi" w:hAnsiTheme="minorHAnsi"/>
      <w:sz w:val="18"/>
      <w:szCs w:val="18"/>
    </w:rPr>
  </w:style>
  <w:style w:type="paragraph" w:customStyle="1" w:styleId="TOCHeader">
    <w:name w:val="TOC Header"/>
    <w:uiPriority w:val="38"/>
    <w:semiHidden/>
    <w:rsid w:val="00A83A0B"/>
    <w:pPr>
      <w:spacing w:after="0" w:line="240" w:lineRule="auto"/>
    </w:pPr>
    <w:rPr>
      <w:rFonts w:ascii="Arial" w:hAnsi="Arial" w:cs="Times New Roman"/>
      <w:b/>
      <w:caps/>
      <w:color w:val="BFBFBF"/>
      <w:sz w:val="68"/>
      <w:szCs w:val="24"/>
    </w:rPr>
  </w:style>
  <w:style w:type="paragraph" w:customStyle="1" w:styleId="TOFHeader">
    <w:name w:val="TOF Header"/>
    <w:uiPriority w:val="39"/>
    <w:semiHidden/>
    <w:unhideWhenUsed/>
    <w:qFormat/>
    <w:rsid w:val="00A83A0B"/>
    <w:pPr>
      <w:spacing w:before="240" w:after="240" w:line="240" w:lineRule="auto"/>
    </w:pPr>
    <w:rPr>
      <w:rFonts w:ascii="Arial" w:hAnsi="Arial" w:cs="Times New Roman"/>
      <w:b/>
      <w:caps/>
      <w:color w:val="E87722"/>
    </w:rPr>
  </w:style>
  <w:style w:type="paragraph" w:customStyle="1" w:styleId="FigureTitle">
    <w:name w:val="Figure Title"/>
    <w:basedOn w:val="TableTitle"/>
    <w:next w:val="Normal"/>
    <w:uiPriority w:val="9"/>
    <w:semiHidden/>
    <w:qFormat/>
    <w:rsid w:val="00A83A0B"/>
  </w:style>
  <w:style w:type="paragraph" w:customStyle="1" w:styleId="TableText">
    <w:name w:val="Table Text"/>
    <w:uiPriority w:val="7"/>
    <w:qFormat/>
    <w:rsid w:val="00A83A0B"/>
    <w:pPr>
      <w:spacing w:before="40" w:after="40" w:line="240" w:lineRule="auto"/>
      <w:ind w:left="86" w:right="86"/>
    </w:pPr>
    <w:rPr>
      <w:rFonts w:ascii="Franklin Gothic Medium Cond" w:hAnsi="Franklin Gothic Medium Cond" w:cs="Calibri"/>
      <w:color w:val="262626" w:themeColor="text1" w:themeTint="D9"/>
      <w:sz w:val="18"/>
      <w:szCs w:val="18"/>
    </w:rPr>
  </w:style>
  <w:style w:type="character" w:customStyle="1" w:styleId="Run-inChar">
    <w:name w:val="Run-in Char"/>
    <w:basedOn w:val="DefaultParagraphFont"/>
    <w:link w:val="Run-in"/>
    <w:uiPriority w:val="59"/>
    <w:semiHidden/>
    <w:locked/>
    <w:rsid w:val="00A83A0B"/>
    <w:rPr>
      <w:rFonts w:ascii="Arial" w:hAnsi="Arial" w:cs="Times New Roman"/>
      <w:b/>
      <w:i/>
      <w:color w:val="00678F"/>
      <w:sz w:val="24"/>
      <w:szCs w:val="24"/>
    </w:rPr>
  </w:style>
  <w:style w:type="paragraph" w:customStyle="1" w:styleId="TableSubheadLeft">
    <w:name w:val="Table Subhead Left"/>
    <w:basedOn w:val="TableSubheading"/>
    <w:uiPriority w:val="7"/>
    <w:semiHidden/>
    <w:rsid w:val="00A83A0B"/>
    <w:pPr>
      <w:jc w:val="left"/>
    </w:pPr>
  </w:style>
  <w:style w:type="character" w:styleId="CommentReference">
    <w:name w:val="annotation reference"/>
    <w:basedOn w:val="DefaultParagraphFont"/>
    <w:uiPriority w:val="99"/>
    <w:semiHidden/>
    <w:rsid w:val="00A83A0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3A0B"/>
    <w:pPr>
      <w:spacing w:after="200" w:line="240" w:lineRule="auto"/>
    </w:pPr>
    <w:rPr>
      <w:rFonts w:ascii="Arial" w:hAnsi="Arial"/>
      <w:color w:val="717073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83A0B"/>
    <w:rPr>
      <w:rFonts w:ascii="Arial" w:eastAsia="Times New Roman" w:hAnsi="Arial" w:cs="Times New Roman"/>
      <w:color w:val="71707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rsid w:val="00A83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locked/>
    <w:rsid w:val="00A83A0B"/>
    <w:rPr>
      <w:rFonts w:ascii="Arial" w:eastAsia="Times New Roman" w:hAnsi="Arial" w:cs="Times New Roman"/>
      <w:b/>
      <w:bCs/>
      <w:color w:val="71707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A0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3A0B"/>
    <w:pPr>
      <w:spacing w:after="0" w:line="240" w:lineRule="auto"/>
    </w:pPr>
    <w:rPr>
      <w:rFonts w:asciiTheme="minorHAnsi" w:hAnsiTheme="minorHAnsi"/>
      <w:color w:val="000000" w:themeColor="text1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83A0B"/>
    <w:rPr>
      <w:rFonts w:eastAsia="Times New Roman" w:cs="Times New Roman"/>
      <w:color w:val="000000" w:themeColor="text1"/>
      <w:sz w:val="20"/>
      <w:szCs w:val="20"/>
    </w:rPr>
  </w:style>
  <w:style w:type="paragraph" w:customStyle="1" w:styleId="Run-in">
    <w:name w:val="Run-in"/>
    <w:basedOn w:val="Normal"/>
    <w:link w:val="Run-inChar"/>
    <w:uiPriority w:val="59"/>
    <w:semiHidden/>
    <w:unhideWhenUsed/>
    <w:qFormat/>
    <w:rsid w:val="00A83A0B"/>
    <w:pPr>
      <w:spacing w:before="240" w:after="60" w:line="240" w:lineRule="auto"/>
    </w:pPr>
    <w:rPr>
      <w:rFonts w:ascii="Arial" w:hAnsi="Arial"/>
      <w:b/>
      <w:i/>
      <w:color w:val="00678F"/>
      <w:sz w:val="18"/>
    </w:rPr>
  </w:style>
  <w:style w:type="paragraph" w:styleId="NormalWeb">
    <w:name w:val="Normal (Web)"/>
    <w:basedOn w:val="Normal"/>
    <w:uiPriority w:val="99"/>
    <w:semiHidden/>
    <w:rsid w:val="00A83A0B"/>
    <w:pPr>
      <w:spacing w:before="100" w:beforeAutospacing="1" w:after="100" w:afterAutospacing="1" w:line="240" w:lineRule="auto"/>
    </w:pPr>
    <w:rPr>
      <w:rFonts w:ascii="Times New Roman" w:hAnsi="Times New Roman"/>
      <w:color w:val="717073"/>
      <w:sz w:val="24"/>
    </w:rPr>
  </w:style>
  <w:style w:type="paragraph" w:styleId="PlainText">
    <w:name w:val="Plain Text"/>
    <w:basedOn w:val="Normal"/>
    <w:link w:val="PlainTextChar"/>
    <w:uiPriority w:val="99"/>
    <w:semiHidden/>
    <w:rsid w:val="00A83A0B"/>
    <w:pPr>
      <w:spacing w:after="0" w:line="240" w:lineRule="auto"/>
    </w:pPr>
    <w:rPr>
      <w:rFonts w:ascii="Consolas" w:hAnsi="Consolas"/>
      <w:color w:val="717073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83A0B"/>
    <w:rPr>
      <w:rFonts w:ascii="Consolas" w:eastAsia="Times New Roman" w:hAnsi="Consolas" w:cs="Times New Roman"/>
      <w:color w:val="717073"/>
      <w:sz w:val="21"/>
      <w:szCs w:val="21"/>
    </w:rPr>
  </w:style>
  <w:style w:type="paragraph" w:customStyle="1" w:styleId="TableSubheadWhite">
    <w:name w:val="Table Subhead White"/>
    <w:basedOn w:val="TableHeading"/>
    <w:uiPriority w:val="7"/>
    <w:semiHidden/>
    <w:qFormat/>
    <w:rsid w:val="00A83A0B"/>
    <w:rPr>
      <w:color w:val="FFFFFF"/>
    </w:rPr>
  </w:style>
  <w:style w:type="paragraph" w:styleId="ListBullet">
    <w:name w:val="List Bullet"/>
    <w:basedOn w:val="Normal"/>
    <w:uiPriority w:val="99"/>
    <w:semiHidden/>
    <w:rsid w:val="00A83A0B"/>
    <w:pPr>
      <w:tabs>
        <w:tab w:val="num" w:pos="360"/>
      </w:tabs>
      <w:spacing w:after="100" w:line="288" w:lineRule="auto"/>
      <w:ind w:left="360" w:hanging="360"/>
      <w:contextualSpacing/>
    </w:pPr>
    <w:rPr>
      <w:rFonts w:ascii="Arial" w:hAnsi="Arial"/>
      <w:color w:val="404040"/>
      <w:sz w:val="18"/>
    </w:rPr>
  </w:style>
  <w:style w:type="paragraph" w:styleId="Revision">
    <w:name w:val="Revision"/>
    <w:hidden/>
    <w:uiPriority w:val="99"/>
    <w:semiHidden/>
    <w:rsid w:val="00FE168D"/>
    <w:pPr>
      <w:spacing w:after="0" w:line="240" w:lineRule="auto"/>
    </w:pPr>
    <w:rPr>
      <w:rFonts w:ascii="Calibri" w:hAnsi="Calibri" w:cs="Times New Roman"/>
    </w:rPr>
  </w:style>
  <w:style w:type="paragraph" w:styleId="TableofFigures">
    <w:name w:val="table of figures"/>
    <w:basedOn w:val="Normal"/>
    <w:next w:val="Normal"/>
    <w:uiPriority w:val="99"/>
    <w:rsid w:val="00A83A0B"/>
    <w:pPr>
      <w:tabs>
        <w:tab w:val="right" w:leader="dot" w:pos="10224"/>
      </w:tabs>
      <w:spacing w:after="0"/>
    </w:pPr>
    <w:rPr>
      <w:rFonts w:asciiTheme="minorHAnsi" w:hAnsiTheme="minorHAnsi"/>
      <w:noProof/>
      <w:color w:val="000000" w:themeColor="text1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rsid w:val="00A83A0B"/>
    <w:pPr>
      <w:spacing w:after="100" w:line="288" w:lineRule="auto"/>
      <w:ind w:left="720" w:right="720"/>
    </w:pPr>
    <w:rPr>
      <w:rFonts w:ascii="Arial" w:hAnsi="Arial"/>
      <w:i/>
      <w:iCs/>
      <w:color w:val="00678F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semiHidden/>
    <w:locked/>
    <w:rsid w:val="00A83A0B"/>
    <w:rPr>
      <w:rFonts w:ascii="Arial" w:hAnsi="Arial" w:cs="Times New Roman"/>
      <w:i/>
      <w:iCs/>
      <w:color w:val="00678F"/>
      <w:sz w:val="18"/>
      <w:szCs w:val="18"/>
    </w:rPr>
  </w:style>
  <w:style w:type="paragraph" w:customStyle="1" w:styleId="PullQuote">
    <w:name w:val="Pull Quote"/>
    <w:basedOn w:val="Normal"/>
    <w:link w:val="PullQuoteChar"/>
    <w:uiPriority w:val="59"/>
    <w:unhideWhenUsed/>
    <w:qFormat/>
    <w:rsid w:val="00A83A0B"/>
    <w:pPr>
      <w:spacing w:before="240"/>
      <w:ind w:left="720" w:right="691"/>
    </w:pPr>
    <w:rPr>
      <w:color w:val="E87722"/>
    </w:rPr>
  </w:style>
  <w:style w:type="character" w:customStyle="1" w:styleId="PullQuoteChar">
    <w:name w:val="Pull Quote Char"/>
    <w:basedOn w:val="QuoteChar"/>
    <w:link w:val="PullQuote"/>
    <w:uiPriority w:val="59"/>
    <w:locked/>
    <w:rsid w:val="00A83A0B"/>
    <w:rPr>
      <w:rFonts w:ascii="Franklin Gothic Book" w:hAnsi="Franklin Gothic Book" w:cs="Times New Roman"/>
      <w:i w:val="0"/>
      <w:iCs w:val="0"/>
      <w:color w:val="E87722"/>
      <w:sz w:val="24"/>
      <w:szCs w:val="24"/>
    </w:rPr>
  </w:style>
  <w:style w:type="paragraph" w:customStyle="1" w:styleId="TableTitle">
    <w:name w:val="Table Title"/>
    <w:next w:val="Normal"/>
    <w:uiPriority w:val="9"/>
    <w:semiHidden/>
    <w:qFormat/>
    <w:rsid w:val="00A83A0B"/>
    <w:pPr>
      <w:spacing w:before="60" w:after="60"/>
      <w:jc w:val="center"/>
    </w:pPr>
    <w:rPr>
      <w:rFonts w:ascii="Calibri" w:hAnsi="Calibri" w:cs="Times New Roman"/>
      <w:b/>
      <w:color w:val="404040"/>
      <w:sz w:val="18"/>
      <w:szCs w:val="24"/>
    </w:rPr>
  </w:style>
  <w:style w:type="table" w:styleId="ColorfulShading-Accent2">
    <w:name w:val="Colorful Shading Accent 2"/>
    <w:basedOn w:val="TableNormal"/>
    <w:uiPriority w:val="71"/>
    <w:rsid w:val="00A83A0B"/>
    <w:pPr>
      <w:spacing w:after="0" w:line="240" w:lineRule="auto"/>
    </w:pPr>
    <w:rPr>
      <w:rFonts w:ascii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24" w:space="0" w:color="E87722"/>
        <w:left w:val="single" w:sz="4" w:space="0" w:color="E87722"/>
        <w:bottom w:val="single" w:sz="4" w:space="0" w:color="E87722"/>
        <w:right w:val="single" w:sz="4" w:space="0" w:color="E87722"/>
        <w:insideH w:val="single" w:sz="4" w:space="0" w:color="FFFFFF"/>
        <w:insideV w:val="single" w:sz="4" w:space="0" w:color="FFFFFF"/>
      </w:tblBorders>
    </w:tblPr>
    <w:tcPr>
      <w:shd w:val="clear" w:color="auto" w:fill="FCF1E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E8772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0460F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0460F"/>
          <w:insideV w:val="nil"/>
        </w:tcBorders>
        <w:shd w:val="clear" w:color="auto" w:fill="90460F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60F"/>
      </w:tcPr>
    </w:tblStylePr>
    <w:tblStylePr w:type="band1Vert">
      <w:rPr>
        <w:rFonts w:cs="Times New Roman"/>
      </w:rPr>
      <w:tblPr/>
      <w:tcPr>
        <w:shd w:val="clear" w:color="auto" w:fill="F5C8A6"/>
      </w:tcPr>
    </w:tblStylePr>
    <w:tblStylePr w:type="band1Horz">
      <w:rPr>
        <w:rFonts w:cs="Times New Roman"/>
      </w:rPr>
      <w:tblPr/>
      <w:tcPr>
        <w:shd w:val="clear" w:color="auto" w:fill="F3BA9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customStyle="1" w:styleId="TableTextCentered">
    <w:name w:val="Table Text Centered"/>
    <w:basedOn w:val="TableText"/>
    <w:uiPriority w:val="7"/>
    <w:rsid w:val="00A83A0B"/>
    <w:pPr>
      <w:jc w:val="center"/>
    </w:pPr>
  </w:style>
  <w:style w:type="table" w:styleId="MediumGrid2-Accent2">
    <w:name w:val="Medium Grid 2 Accent 2"/>
    <w:basedOn w:val="TableNormal"/>
    <w:uiPriority w:val="68"/>
    <w:rsid w:val="00A83A0B"/>
    <w:pPr>
      <w:spacing w:after="0" w:line="240" w:lineRule="auto"/>
    </w:pPr>
    <w:rPr>
      <w:rFonts w:ascii="Cambria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E87722"/>
        <w:left w:val="single" w:sz="8" w:space="0" w:color="E87722"/>
        <w:bottom w:val="single" w:sz="8" w:space="0" w:color="E87722"/>
        <w:right w:val="single" w:sz="8" w:space="0" w:color="E87722"/>
        <w:insideH w:val="single" w:sz="8" w:space="0" w:color="E87722"/>
        <w:insideV w:val="single" w:sz="8" w:space="0" w:color="E87722"/>
      </w:tblBorders>
    </w:tblPr>
    <w:tcPr>
      <w:shd w:val="clear" w:color="auto" w:fill="F9DDC8"/>
    </w:tcPr>
    <w:tblStylePr w:type="firstRow">
      <w:rPr>
        <w:rFonts w:cs="Times New Roman"/>
        <w:b/>
        <w:bCs/>
        <w:color w:val="000000"/>
      </w:rPr>
      <w:tblPr/>
      <w:tcPr>
        <w:shd w:val="clear" w:color="auto" w:fill="FCF1E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3D2"/>
      </w:tcPr>
    </w:tblStylePr>
    <w:tblStylePr w:type="band1Vert">
      <w:rPr>
        <w:rFonts w:cs="Times New Roman"/>
      </w:rPr>
      <w:tblPr/>
      <w:tcPr>
        <w:shd w:val="clear" w:color="auto" w:fill="F3BA90"/>
      </w:tcPr>
    </w:tblStylePr>
    <w:tblStylePr w:type="band1Horz">
      <w:rPr>
        <w:rFonts w:cs="Times New Roman"/>
      </w:rPr>
      <w:tblPr/>
      <w:tcPr>
        <w:tcBorders>
          <w:insideH w:val="single" w:sz="6" w:space="0" w:color="E87722"/>
          <w:insideV w:val="single" w:sz="6" w:space="0" w:color="E87722"/>
        </w:tcBorders>
        <w:shd w:val="clear" w:color="auto" w:fill="F3BA9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A83A0B"/>
    <w:pPr>
      <w:spacing w:after="0" w:line="240" w:lineRule="auto"/>
    </w:pPr>
    <w:rPr>
      <w:rFonts w:ascii="Cambria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6892"/>
        <w:left w:val="single" w:sz="8" w:space="0" w:color="006892"/>
        <w:bottom w:val="single" w:sz="8" w:space="0" w:color="006892"/>
        <w:right w:val="single" w:sz="8" w:space="0" w:color="006892"/>
        <w:insideH w:val="single" w:sz="8" w:space="0" w:color="006892"/>
        <w:insideV w:val="single" w:sz="8" w:space="0" w:color="006892"/>
      </w:tblBorders>
    </w:tblPr>
    <w:tcPr>
      <w:shd w:val="clear" w:color="auto" w:fill="A5E4FF"/>
    </w:tcPr>
    <w:tblStylePr w:type="firstRow">
      <w:rPr>
        <w:rFonts w:cs="Times New Roman"/>
        <w:b/>
        <w:bCs/>
        <w:color w:val="000000"/>
      </w:rPr>
      <w:tblPr/>
      <w:tcPr>
        <w:shd w:val="clear" w:color="auto" w:fill="DBF4FF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9FF"/>
      </w:tcPr>
    </w:tblStylePr>
    <w:tblStylePr w:type="band1Vert">
      <w:rPr>
        <w:rFonts w:cs="Times New Roman"/>
      </w:rPr>
      <w:tblPr/>
      <w:tcPr>
        <w:shd w:val="clear" w:color="auto" w:fill="49CAFF"/>
      </w:tcPr>
    </w:tblStylePr>
    <w:tblStylePr w:type="band1Horz">
      <w:rPr>
        <w:rFonts w:cs="Times New Roman"/>
      </w:rPr>
      <w:tblPr/>
      <w:tcPr>
        <w:tcBorders>
          <w:insideH w:val="single" w:sz="6" w:space="0" w:color="006892"/>
          <w:insideV w:val="single" w:sz="6" w:space="0" w:color="006892"/>
        </w:tcBorders>
        <w:shd w:val="clear" w:color="auto" w:fill="49CAFF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List2-Accent6">
    <w:name w:val="Medium List 2 Accent 6"/>
    <w:basedOn w:val="TableNormal"/>
    <w:uiPriority w:val="66"/>
    <w:rsid w:val="00A83A0B"/>
    <w:pPr>
      <w:spacing w:after="0" w:line="240" w:lineRule="auto"/>
    </w:pPr>
    <w:rPr>
      <w:rFonts w:ascii="Cambria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9A942"/>
        <w:left w:val="single" w:sz="8" w:space="0" w:color="49A942"/>
        <w:bottom w:val="single" w:sz="8" w:space="0" w:color="49A942"/>
        <w:right w:val="single" w:sz="8" w:space="0" w:color="49A94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9A94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9A94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9A94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9A94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ECC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ECC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LightGrid-Accent6">
    <w:name w:val="Light Grid Accent 6"/>
    <w:basedOn w:val="TableNormal"/>
    <w:uiPriority w:val="62"/>
    <w:rsid w:val="00A83A0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9A942"/>
        <w:left w:val="single" w:sz="8" w:space="0" w:color="49A942"/>
        <w:bottom w:val="single" w:sz="8" w:space="0" w:color="49A942"/>
        <w:right w:val="single" w:sz="8" w:space="0" w:color="49A942"/>
        <w:insideH w:val="single" w:sz="8" w:space="0" w:color="49A942"/>
        <w:insideV w:val="single" w:sz="8" w:space="0" w:color="49A94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9A942"/>
          <w:left w:val="single" w:sz="8" w:space="0" w:color="49A942"/>
          <w:bottom w:val="single" w:sz="18" w:space="0" w:color="49A942"/>
          <w:right w:val="single" w:sz="8" w:space="0" w:color="49A942"/>
          <w:insideH w:val="nil"/>
          <w:insideV w:val="single" w:sz="8" w:space="0" w:color="49A94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9A942"/>
          <w:left w:val="single" w:sz="8" w:space="0" w:color="49A942"/>
          <w:bottom w:val="single" w:sz="8" w:space="0" w:color="49A942"/>
          <w:right w:val="single" w:sz="8" w:space="0" w:color="49A942"/>
          <w:insideH w:val="nil"/>
          <w:insideV w:val="single" w:sz="8" w:space="0" w:color="49A94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9A942"/>
          <w:left w:val="single" w:sz="8" w:space="0" w:color="49A942"/>
          <w:bottom w:val="single" w:sz="8" w:space="0" w:color="49A942"/>
          <w:right w:val="single" w:sz="8" w:space="0" w:color="49A94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9A942"/>
          <w:left w:val="single" w:sz="8" w:space="0" w:color="49A942"/>
          <w:bottom w:val="single" w:sz="8" w:space="0" w:color="49A942"/>
          <w:right w:val="single" w:sz="8" w:space="0" w:color="49A942"/>
        </w:tcBorders>
        <w:shd w:val="clear" w:color="auto" w:fill="D0ECCE"/>
      </w:tcPr>
    </w:tblStylePr>
    <w:tblStylePr w:type="band1Horz">
      <w:rPr>
        <w:rFonts w:cs="Times New Roman"/>
      </w:rPr>
      <w:tblPr/>
      <w:tcPr>
        <w:tcBorders>
          <w:top w:val="single" w:sz="8" w:space="0" w:color="49A942"/>
          <w:left w:val="single" w:sz="8" w:space="0" w:color="49A942"/>
          <w:bottom w:val="single" w:sz="8" w:space="0" w:color="49A942"/>
          <w:right w:val="single" w:sz="8" w:space="0" w:color="49A942"/>
          <w:insideV w:val="single" w:sz="8" w:space="0" w:color="49A942"/>
        </w:tcBorders>
        <w:shd w:val="clear" w:color="auto" w:fill="D0ECCE"/>
      </w:tcPr>
    </w:tblStylePr>
    <w:tblStylePr w:type="band2Horz">
      <w:rPr>
        <w:rFonts w:cs="Times New Roman"/>
      </w:rPr>
      <w:tblPr/>
      <w:tcPr>
        <w:tcBorders>
          <w:top w:val="single" w:sz="8" w:space="0" w:color="49A942"/>
          <w:left w:val="single" w:sz="8" w:space="0" w:color="49A942"/>
          <w:bottom w:val="single" w:sz="8" w:space="0" w:color="49A942"/>
          <w:right w:val="single" w:sz="8" w:space="0" w:color="49A942"/>
          <w:insideV w:val="single" w:sz="8" w:space="0" w:color="49A942"/>
        </w:tcBorders>
      </w:tcPr>
    </w:tblStylePr>
  </w:style>
  <w:style w:type="table" w:styleId="MediumList2-Accent3">
    <w:name w:val="Medium List 2 Accent 3"/>
    <w:basedOn w:val="TableNormal"/>
    <w:uiPriority w:val="66"/>
    <w:rsid w:val="00A83A0B"/>
    <w:pPr>
      <w:spacing w:after="0" w:line="240" w:lineRule="auto"/>
    </w:pPr>
    <w:rPr>
      <w:rFonts w:ascii="Cambria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A0AF"/>
        <w:left w:val="single" w:sz="8" w:space="0" w:color="00A0AF"/>
        <w:bottom w:val="single" w:sz="8" w:space="0" w:color="00A0AF"/>
        <w:right w:val="single" w:sz="8" w:space="0" w:color="00A0AF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A0A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A0A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A0AF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A0A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F7F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ACF7FF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83A0B"/>
    <w:pPr>
      <w:spacing w:after="0" w:line="240" w:lineRule="auto"/>
    </w:pPr>
    <w:rPr>
      <w:rFonts w:ascii="Cambria" w:hAnsi="Cambria" w:cs="Times New Roman"/>
      <w:color w:val="006892"/>
      <w:sz w:val="20"/>
      <w:szCs w:val="20"/>
    </w:rPr>
    <w:tblPr>
      <w:tblStyleRowBandSize w:val="1"/>
      <w:tblStyleColBandSize w:val="1"/>
      <w:tblBorders>
        <w:top w:val="single" w:sz="4" w:space="0" w:color="006892"/>
        <w:insideH w:val="single" w:sz="4" w:space="0" w:color="00689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8772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8772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color w:val="FFFFFF"/>
      </w:rPr>
      <w:tblPr/>
      <w:tcPr>
        <w:shd w:val="clear" w:color="auto" w:fill="006892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8772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DC8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A83A0B"/>
    <w:pPr>
      <w:spacing w:after="0" w:line="240" w:lineRule="auto"/>
    </w:pPr>
    <w:rPr>
      <w:rFonts w:ascii="Calibri" w:hAnsi="Calibri" w:cs="Times New Roman"/>
      <w:color w:val="000000"/>
    </w:rPr>
    <w:tblPr>
      <w:tblStyleRowBandSize w:val="1"/>
      <w:tblStyleColBandSize w:val="1"/>
    </w:tblPr>
    <w:tcPr>
      <w:shd w:val="clear" w:color="auto" w:fill="DBF4FF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05D14"/>
      </w:tcPr>
    </w:tblStylePr>
    <w:tblStylePr w:type="lastRow">
      <w:rPr>
        <w:rFonts w:cs="Times New Roman"/>
        <w:b/>
        <w:bCs/>
        <w:color w:val="C05D1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4FF"/>
      </w:tcPr>
    </w:tblStylePr>
    <w:tblStylePr w:type="band1Horz">
      <w:rPr>
        <w:rFonts w:cs="Times New Roman"/>
      </w:rPr>
      <w:tblPr/>
      <w:tcPr>
        <w:shd w:val="clear" w:color="auto" w:fill="B6E9FF"/>
      </w:tcPr>
    </w:tblStylePr>
  </w:style>
  <w:style w:type="paragraph" w:customStyle="1" w:styleId="TableFootnote">
    <w:name w:val="Table Footnote"/>
    <w:basedOn w:val="Normal"/>
    <w:uiPriority w:val="7"/>
    <w:qFormat/>
    <w:rsid w:val="00A83A0B"/>
    <w:pPr>
      <w:spacing w:before="40"/>
    </w:pPr>
    <w:rPr>
      <w:sz w:val="16"/>
    </w:rPr>
  </w:style>
  <w:style w:type="paragraph" w:customStyle="1" w:styleId="GraphicFootnote">
    <w:name w:val="Graphic Footnote"/>
    <w:basedOn w:val="Normal"/>
    <w:uiPriority w:val="7"/>
    <w:semiHidden/>
    <w:unhideWhenUsed/>
    <w:rsid w:val="00A83A0B"/>
    <w:pPr>
      <w:spacing w:after="0" w:line="240" w:lineRule="auto"/>
      <w:jc w:val="center"/>
    </w:pPr>
    <w:rPr>
      <w:rFonts w:ascii="Roboto Condensed" w:hAnsi="Roboto Condensed"/>
      <w:color w:val="717073"/>
      <w:sz w:val="16"/>
      <w:szCs w:val="20"/>
    </w:rPr>
  </w:style>
  <w:style w:type="paragraph" w:customStyle="1" w:styleId="HugeNumbers">
    <w:name w:val="Huge Numbers"/>
    <w:uiPriority w:val="6"/>
    <w:semiHidden/>
    <w:rsid w:val="00A83A0B"/>
    <w:pPr>
      <w:spacing w:after="0" w:line="240" w:lineRule="auto"/>
      <w:jc w:val="right"/>
    </w:pPr>
    <w:rPr>
      <w:rFonts w:ascii="Open Sans" w:hAnsi="Open Sans" w:cs="Times New Roman"/>
      <w:color w:val="545456"/>
      <w:sz w:val="96"/>
      <w:szCs w:val="20"/>
    </w:rPr>
  </w:style>
  <w:style w:type="paragraph" w:customStyle="1" w:styleId="GraphicPullQuote1">
    <w:name w:val="Graphic Pull Quote 1"/>
    <w:basedOn w:val="Normal"/>
    <w:uiPriority w:val="7"/>
    <w:semiHidden/>
    <w:unhideWhenUsed/>
    <w:rsid w:val="00A83A0B"/>
    <w:pPr>
      <w:framePr w:hSpace="180" w:wrap="around" w:vAnchor="page" w:hAnchor="margin" w:xAlign="center" w:y="3234"/>
      <w:suppressAutoHyphens/>
      <w:spacing w:before="120" w:after="60" w:line="240" w:lineRule="auto"/>
      <w:contextualSpacing/>
      <w:jc w:val="center"/>
    </w:pPr>
    <w:rPr>
      <w:rFonts w:ascii="Oswald" w:hAnsi="Oswald"/>
      <w:color w:val="006892"/>
      <w:sz w:val="32"/>
      <w:szCs w:val="20"/>
    </w:rPr>
  </w:style>
  <w:style w:type="paragraph" w:customStyle="1" w:styleId="GraphicFootnoteLeft">
    <w:name w:val="Graphic Footnote Left"/>
    <w:basedOn w:val="GraphicFootnote"/>
    <w:uiPriority w:val="7"/>
    <w:semiHidden/>
    <w:unhideWhenUsed/>
    <w:rsid w:val="00A83A0B"/>
    <w:pPr>
      <w:spacing w:before="120"/>
      <w:jc w:val="left"/>
    </w:pPr>
  </w:style>
  <w:style w:type="paragraph" w:customStyle="1" w:styleId="GraphicPullQuote2">
    <w:name w:val="Graphic Pull Quote 2"/>
    <w:basedOn w:val="Normal"/>
    <w:uiPriority w:val="7"/>
    <w:semiHidden/>
    <w:unhideWhenUsed/>
    <w:qFormat/>
    <w:rsid w:val="00A83A0B"/>
    <w:pPr>
      <w:spacing w:before="30" w:after="30" w:line="240" w:lineRule="auto"/>
      <w:jc w:val="center"/>
    </w:pPr>
    <w:rPr>
      <w:rFonts w:ascii="Open Sans Condensed Light" w:hAnsi="Open Sans Condensed Light" w:cs="Open Sans Condensed Light"/>
      <w:color w:val="545456"/>
      <w:sz w:val="32"/>
      <w:szCs w:val="32"/>
    </w:rPr>
  </w:style>
  <w:style w:type="paragraph" w:customStyle="1" w:styleId="GraphicPullQuouteSpacers">
    <w:name w:val="Graphic Pull Quoute Spacers"/>
    <w:basedOn w:val="Normal"/>
    <w:uiPriority w:val="7"/>
    <w:semiHidden/>
    <w:unhideWhenUsed/>
    <w:rsid w:val="00A83A0B"/>
    <w:pPr>
      <w:spacing w:after="0" w:line="240" w:lineRule="auto"/>
    </w:pPr>
    <w:rPr>
      <w:rFonts w:ascii="Roboto Condensed" w:hAnsi="Roboto Condensed"/>
      <w:color w:val="717073"/>
      <w:sz w:val="16"/>
      <w:szCs w:val="20"/>
    </w:rPr>
  </w:style>
  <w:style w:type="paragraph" w:customStyle="1" w:styleId="TableNumbersMedium">
    <w:name w:val="Table Numbers Medium"/>
    <w:basedOn w:val="HugeNumbers"/>
    <w:uiPriority w:val="6"/>
    <w:rsid w:val="00A83A0B"/>
    <w:pPr>
      <w:jc w:val="center"/>
    </w:pPr>
    <w:rPr>
      <w:rFonts w:ascii="Franklin Gothic Demi Cond" w:hAnsi="Franklin Gothic Demi Cond"/>
      <w:color w:val="53565A" w:themeColor="text2"/>
      <w:sz w:val="52"/>
      <w:szCs w:val="60"/>
    </w:rPr>
  </w:style>
  <w:style w:type="paragraph" w:customStyle="1" w:styleId="Default">
    <w:name w:val="Default"/>
    <w:uiPriority w:val="6"/>
    <w:semiHidden/>
    <w:unhideWhenUsed/>
    <w:rsid w:val="00A83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6"/>
    <w:semiHidden/>
    <w:unhideWhenUsed/>
    <w:rsid w:val="00A83A0B"/>
    <w:pPr>
      <w:spacing w:before="120" w:line="240" w:lineRule="auto"/>
    </w:pPr>
    <w:rPr>
      <w:rFonts w:ascii="Arial" w:hAnsi="Arial"/>
      <w:noProof/>
      <w:color w:val="auto"/>
      <w:sz w:val="22"/>
      <w:lang w:val="fr-FR"/>
    </w:rPr>
  </w:style>
  <w:style w:type="character" w:customStyle="1" w:styleId="BodyTextChar">
    <w:name w:val="Body Text Char"/>
    <w:basedOn w:val="DefaultParagraphFont"/>
    <w:link w:val="BodyText"/>
    <w:uiPriority w:val="6"/>
    <w:semiHidden/>
    <w:locked/>
    <w:rsid w:val="00A83A0B"/>
    <w:rPr>
      <w:rFonts w:ascii="Arial" w:hAnsi="Arial" w:cs="Times New Roman"/>
      <w:noProof/>
      <w:sz w:val="24"/>
      <w:szCs w:val="24"/>
      <w:lang w:val="fr-FR"/>
    </w:rPr>
  </w:style>
  <w:style w:type="paragraph" w:styleId="ListBullet2">
    <w:name w:val="List Bullet 2"/>
    <w:basedOn w:val="Normal"/>
    <w:autoRedefine/>
    <w:uiPriority w:val="5"/>
    <w:semiHidden/>
    <w:unhideWhenUsed/>
    <w:rsid w:val="00A83A0B"/>
    <w:pPr>
      <w:tabs>
        <w:tab w:val="num" w:pos="720"/>
      </w:tabs>
      <w:spacing w:after="0" w:line="240" w:lineRule="auto"/>
      <w:ind w:left="720" w:hanging="360"/>
    </w:pPr>
    <w:rPr>
      <w:rFonts w:ascii="Calibri" w:hAnsi="Calibri"/>
      <w:color w:val="auto"/>
      <w:sz w:val="22"/>
    </w:rPr>
  </w:style>
  <w:style w:type="paragraph" w:customStyle="1" w:styleId="TableTextRight">
    <w:name w:val="Table Text Right"/>
    <w:basedOn w:val="TableText"/>
    <w:uiPriority w:val="7"/>
    <w:rsid w:val="00A83A0B"/>
    <w:pPr>
      <w:jc w:val="right"/>
    </w:pPr>
  </w:style>
  <w:style w:type="paragraph" w:customStyle="1" w:styleId="SidebarBullet">
    <w:name w:val="Sidebar Bullet"/>
    <w:basedOn w:val="Normal"/>
    <w:link w:val="SidebarBulletChar"/>
    <w:uiPriority w:val="99"/>
    <w:qFormat/>
    <w:rsid w:val="00A83A0B"/>
    <w:pPr>
      <w:numPr>
        <w:numId w:val="16"/>
      </w:numPr>
      <w:tabs>
        <w:tab w:val="left" w:pos="180"/>
      </w:tabs>
      <w:spacing w:before="60" w:after="60"/>
      <w:contextualSpacing/>
    </w:pPr>
    <w:rPr>
      <w:color w:val="auto"/>
      <w:sz w:val="18"/>
      <w:szCs w:val="21"/>
    </w:rPr>
  </w:style>
  <w:style w:type="paragraph" w:customStyle="1" w:styleId="SidebarHeading">
    <w:name w:val="Sidebar Heading"/>
    <w:next w:val="SidebarNormal"/>
    <w:link w:val="SidebarHeadingChar"/>
    <w:uiPriority w:val="9"/>
    <w:qFormat/>
    <w:rsid w:val="00A83A0B"/>
    <w:pPr>
      <w:spacing w:before="60" w:after="60"/>
    </w:pPr>
    <w:rPr>
      <w:rFonts w:ascii="Franklin Gothic Medium Cond" w:hAnsi="Franklin Gothic Medium Cond" w:cs="Open Sans Condensed"/>
      <w:caps/>
      <w:color w:val="0077C8" w:themeColor="accent1"/>
      <w:sz w:val="18"/>
      <w:szCs w:val="21"/>
    </w:rPr>
  </w:style>
  <w:style w:type="paragraph" w:customStyle="1" w:styleId="Bullets">
    <w:name w:val="Bullets"/>
    <w:basedOn w:val="ListParagraph"/>
    <w:link w:val="BulletsChar"/>
    <w:uiPriority w:val="5"/>
    <w:qFormat/>
    <w:rsid w:val="00A83A0B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A8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83A0B"/>
    <w:rPr>
      <w:rFonts w:ascii="Franklin Gothic Book" w:hAnsi="Franklin Gothic Book" w:cs="Times New Roman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-SectionStart"/>
    <w:uiPriority w:val="1"/>
    <w:qFormat/>
    <w:rsid w:val="00A83A0B"/>
    <w:pPr>
      <w:pBdr>
        <w:bottom w:val="single" w:sz="6" w:space="8" w:color="53565A" w:themeColor="text2"/>
      </w:pBdr>
      <w:spacing w:before="520" w:after="480" w:line="240" w:lineRule="auto"/>
    </w:pPr>
    <w:rPr>
      <w:rFonts w:ascii="Franklin Gothic Demi" w:hAnsi="Franklin Gothic Demi"/>
      <w:sz w:val="44"/>
      <w:szCs w:val="20"/>
    </w:rPr>
  </w:style>
  <w:style w:type="paragraph" w:customStyle="1" w:styleId="Subheading">
    <w:name w:val="Subheading"/>
    <w:basedOn w:val="Normal"/>
    <w:next w:val="Normal"/>
    <w:uiPriority w:val="4"/>
    <w:qFormat/>
    <w:rsid w:val="00A83A0B"/>
    <w:pPr>
      <w:spacing w:before="300"/>
    </w:pPr>
    <w:rPr>
      <w:rFonts w:ascii="Franklin Gothic Medium" w:hAnsi="Franklin Gothic Medium"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A83A0B"/>
    <w:pPr>
      <w:spacing w:after="0"/>
      <w:ind w:left="200" w:hanging="20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83A0B"/>
    <w:pPr>
      <w:spacing w:after="0"/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83A0B"/>
    <w:pPr>
      <w:spacing w:after="0"/>
      <w:ind w:left="6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83A0B"/>
    <w:pPr>
      <w:spacing w:after="0"/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83A0B"/>
    <w:pPr>
      <w:spacing w:after="0"/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83A0B"/>
    <w:pPr>
      <w:spacing w:after="0"/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83A0B"/>
    <w:pPr>
      <w:spacing w:after="0"/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83A0B"/>
    <w:pPr>
      <w:spacing w:after="0"/>
      <w:ind w:left="1800" w:hanging="20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83A0B"/>
    <w:pPr>
      <w:spacing w:before="240"/>
      <w:jc w:val="center"/>
    </w:pPr>
    <w:rPr>
      <w:rFonts w:asciiTheme="minorHAnsi" w:hAnsiTheme="minorHAnsi"/>
      <w:b/>
      <w:bCs/>
      <w:sz w:val="26"/>
      <w:szCs w:val="26"/>
    </w:rPr>
  </w:style>
  <w:style w:type="character" w:styleId="Emphasis">
    <w:name w:val="Emphasis"/>
    <w:basedOn w:val="DefaultParagraphFont"/>
    <w:uiPriority w:val="9"/>
    <w:rsid w:val="00A83A0B"/>
    <w:rPr>
      <w:rFonts w:ascii="Franklin Gothic Medium" w:hAnsi="Franklin Gothic Medium"/>
      <w:noProof/>
      <w:color w:val="0077C8" w:themeColor="accent1"/>
    </w:rPr>
  </w:style>
  <w:style w:type="paragraph" w:customStyle="1" w:styleId="SidebarNormal">
    <w:name w:val="Sidebar Normal"/>
    <w:link w:val="SidebarNormalChar"/>
    <w:uiPriority w:val="9"/>
    <w:qFormat/>
    <w:rsid w:val="00A83A0B"/>
    <w:pPr>
      <w:spacing w:before="20" w:after="60"/>
      <w:contextualSpacing/>
    </w:pPr>
    <w:rPr>
      <w:rFonts w:ascii="Franklin Gothic Book" w:hAnsi="Franklin Gothic Book" w:cs="Times New Roman"/>
      <w:sz w:val="18"/>
      <w:szCs w:val="20"/>
    </w:rPr>
  </w:style>
  <w:style w:type="character" w:customStyle="1" w:styleId="SidebarHeadingChar">
    <w:name w:val="Sidebar Heading Char"/>
    <w:basedOn w:val="DefaultParagraphFont"/>
    <w:link w:val="SidebarHeading"/>
    <w:uiPriority w:val="9"/>
    <w:locked/>
    <w:rsid w:val="00A83A0B"/>
    <w:rPr>
      <w:rFonts w:ascii="Franklin Gothic Medium Cond" w:eastAsia="Times New Roman" w:hAnsi="Franklin Gothic Medium Cond" w:cs="Open Sans Condensed"/>
      <w:caps/>
      <w:color w:val="0077C8" w:themeColor="accent1"/>
      <w:sz w:val="21"/>
      <w:szCs w:val="21"/>
    </w:rPr>
  </w:style>
  <w:style w:type="paragraph" w:customStyle="1" w:styleId="ProjectResumeH3">
    <w:name w:val="Project/Resume H3"/>
    <w:basedOn w:val="Heading3"/>
    <w:next w:val="Normal"/>
    <w:link w:val="ProjectResumeH3Char"/>
    <w:uiPriority w:val="99"/>
    <w:rsid w:val="00A83A0B"/>
    <w:pPr>
      <w:outlineLvl w:val="9"/>
    </w:pPr>
  </w:style>
  <w:style w:type="paragraph" w:customStyle="1" w:styleId="ProjectResumeH2">
    <w:name w:val="Project/Resume H2"/>
    <w:basedOn w:val="Heading2"/>
    <w:next w:val="Normal"/>
    <w:link w:val="ProjectResumeH2Char"/>
    <w:uiPriority w:val="6"/>
    <w:rsid w:val="00A83A0B"/>
    <w:pPr>
      <w:outlineLvl w:val="9"/>
    </w:pPr>
  </w:style>
  <w:style w:type="paragraph" w:customStyle="1" w:styleId="ProjectResumeContinued">
    <w:name w:val="Project/Resume (Continued)"/>
    <w:basedOn w:val="SectionSubtitle"/>
    <w:next w:val="Normal"/>
    <w:link w:val="ProjectResumeContinuedChar"/>
    <w:uiPriority w:val="6"/>
    <w:rsid w:val="00A83A0B"/>
    <w:pPr>
      <w:pBdr>
        <w:bottom w:val="single" w:sz="6" w:space="1" w:color="717073"/>
      </w:pBdr>
      <w:spacing w:before="120" w:after="180"/>
      <w:ind w:right="-14"/>
    </w:pPr>
    <w:rPr>
      <w:sz w:val="24"/>
    </w:rPr>
  </w:style>
  <w:style w:type="character" w:customStyle="1" w:styleId="ProjectResumeContinuedChar">
    <w:name w:val="Project/Resume (Continued) Char"/>
    <w:basedOn w:val="DefaultParagraphFont"/>
    <w:link w:val="ProjectResumeContinued"/>
    <w:uiPriority w:val="6"/>
    <w:locked/>
    <w:rsid w:val="00A83A0B"/>
    <w:rPr>
      <w:rFonts w:ascii="Franklin Gothic Medium" w:hAnsi="Franklin Gothic Medium" w:cs="Times New Roman"/>
      <w:color w:val="717073"/>
      <w:sz w:val="28"/>
      <w:szCs w:val="28"/>
    </w:rPr>
  </w:style>
  <w:style w:type="character" w:customStyle="1" w:styleId="SidebarNormalChar">
    <w:name w:val="Sidebar Normal Char"/>
    <w:basedOn w:val="DefaultParagraphFont"/>
    <w:link w:val="SidebarNormal"/>
    <w:uiPriority w:val="9"/>
    <w:locked/>
    <w:rsid w:val="00A83A0B"/>
    <w:rPr>
      <w:rFonts w:ascii="Franklin Gothic Book" w:hAnsi="Franklin Gothic Book" w:cs="Times New Roman"/>
      <w:sz w:val="20"/>
      <w:szCs w:val="20"/>
    </w:rPr>
  </w:style>
  <w:style w:type="character" w:customStyle="1" w:styleId="SidebarBulletChar">
    <w:name w:val="Sidebar Bullet Char"/>
    <w:basedOn w:val="DefaultParagraphFont"/>
    <w:link w:val="SidebarBullet"/>
    <w:uiPriority w:val="99"/>
    <w:locked/>
    <w:rsid w:val="00A83A0B"/>
    <w:rPr>
      <w:rFonts w:ascii="Franklin Gothic Book" w:hAnsi="Franklin Gothic Book" w:cs="Times New Roman"/>
      <w:sz w:val="18"/>
      <w:szCs w:val="21"/>
    </w:rPr>
  </w:style>
  <w:style w:type="character" w:customStyle="1" w:styleId="ProjectResumeH3Char">
    <w:name w:val="Project/Resume H3 Char"/>
    <w:basedOn w:val="DefaultParagraphFont"/>
    <w:link w:val="ProjectResumeH3"/>
    <w:uiPriority w:val="99"/>
    <w:locked/>
    <w:rsid w:val="00A83A0B"/>
    <w:rPr>
      <w:rFonts w:ascii="Franklin Gothic Demi" w:hAnsi="Franklin Gothic Demi" w:cs="Arial"/>
      <w:bCs/>
      <w:iCs/>
      <w:caps/>
      <w:color w:val="0077C8" w:themeColor="accent1"/>
      <w:kern w:val="32"/>
      <w:sz w:val="32"/>
      <w:szCs w:val="32"/>
    </w:rPr>
  </w:style>
  <w:style w:type="character" w:customStyle="1" w:styleId="ProjectResumeH2Char">
    <w:name w:val="Project/Resume H2 Char"/>
    <w:basedOn w:val="DefaultParagraphFont"/>
    <w:link w:val="ProjectResumeH2"/>
    <w:uiPriority w:val="6"/>
    <w:locked/>
    <w:rsid w:val="00A83A0B"/>
    <w:rPr>
      <w:rFonts w:ascii="Franklin Gothic Demi" w:hAnsi="Franklin Gothic Demi" w:cs="Arial"/>
      <w:iCs/>
      <w:caps/>
      <w:color w:val="EA7600" w:themeColor="accent2"/>
      <w:kern w:val="32"/>
      <w:sz w:val="35"/>
      <w:szCs w:val="35"/>
    </w:rPr>
  </w:style>
  <w:style w:type="paragraph" w:customStyle="1" w:styleId="ProjectResumeH1">
    <w:name w:val="Project/Resume H1"/>
    <w:basedOn w:val="Heading1"/>
    <w:next w:val="Normal"/>
    <w:link w:val="ProjectResumeH1Char"/>
    <w:uiPriority w:val="6"/>
    <w:qFormat/>
    <w:rsid w:val="00A83A0B"/>
    <w:pPr>
      <w:spacing w:before="0"/>
      <w:outlineLvl w:val="9"/>
    </w:pPr>
  </w:style>
  <w:style w:type="character" w:customStyle="1" w:styleId="BulletsChar">
    <w:name w:val="Bullets Char"/>
    <w:basedOn w:val="DefaultParagraphFont"/>
    <w:link w:val="Bullets"/>
    <w:uiPriority w:val="5"/>
    <w:locked/>
    <w:rsid w:val="00A83A0B"/>
    <w:rPr>
      <w:rFonts w:ascii="Franklin Gothic Book" w:hAnsi="Franklin Gothic Book" w:cs="Times New Roman"/>
      <w:color w:val="000000"/>
      <w:sz w:val="20"/>
      <w:szCs w:val="24"/>
    </w:rPr>
  </w:style>
  <w:style w:type="paragraph" w:customStyle="1" w:styleId="ProjectResumeBodyText">
    <w:name w:val="Project/Resume Body Text"/>
    <w:basedOn w:val="Normal"/>
    <w:uiPriority w:val="6"/>
    <w:unhideWhenUsed/>
    <w:rsid w:val="00A83A0B"/>
  </w:style>
  <w:style w:type="paragraph" w:customStyle="1" w:styleId="OddPage">
    <w:name w:val="OddPage#"/>
    <w:link w:val="OddPageChar"/>
    <w:rsid w:val="00A83A0B"/>
    <w:pPr>
      <w:spacing w:after="0" w:line="240" w:lineRule="auto"/>
      <w:jc w:val="right"/>
    </w:pPr>
    <w:rPr>
      <w:rFonts w:ascii="Franklin Gothic Book" w:hAnsi="Franklin Gothic Book" w:cs="Times New Roman"/>
      <w:noProof/>
      <w:color w:val="000000"/>
      <w:sz w:val="16"/>
    </w:rPr>
  </w:style>
  <w:style w:type="character" w:customStyle="1" w:styleId="OddPageChar">
    <w:name w:val="OddPage# Char"/>
    <w:basedOn w:val="DefaultParagraphFont"/>
    <w:link w:val="OddPage"/>
    <w:locked/>
    <w:rsid w:val="00A83A0B"/>
    <w:rPr>
      <w:rFonts w:ascii="Franklin Gothic Book" w:hAnsi="Franklin Gothic Book" w:cs="Times New Roman"/>
      <w:noProof/>
      <w:color w:val="000000"/>
      <w:sz w:val="16"/>
    </w:rPr>
  </w:style>
  <w:style w:type="paragraph" w:customStyle="1" w:styleId="OddFooter">
    <w:name w:val="OddFooter"/>
    <w:link w:val="OddFooterChar"/>
    <w:uiPriority w:val="2"/>
    <w:qFormat/>
    <w:rsid w:val="00A83A0B"/>
    <w:pPr>
      <w:spacing w:after="0" w:line="240" w:lineRule="auto"/>
    </w:pPr>
    <w:rPr>
      <w:rFonts w:asciiTheme="majorHAnsi" w:hAnsiTheme="majorHAnsi" w:cs="Times New Roman"/>
      <w:color w:val="000000"/>
      <w:sz w:val="16"/>
      <w:szCs w:val="16"/>
    </w:rPr>
  </w:style>
  <w:style w:type="character" w:customStyle="1" w:styleId="OddFooterChar">
    <w:name w:val="OddFooter Char"/>
    <w:basedOn w:val="DefaultParagraphFont"/>
    <w:link w:val="OddFooter"/>
    <w:uiPriority w:val="2"/>
    <w:locked/>
    <w:rsid w:val="00A83A0B"/>
    <w:rPr>
      <w:rFonts w:asciiTheme="majorHAnsi" w:hAnsiTheme="majorHAnsi" w:cs="Times New Roman"/>
      <w:color w:val="000000"/>
      <w:sz w:val="16"/>
      <w:szCs w:val="16"/>
    </w:rPr>
  </w:style>
  <w:style w:type="paragraph" w:customStyle="1" w:styleId="EvenPage">
    <w:name w:val="EvenPage#"/>
    <w:link w:val="EvenPageChar"/>
    <w:uiPriority w:val="99"/>
    <w:rsid w:val="00A83A0B"/>
    <w:pPr>
      <w:spacing w:after="0" w:line="240" w:lineRule="auto"/>
    </w:pPr>
    <w:rPr>
      <w:rFonts w:ascii="Franklin Gothic Book" w:hAnsi="Franklin Gothic Book" w:cs="Times New Roman"/>
      <w:color w:val="000000"/>
      <w:sz w:val="16"/>
    </w:rPr>
  </w:style>
  <w:style w:type="character" w:customStyle="1" w:styleId="EvenPageChar">
    <w:name w:val="EvenPage# Char"/>
    <w:basedOn w:val="DefaultParagraphFont"/>
    <w:link w:val="EvenPage"/>
    <w:uiPriority w:val="99"/>
    <w:locked/>
    <w:rsid w:val="00A83A0B"/>
    <w:rPr>
      <w:rFonts w:ascii="Franklin Gothic Book" w:hAnsi="Franklin Gothic Book" w:cs="Times New Roman"/>
      <w:color w:val="000000"/>
      <w:sz w:val="16"/>
    </w:rPr>
  </w:style>
  <w:style w:type="paragraph" w:customStyle="1" w:styleId="EvenFooter">
    <w:name w:val="EvenFooter"/>
    <w:link w:val="EvenFooterChar"/>
    <w:uiPriority w:val="2"/>
    <w:qFormat/>
    <w:rsid w:val="00A83A0B"/>
    <w:pPr>
      <w:spacing w:after="0" w:line="240" w:lineRule="auto"/>
      <w:jc w:val="right"/>
    </w:pPr>
    <w:rPr>
      <w:rFonts w:asciiTheme="majorHAnsi" w:hAnsiTheme="majorHAnsi" w:cs="Times New Roman"/>
      <w:color w:val="000000"/>
      <w:sz w:val="16"/>
      <w:szCs w:val="16"/>
    </w:rPr>
  </w:style>
  <w:style w:type="character" w:customStyle="1" w:styleId="EvenFooterChar">
    <w:name w:val="EvenFooter Char"/>
    <w:basedOn w:val="DefaultParagraphFont"/>
    <w:link w:val="EvenFooter"/>
    <w:uiPriority w:val="2"/>
    <w:locked/>
    <w:rsid w:val="00A83A0B"/>
    <w:rPr>
      <w:rFonts w:asciiTheme="majorHAnsi" w:hAnsiTheme="majorHAnsi" w:cs="Times New Roman"/>
      <w:color w:val="000000"/>
      <w:sz w:val="16"/>
      <w:szCs w:val="16"/>
    </w:rPr>
  </w:style>
  <w:style w:type="paragraph" w:customStyle="1" w:styleId="Numbered">
    <w:name w:val="Numbered"/>
    <w:basedOn w:val="Normal"/>
    <w:uiPriority w:val="99"/>
    <w:rsid w:val="00A83A0B"/>
    <w:pPr>
      <w:numPr>
        <w:numId w:val="15"/>
      </w:numPr>
      <w:spacing w:before="120" w:after="0" w:line="240" w:lineRule="auto"/>
    </w:pPr>
    <w:rPr>
      <w:rFonts w:ascii="Arial" w:hAnsi="Arial"/>
      <w:color w:val="auto"/>
      <w:sz w:val="22"/>
    </w:rPr>
  </w:style>
  <w:style w:type="table" w:customStyle="1" w:styleId="MediumShading2-Accent11">
    <w:name w:val="Medium Shading 2 - Accent 11"/>
    <w:basedOn w:val="TableNormal"/>
    <w:uiPriority w:val="64"/>
    <w:rsid w:val="00A83A0B"/>
    <w:pPr>
      <w:spacing w:before="40" w:after="40" w:line="240" w:lineRule="auto"/>
    </w:pPr>
    <w:rPr>
      <w:rFonts w:ascii="Arial Narrow" w:hAnsi="Arial Narrow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tLeast"/>
        <w:jc w:val="center"/>
        <w:outlineLvl w:val="9"/>
      </w:pPr>
      <w:rPr>
        <w:rFonts w:ascii="Arial" w:hAnsi="Arial" w:cs="Times New Roman"/>
        <w:b/>
        <w:bCs/>
        <w:color w:val="FFFFFF" w:themeColor="background1"/>
        <w:sz w:val="22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C8" w:themeFill="accent1"/>
      </w:tcPr>
    </w:tblStylePr>
    <w:tblStylePr w:type="lastRow">
      <w:pPr>
        <w:spacing w:before="0" w:after="0"/>
      </w:pPr>
      <w:rPr>
        <w:rFonts w:cs="Times New Roman"/>
        <w:b/>
        <w:bCs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C8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7C8" w:themeFill="accent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8D8D8" w:themeFill="background1" w:themeFillShade="D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Normal"/>
    <w:uiPriority w:val="99"/>
    <w:qFormat/>
    <w:rsid w:val="00A83A0B"/>
    <w:pPr>
      <w:spacing w:after="0"/>
    </w:pPr>
    <w:rPr>
      <w:rFonts w:ascii="Arial" w:hAnsi="Arial" w:cs="Times New Roman"/>
      <w:sz w:val="20"/>
      <w:szCs w:val="20"/>
    </w:rPr>
    <w:tblPr/>
  </w:style>
  <w:style w:type="paragraph" w:customStyle="1" w:styleId="ProjectResumeH4">
    <w:name w:val="Project/Resume H4"/>
    <w:basedOn w:val="Heading4"/>
    <w:next w:val="Normal"/>
    <w:link w:val="ProjectResumeH4Char"/>
    <w:uiPriority w:val="6"/>
    <w:rsid w:val="00A83A0B"/>
    <w:pPr>
      <w:outlineLvl w:val="9"/>
    </w:pPr>
  </w:style>
  <w:style w:type="paragraph" w:customStyle="1" w:styleId="AppendixSubheading">
    <w:name w:val="Appendix Subheading"/>
    <w:link w:val="AppendixSubheadingChar"/>
    <w:uiPriority w:val="13"/>
    <w:rsid w:val="00A83A0B"/>
    <w:pPr>
      <w:spacing w:before="360" w:after="120" w:line="240" w:lineRule="auto"/>
    </w:pPr>
    <w:rPr>
      <w:rFonts w:ascii="Franklin Gothic Demi" w:hAnsi="Franklin Gothic Demi" w:cs="Arial"/>
      <w:iCs/>
      <w:caps/>
      <w:color w:val="0077C8" w:themeColor="accent1"/>
      <w:kern w:val="32"/>
      <w:sz w:val="24"/>
      <w:szCs w:val="35"/>
    </w:rPr>
  </w:style>
  <w:style w:type="character" w:customStyle="1" w:styleId="AppendixSubheadingChar">
    <w:name w:val="Appendix Subheading Char"/>
    <w:basedOn w:val="Heading2Char"/>
    <w:link w:val="AppendixSubheading"/>
    <w:uiPriority w:val="13"/>
    <w:locked/>
    <w:rsid w:val="00A83A0B"/>
    <w:rPr>
      <w:rFonts w:ascii="Franklin Gothic Demi" w:hAnsi="Franklin Gothic Demi" w:cs="Arial"/>
      <w:iCs/>
      <w:caps/>
      <w:color w:val="0077C8" w:themeColor="accent1"/>
      <w:kern w:val="32"/>
      <w:sz w:val="35"/>
      <w:szCs w:val="35"/>
    </w:rPr>
  </w:style>
  <w:style w:type="paragraph" w:customStyle="1" w:styleId="CalloutBoxBullet-White">
    <w:name w:val="Callout Box Bullet - White"/>
    <w:basedOn w:val="CalloutBoxBullet"/>
    <w:uiPriority w:val="11"/>
    <w:rsid w:val="00A83A0B"/>
    <w:pPr>
      <w:numPr>
        <w:numId w:val="10"/>
      </w:numPr>
    </w:pPr>
    <w:rPr>
      <w:color w:val="FFFFFF" w:themeColor="background1"/>
    </w:rPr>
  </w:style>
  <w:style w:type="paragraph" w:customStyle="1" w:styleId="CalloutBoxHeading-White">
    <w:name w:val="Callout Box Heading - White"/>
    <w:basedOn w:val="CalloutBoxHeading"/>
    <w:uiPriority w:val="11"/>
    <w:qFormat/>
    <w:rsid w:val="00A83A0B"/>
    <w:rPr>
      <w:color w:val="FFFFFF" w:themeColor="background1"/>
    </w:rPr>
  </w:style>
  <w:style w:type="paragraph" w:customStyle="1" w:styleId="CalloutBoxNormal-White">
    <w:name w:val="Callout Box Normal - White"/>
    <w:basedOn w:val="CalloutBoxNormal"/>
    <w:uiPriority w:val="11"/>
    <w:qFormat/>
    <w:rsid w:val="00A83A0B"/>
    <w:rPr>
      <w:color w:val="FFFFFF" w:themeColor="background1"/>
    </w:rPr>
  </w:style>
  <w:style w:type="character" w:customStyle="1" w:styleId="DividingLine">
    <w:name w:val="Dividing Line"/>
    <w:uiPriority w:val="99"/>
    <w:rsid w:val="00A83A0B"/>
    <w:rPr>
      <w:position w:val="1"/>
    </w:rPr>
  </w:style>
  <w:style w:type="paragraph" w:customStyle="1" w:styleId="LetterheadAddressBlock">
    <w:name w:val="Letterhead Address Block"/>
    <w:basedOn w:val="Normal"/>
    <w:uiPriority w:val="6"/>
    <w:qFormat/>
    <w:rsid w:val="00A83A0B"/>
    <w:pPr>
      <w:spacing w:after="0"/>
    </w:pPr>
  </w:style>
  <w:style w:type="paragraph" w:customStyle="1" w:styleId="LetterheadH1">
    <w:name w:val="Letterhead H1"/>
    <w:uiPriority w:val="6"/>
    <w:qFormat/>
    <w:rsid w:val="00A83A0B"/>
    <w:pPr>
      <w:spacing w:before="300" w:after="120"/>
    </w:pPr>
    <w:rPr>
      <w:rFonts w:ascii="Franklin Gothic Demi" w:hAnsi="Franklin Gothic Demi" w:cs="Arial"/>
      <w:color w:val="000000"/>
      <w:kern w:val="32"/>
      <w:sz w:val="20"/>
      <w:szCs w:val="26"/>
    </w:rPr>
  </w:style>
  <w:style w:type="paragraph" w:customStyle="1" w:styleId="LetterheadDate">
    <w:name w:val="Letterhead Date"/>
    <w:basedOn w:val="LetterheadH1"/>
    <w:next w:val="Normal"/>
    <w:uiPriority w:val="6"/>
    <w:rsid w:val="00A83A0B"/>
  </w:style>
  <w:style w:type="paragraph" w:customStyle="1" w:styleId="LetterheadH2">
    <w:name w:val="Letterhead H2"/>
    <w:uiPriority w:val="6"/>
    <w:qFormat/>
    <w:rsid w:val="00A83A0B"/>
    <w:pPr>
      <w:spacing w:before="300" w:after="120"/>
    </w:pPr>
    <w:rPr>
      <w:rFonts w:ascii="Franklin Gothic Demi" w:hAnsi="Franklin Gothic Demi" w:cs="Arial"/>
      <w:bCs/>
      <w:iCs/>
      <w:color w:val="717073"/>
      <w:spacing w:val="-5"/>
      <w:kern w:val="32"/>
      <w:sz w:val="20"/>
      <w:szCs w:val="26"/>
    </w:rPr>
  </w:style>
  <w:style w:type="character" w:customStyle="1" w:styleId="LetterheadHeaderAddress-Prefix">
    <w:name w:val="Letterhead Header Address - Prefix"/>
    <w:uiPriority w:val="6"/>
    <w:rsid w:val="00A83A0B"/>
    <w:rPr>
      <w:rFonts w:ascii="Franklin Gothic Demi" w:hAnsi="Franklin Gothic Demi"/>
      <w:color w:val="0074C5"/>
      <w:sz w:val="16"/>
    </w:rPr>
  </w:style>
  <w:style w:type="paragraph" w:customStyle="1" w:styleId="LetterheadHeaderAddress-Text">
    <w:name w:val="Letterhead Header Address - Text"/>
    <w:uiPriority w:val="6"/>
    <w:rsid w:val="00A83A0B"/>
    <w:pPr>
      <w:autoSpaceDE w:val="0"/>
      <w:autoSpaceDN w:val="0"/>
      <w:adjustRightInd w:val="0"/>
      <w:spacing w:after="0" w:line="210" w:lineRule="atLeast"/>
      <w:jc w:val="right"/>
      <w:textAlignment w:val="center"/>
    </w:pPr>
    <w:rPr>
      <w:rFonts w:ascii="Franklin Gothic Book" w:hAnsi="Franklin Gothic Book" w:cs="FranklinGothic-Book"/>
      <w:color w:val="000000"/>
      <w:sz w:val="16"/>
      <w:szCs w:val="16"/>
    </w:rPr>
  </w:style>
  <w:style w:type="paragraph" w:customStyle="1" w:styleId="Normal-SectionStart">
    <w:name w:val="Normal - Section Start"/>
    <w:basedOn w:val="Normal"/>
    <w:next w:val="Normal"/>
    <w:rsid w:val="00A83A0B"/>
    <w:pPr>
      <w:spacing w:before="500"/>
    </w:pPr>
  </w:style>
  <w:style w:type="character" w:customStyle="1" w:styleId="ProjectResumeH1Char">
    <w:name w:val="Project/Resume H1 Char"/>
    <w:basedOn w:val="Heading1Char"/>
    <w:link w:val="ProjectResumeH1"/>
    <w:uiPriority w:val="6"/>
    <w:locked/>
    <w:rsid w:val="00A83A0B"/>
    <w:rPr>
      <w:rFonts w:ascii="Franklin Gothic Demi" w:hAnsi="Franklin Gothic Demi" w:cs="Arial"/>
      <w:bCs/>
      <w:color w:val="0077C8" w:themeColor="accent1"/>
      <w:kern w:val="32"/>
      <w:sz w:val="42"/>
      <w:szCs w:val="42"/>
    </w:rPr>
  </w:style>
  <w:style w:type="character" w:customStyle="1" w:styleId="ProjectResumeH4Char">
    <w:name w:val="Project/Resume H4 Char"/>
    <w:basedOn w:val="Heading4Char"/>
    <w:link w:val="ProjectResumeH4"/>
    <w:uiPriority w:val="6"/>
    <w:locked/>
    <w:rsid w:val="00A83A0B"/>
    <w:rPr>
      <w:rFonts w:ascii="Franklin Gothic Demi" w:hAnsi="Franklin Gothic Demi" w:cs="Arial"/>
      <w:iCs/>
      <w:color w:val="000000"/>
      <w:kern w:val="32"/>
      <w:sz w:val="27"/>
      <w:szCs w:val="27"/>
    </w:rPr>
  </w:style>
  <w:style w:type="paragraph" w:customStyle="1" w:styleId="SectionTitle-withSubtitle">
    <w:name w:val="Section Title - with Subtitle"/>
    <w:basedOn w:val="Normal"/>
    <w:next w:val="SectionSubtitle"/>
    <w:uiPriority w:val="1"/>
    <w:rsid w:val="00A83A0B"/>
    <w:pPr>
      <w:spacing w:before="440" w:after="0" w:line="240" w:lineRule="auto"/>
    </w:pPr>
    <w:rPr>
      <w:rFonts w:ascii="Franklin Gothic Demi" w:hAnsi="Franklin Gothic Demi"/>
      <w:sz w:val="44"/>
      <w:szCs w:val="20"/>
    </w:rPr>
  </w:style>
  <w:style w:type="paragraph" w:customStyle="1" w:styleId="TableSubheading">
    <w:name w:val="Table Subheading"/>
    <w:basedOn w:val="TableHeading"/>
    <w:uiPriority w:val="7"/>
    <w:qFormat/>
    <w:rsid w:val="00A83A0B"/>
    <w:pPr>
      <w:spacing w:before="20" w:after="20"/>
    </w:pPr>
    <w:rPr>
      <w:color w:val="262626" w:themeColor="text1" w:themeTint="D9"/>
    </w:rPr>
  </w:style>
  <w:style w:type="numbering" w:customStyle="1" w:styleId="ListStyle-Headings">
    <w:name w:val="ListStyle-Headings"/>
    <w:pPr>
      <w:numPr>
        <w:numId w:val="13"/>
      </w:numPr>
    </w:pPr>
  </w:style>
  <w:style w:type="numbering" w:customStyle="1" w:styleId="ListStyle-Bullets1">
    <w:name w:val="ListStyle-Bullets1"/>
    <w:pPr>
      <w:numPr>
        <w:numId w:val="12"/>
      </w:numPr>
    </w:pPr>
  </w:style>
  <w:style w:type="numbering" w:customStyle="1" w:styleId="ListStyle-Numbers1">
    <w:name w:val="ListStyle-Numbers1"/>
    <w:pPr>
      <w:numPr>
        <w:numId w:val="14"/>
      </w:numPr>
    </w:pPr>
  </w:style>
  <w:style w:type="paragraph" w:customStyle="1" w:styleId="ResumeBodyText">
    <w:name w:val="Resume Body Text"/>
    <w:basedOn w:val="Normal"/>
    <w:rsid w:val="000D475C"/>
    <w:pPr>
      <w:spacing w:before="120" w:after="0" w:line="240" w:lineRule="auto"/>
    </w:pPr>
    <w:rPr>
      <w:rFonts w:ascii="Arial" w:hAnsi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90869\AppData\Roaming\Microsoft\Templates\INDClean.docm" TargetMode="External"/></Relationships>
</file>

<file path=word/theme/theme1.xml><?xml version="1.0" encoding="utf-8"?>
<a:theme xmlns:a="http://schemas.openxmlformats.org/drawingml/2006/main" name="Office Theme">
  <a:themeElements>
    <a:clrScheme name="Brand Refresh Color Palette">
      <a:dk1>
        <a:sysClr val="windowText" lastClr="000000"/>
      </a:dk1>
      <a:lt1>
        <a:sysClr val="window" lastClr="FFFFFF"/>
      </a:lt1>
      <a:dk2>
        <a:srgbClr val="53565A"/>
      </a:dk2>
      <a:lt2>
        <a:srgbClr val="D9D9D9"/>
      </a:lt2>
      <a:accent1>
        <a:srgbClr val="0077C8"/>
      </a:accent1>
      <a:accent2>
        <a:srgbClr val="EA7600"/>
      </a:accent2>
      <a:accent3>
        <a:srgbClr val="04A9C7"/>
      </a:accent3>
      <a:accent4>
        <a:srgbClr val="F0B323"/>
      </a:accent4>
      <a:accent5>
        <a:srgbClr val="C8102E"/>
      </a:accent5>
      <a:accent6>
        <a:srgbClr val="43B02B"/>
      </a:accent6>
      <a:hlink>
        <a:srgbClr val="1D428A"/>
      </a:hlink>
      <a:folHlink>
        <a:srgbClr val="93328E"/>
      </a:folHlink>
    </a:clrScheme>
    <a:fontScheme name="CorpBizPlan 2016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676B84AE9A34BB4EE199F6618D9CF" ma:contentTypeVersion="2" ma:contentTypeDescription="Create a new document." ma:contentTypeScope="" ma:versionID="69dac94b0042d941a64240c1bfc54c9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39c2f5b72c43ef21bb03c5bb4601bd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173E8-FC4D-4054-B5AC-92B7DB0EFAA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141E3-6A87-41C4-9E28-DDF76EC7CCB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960D8A-737C-469A-8A3D-7F2BE3D8D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1A5F91-6A01-49A4-B2F6-E1E99D9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INDClean.docm</Template>
  <TotalTime>22</TotalTime>
  <Pages>2</Pages>
  <Words>764</Words>
  <Characters>5655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Parsons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c0045292</dc:creator>
  <cp:keywords/>
  <dc:description/>
  <cp:lastModifiedBy>Dubarry, Kimberly</cp:lastModifiedBy>
  <cp:revision>3</cp:revision>
  <cp:lastPrinted>2018-07-27T15:58:00Z</cp:lastPrinted>
  <dcterms:created xsi:type="dcterms:W3CDTF">2018-08-15T15:39:00Z</dcterms:created>
  <dcterms:modified xsi:type="dcterms:W3CDTF">2018-08-15T16:04:00Z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0x010100746676B84AE9A34BB4EE199F6618D9CF</vt:lpwstr>
  </property>
</Properties>
</file>